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1999E1" w14:textId="2DE1A38C" w:rsidR="004C0E79" w:rsidRDefault="004C0E79" w:rsidP="009E796C">
      <w:pPr>
        <w:jc w:val="center"/>
        <w:rPr>
          <w:rFonts w:ascii="宋体" w:eastAsia="宋体" w:hAnsi="宋体"/>
          <w:b/>
          <w:color w:val="7030A0"/>
          <w:sz w:val="84"/>
          <w:szCs w:val="84"/>
        </w:rPr>
      </w:pPr>
      <w:r>
        <w:rPr>
          <w:rFonts w:ascii="宋体" w:eastAsia="宋体" w:hAnsi="宋体"/>
          <w:b/>
          <w:color w:val="7030A0"/>
          <w:sz w:val="84"/>
          <w:szCs w:val="84"/>
        </w:rPr>
        <w:t>Hummer-bot</w:t>
      </w:r>
      <w:r w:rsidR="008861B4">
        <w:rPr>
          <w:rFonts w:ascii="宋体" w:eastAsia="宋体" w:hAnsi="宋体"/>
          <w:b/>
          <w:color w:val="7030A0"/>
          <w:sz w:val="84"/>
          <w:szCs w:val="84"/>
        </w:rPr>
        <w:t>3</w:t>
      </w:r>
      <w:r w:rsidR="00826151">
        <w:rPr>
          <w:rFonts w:ascii="宋体" w:eastAsia="宋体" w:hAnsi="宋体"/>
          <w:b/>
          <w:color w:val="7030A0"/>
          <w:sz w:val="84"/>
          <w:szCs w:val="84"/>
        </w:rPr>
        <w:t>.0</w:t>
      </w:r>
    </w:p>
    <w:p w14:paraId="7FF3330B" w14:textId="22623D98" w:rsidR="0088629A" w:rsidRDefault="004F4965" w:rsidP="009E796C">
      <w:pPr>
        <w:jc w:val="center"/>
        <w:rPr>
          <w:rFonts w:ascii="宋体" w:eastAsia="宋体" w:hAnsi="宋体"/>
          <w:b/>
          <w:color w:val="7030A0"/>
          <w:sz w:val="84"/>
          <w:szCs w:val="84"/>
        </w:rPr>
      </w:pPr>
      <w:r>
        <w:rPr>
          <w:rFonts w:ascii="宋体" w:eastAsia="宋体" w:hAnsi="宋体"/>
          <w:b/>
          <w:color w:val="7030A0"/>
          <w:sz w:val="84"/>
          <w:szCs w:val="84"/>
        </w:rPr>
        <w:t xml:space="preserve">mBlock </w:t>
      </w:r>
      <w:r w:rsidR="00DD1214">
        <w:rPr>
          <w:rFonts w:ascii="宋体" w:eastAsia="宋体" w:hAnsi="宋体" w:hint="eastAsia"/>
          <w:b/>
          <w:color w:val="7030A0"/>
          <w:sz w:val="84"/>
          <w:szCs w:val="84"/>
        </w:rPr>
        <w:t>S</w:t>
      </w:r>
      <w:r w:rsidR="00DD1214">
        <w:rPr>
          <w:rFonts w:ascii="宋体" w:eastAsia="宋体" w:hAnsi="宋体"/>
          <w:b/>
          <w:color w:val="7030A0"/>
          <w:sz w:val="84"/>
          <w:szCs w:val="84"/>
        </w:rPr>
        <w:t>cratch</w:t>
      </w:r>
      <w:r w:rsidR="00E41C69" w:rsidRPr="00E41C69">
        <w:t xml:space="preserve"> </w:t>
      </w:r>
      <w:r w:rsidR="00E41C69">
        <w:t xml:space="preserve"> </w:t>
      </w:r>
      <w:r w:rsidR="00E41C69" w:rsidRPr="00E41C69">
        <w:rPr>
          <w:rFonts w:ascii="宋体" w:eastAsia="宋体" w:hAnsi="宋体"/>
          <w:b/>
          <w:color w:val="7030A0"/>
          <w:sz w:val="84"/>
          <w:szCs w:val="84"/>
        </w:rPr>
        <w:t xml:space="preserve">Programming </w:t>
      </w:r>
      <w:r w:rsidR="00E41C69">
        <w:rPr>
          <w:rFonts w:ascii="宋体" w:eastAsia="宋体" w:hAnsi="宋体"/>
          <w:b/>
          <w:color w:val="7030A0"/>
          <w:sz w:val="84"/>
          <w:szCs w:val="84"/>
        </w:rPr>
        <w:t>T</w:t>
      </w:r>
      <w:r w:rsidR="00E41C69" w:rsidRPr="00E41C69">
        <w:rPr>
          <w:rFonts w:ascii="宋体" w:eastAsia="宋体" w:hAnsi="宋体"/>
          <w:b/>
          <w:color w:val="7030A0"/>
          <w:sz w:val="84"/>
          <w:szCs w:val="84"/>
        </w:rPr>
        <w:t>utorial</w:t>
      </w:r>
    </w:p>
    <w:p w14:paraId="41986637" w14:textId="1D74AEEB" w:rsidR="0086762D" w:rsidRPr="0086762D" w:rsidRDefault="0086762D" w:rsidP="009E796C">
      <w:pPr>
        <w:jc w:val="center"/>
        <w:rPr>
          <w:rFonts w:ascii="宋体" w:eastAsia="宋体" w:hAnsi="宋体"/>
          <w:b/>
          <w:color w:val="7030A0"/>
          <w:sz w:val="84"/>
          <w:szCs w:val="84"/>
        </w:rPr>
      </w:pPr>
      <w:r w:rsidRPr="0086762D">
        <w:rPr>
          <w:rFonts w:ascii="宋体" w:eastAsia="宋体" w:hAnsi="宋体" w:hint="eastAsia"/>
          <w:b/>
          <w:color w:val="7030A0"/>
          <w:sz w:val="84"/>
          <w:szCs w:val="84"/>
        </w:rPr>
        <w:t>V</w:t>
      </w:r>
      <w:r w:rsidRPr="0086762D">
        <w:rPr>
          <w:rFonts w:ascii="宋体" w:eastAsia="宋体" w:hAnsi="宋体"/>
          <w:b/>
          <w:color w:val="7030A0"/>
          <w:sz w:val="84"/>
          <w:szCs w:val="84"/>
        </w:rPr>
        <w:t>.1.</w:t>
      </w:r>
      <w:r w:rsidR="008861B4">
        <w:rPr>
          <w:rFonts w:ascii="宋体" w:eastAsia="宋体" w:hAnsi="宋体"/>
          <w:b/>
          <w:color w:val="7030A0"/>
          <w:sz w:val="84"/>
          <w:szCs w:val="84"/>
        </w:rPr>
        <w:t>0</w:t>
      </w:r>
    </w:p>
    <w:p w14:paraId="16CAB6FF" w14:textId="31A4A4EA" w:rsidR="00826151" w:rsidRDefault="008861B4" w:rsidP="009E796C">
      <w:pPr>
        <w:jc w:val="center"/>
        <w:rPr>
          <w:rFonts w:ascii="宋体" w:eastAsia="宋体" w:hAnsi="宋体"/>
          <w:sz w:val="84"/>
          <w:szCs w:val="84"/>
        </w:rPr>
      </w:pPr>
      <w:r>
        <w:rPr>
          <w:rFonts w:ascii="宋体" w:eastAsia="宋体" w:hAnsi="宋体"/>
          <w:noProof/>
          <w:sz w:val="84"/>
          <w:szCs w:val="84"/>
        </w:rPr>
        <w:drawing>
          <wp:inline distT="0" distB="0" distL="0" distR="0" wp14:anchorId="14578286" wp14:editId="7C370D2B">
            <wp:extent cx="6513749" cy="5010912"/>
            <wp:effectExtent l="0" t="0" r="1905" b="0"/>
            <wp:docPr id="121" name="图片 121" descr="E:\课件文本备份\hummer-Bot-3.0中文版\课件配图\测试图片\整体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课件文本备份\hummer-Bot-3.0中文版\课件配图\测试图片\整体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15081" cy="5011937"/>
                    </a:xfrm>
                    <a:prstGeom prst="rect">
                      <a:avLst/>
                    </a:prstGeom>
                    <a:noFill/>
                    <a:ln>
                      <a:noFill/>
                    </a:ln>
                  </pic:spPr>
                </pic:pic>
              </a:graphicData>
            </a:graphic>
          </wp:inline>
        </w:drawing>
      </w:r>
    </w:p>
    <w:p w14:paraId="1999EABC" w14:textId="77777777" w:rsidR="00826151" w:rsidRDefault="00826151" w:rsidP="009E796C">
      <w:pPr>
        <w:jc w:val="center"/>
        <w:rPr>
          <w:rFonts w:ascii="宋体" w:eastAsia="宋体" w:hAnsi="宋体"/>
          <w:sz w:val="84"/>
          <w:szCs w:val="84"/>
        </w:rPr>
      </w:pPr>
    </w:p>
    <w:p w14:paraId="2FFA373D" w14:textId="17230FC7" w:rsidR="00D30F29" w:rsidRDefault="00D30F29" w:rsidP="009E796C">
      <w:pPr>
        <w:jc w:val="center"/>
        <w:rPr>
          <w:rFonts w:ascii="宋体" w:eastAsia="宋体" w:hAnsi="宋体"/>
          <w:sz w:val="84"/>
          <w:szCs w:val="84"/>
        </w:rPr>
      </w:pPr>
    </w:p>
    <w:p w14:paraId="78A5E091" w14:textId="7402916F" w:rsidR="00DF06E6" w:rsidRDefault="00FD4C7F" w:rsidP="00EA6590">
      <w:pPr>
        <w:pStyle w:val="10"/>
        <w:jc w:val="center"/>
      </w:pPr>
      <w:bookmarkStart w:id="0" w:name="_Toc4594412"/>
      <w:r w:rsidRPr="00FD4C7F">
        <w:t>Revision</w:t>
      </w:r>
      <w:bookmarkEnd w:id="0"/>
    </w:p>
    <w:tbl>
      <w:tblPr>
        <w:tblW w:w="9977" w:type="dxa"/>
        <w:tblLayout w:type="fixed"/>
        <w:tblLook w:val="04A0" w:firstRow="1" w:lastRow="0" w:firstColumn="1" w:lastColumn="0" w:noHBand="0" w:noVBand="1"/>
      </w:tblPr>
      <w:tblGrid>
        <w:gridCol w:w="1552"/>
        <w:gridCol w:w="1275"/>
        <w:gridCol w:w="4846"/>
        <w:gridCol w:w="2304"/>
      </w:tblGrid>
      <w:tr w:rsidR="00DF06E6" w:rsidRPr="00B11F9E" w14:paraId="5A61B76B" w14:textId="77777777" w:rsidTr="006A21CF">
        <w:tc>
          <w:tcPr>
            <w:tcW w:w="1552" w:type="dxa"/>
            <w:tcBorders>
              <w:top w:val="single" w:sz="6" w:space="0" w:color="auto"/>
              <w:left w:val="single" w:sz="6" w:space="0" w:color="auto"/>
              <w:bottom w:val="single" w:sz="6" w:space="0" w:color="auto"/>
              <w:right w:val="single" w:sz="6" w:space="0" w:color="auto"/>
            </w:tcBorders>
            <w:shd w:val="clear" w:color="auto" w:fill="333399"/>
            <w:hideMark/>
          </w:tcPr>
          <w:p w14:paraId="0EA52645" w14:textId="7083CEA9" w:rsidR="00DF06E6" w:rsidRPr="002C166B" w:rsidRDefault="002C166B" w:rsidP="006A21CF">
            <w:pPr>
              <w:keepLines/>
              <w:spacing w:before="100" w:beforeAutospacing="1" w:after="120" w:line="240" w:lineRule="atLeast"/>
              <w:jc w:val="center"/>
              <w:rPr>
                <w:rFonts w:ascii="宋体" w:eastAsia="宋体" w:hAnsi="宋体" w:cs="Times New Roman"/>
                <w:b/>
                <w:bCs/>
                <w:color w:val="FFFFFF"/>
                <w:sz w:val="30"/>
                <w:szCs w:val="30"/>
              </w:rPr>
            </w:pPr>
            <w:r w:rsidRPr="002C166B">
              <w:rPr>
                <w:rFonts w:ascii="宋体" w:eastAsia="宋体" w:hAnsi="宋体" w:cs="Times New Roman" w:hint="eastAsia"/>
                <w:b/>
                <w:bCs/>
                <w:color w:val="FFFFFF"/>
                <w:sz w:val="30"/>
                <w:szCs w:val="30"/>
              </w:rPr>
              <w:t>D</w:t>
            </w:r>
            <w:r w:rsidRPr="002C166B">
              <w:rPr>
                <w:rFonts w:ascii="宋体" w:eastAsia="宋体" w:hAnsi="宋体" w:cs="Times New Roman"/>
                <w:b/>
                <w:bCs/>
                <w:color w:val="FFFFFF"/>
                <w:sz w:val="30"/>
                <w:szCs w:val="30"/>
              </w:rPr>
              <w:t>ate</w:t>
            </w:r>
          </w:p>
        </w:tc>
        <w:tc>
          <w:tcPr>
            <w:tcW w:w="1275" w:type="dxa"/>
            <w:tcBorders>
              <w:top w:val="single" w:sz="6" w:space="0" w:color="auto"/>
              <w:left w:val="nil"/>
              <w:bottom w:val="single" w:sz="6" w:space="0" w:color="auto"/>
              <w:right w:val="single" w:sz="6" w:space="0" w:color="auto"/>
            </w:tcBorders>
            <w:shd w:val="clear" w:color="auto" w:fill="333399"/>
            <w:hideMark/>
          </w:tcPr>
          <w:p w14:paraId="70B9E7D3" w14:textId="72C97A90" w:rsidR="00DF06E6" w:rsidRPr="002C166B" w:rsidRDefault="002C166B" w:rsidP="006A21CF">
            <w:pPr>
              <w:keepLines/>
              <w:spacing w:before="100" w:beforeAutospacing="1" w:after="120" w:line="240" w:lineRule="atLeast"/>
              <w:jc w:val="center"/>
              <w:rPr>
                <w:rFonts w:ascii="宋体" w:eastAsia="宋体" w:hAnsi="宋体" w:cs="Times New Roman"/>
                <w:b/>
                <w:bCs/>
                <w:color w:val="FFFFFF"/>
                <w:sz w:val="30"/>
                <w:szCs w:val="30"/>
              </w:rPr>
            </w:pPr>
            <w:r w:rsidRPr="002C166B">
              <w:rPr>
                <w:rFonts w:ascii="宋体" w:eastAsia="宋体" w:hAnsi="宋体" w:cs="Times New Roman"/>
                <w:b/>
                <w:bCs/>
                <w:color w:val="FFFFFF"/>
                <w:sz w:val="30"/>
                <w:szCs w:val="30"/>
              </w:rPr>
              <w:t>Version No</w:t>
            </w:r>
            <w:r w:rsidRPr="002C166B">
              <w:rPr>
                <w:rFonts w:ascii="宋体" w:eastAsia="宋体" w:hAnsi="宋体" w:cs="Times New Roman" w:hint="eastAsia"/>
                <w:b/>
                <w:bCs/>
                <w:color w:val="FFFFFF"/>
                <w:sz w:val="30"/>
                <w:szCs w:val="30"/>
              </w:rPr>
              <w:t>.</w:t>
            </w:r>
          </w:p>
        </w:tc>
        <w:tc>
          <w:tcPr>
            <w:tcW w:w="4846" w:type="dxa"/>
            <w:tcBorders>
              <w:top w:val="single" w:sz="6" w:space="0" w:color="auto"/>
              <w:left w:val="nil"/>
              <w:bottom w:val="single" w:sz="6" w:space="0" w:color="auto"/>
              <w:right w:val="single" w:sz="6" w:space="0" w:color="auto"/>
            </w:tcBorders>
            <w:shd w:val="clear" w:color="auto" w:fill="333399"/>
            <w:hideMark/>
          </w:tcPr>
          <w:p w14:paraId="26FF83CA" w14:textId="29B6E4AF" w:rsidR="00DF06E6" w:rsidRPr="002C166B" w:rsidRDefault="002C166B" w:rsidP="006A21CF">
            <w:pPr>
              <w:keepLines/>
              <w:spacing w:before="100" w:beforeAutospacing="1" w:after="120" w:line="240" w:lineRule="atLeast"/>
              <w:jc w:val="center"/>
              <w:rPr>
                <w:rFonts w:ascii="宋体" w:eastAsia="宋体" w:hAnsi="宋体" w:cs="Times New Roman"/>
                <w:b/>
                <w:bCs/>
                <w:color w:val="FFFFFF"/>
                <w:sz w:val="30"/>
                <w:szCs w:val="30"/>
              </w:rPr>
            </w:pPr>
            <w:r w:rsidRPr="002C166B">
              <w:rPr>
                <w:rFonts w:ascii="宋体" w:eastAsia="宋体" w:hAnsi="宋体" w:cs="Times New Roman"/>
                <w:b/>
                <w:bCs/>
                <w:color w:val="FFFFFF"/>
                <w:sz w:val="30"/>
                <w:szCs w:val="30"/>
              </w:rPr>
              <w:t>Description</w:t>
            </w:r>
          </w:p>
        </w:tc>
        <w:tc>
          <w:tcPr>
            <w:tcW w:w="2304" w:type="dxa"/>
            <w:tcBorders>
              <w:top w:val="single" w:sz="6" w:space="0" w:color="auto"/>
              <w:left w:val="nil"/>
              <w:bottom w:val="single" w:sz="6" w:space="0" w:color="auto"/>
              <w:right w:val="single" w:sz="6" w:space="0" w:color="auto"/>
            </w:tcBorders>
            <w:shd w:val="clear" w:color="auto" w:fill="333399"/>
            <w:hideMark/>
          </w:tcPr>
          <w:p w14:paraId="336F92DB" w14:textId="2FC51BB2" w:rsidR="00DF06E6" w:rsidRPr="002C166B" w:rsidRDefault="002C166B" w:rsidP="006A21CF">
            <w:pPr>
              <w:keepLines/>
              <w:spacing w:before="100" w:beforeAutospacing="1" w:after="120" w:line="240" w:lineRule="atLeast"/>
              <w:jc w:val="center"/>
              <w:rPr>
                <w:rFonts w:ascii="宋体" w:eastAsia="宋体" w:hAnsi="宋体" w:cs="Times New Roman"/>
                <w:b/>
                <w:bCs/>
                <w:color w:val="FFFFFF"/>
                <w:sz w:val="30"/>
                <w:szCs w:val="30"/>
              </w:rPr>
            </w:pPr>
            <w:r w:rsidRPr="002C166B">
              <w:rPr>
                <w:rFonts w:ascii="宋体" w:eastAsia="宋体" w:hAnsi="宋体" w:cs="Times New Roman"/>
                <w:b/>
                <w:bCs/>
                <w:color w:val="FFFFFF"/>
                <w:sz w:val="30"/>
                <w:szCs w:val="30"/>
              </w:rPr>
              <w:t>Author</w:t>
            </w:r>
          </w:p>
        </w:tc>
      </w:tr>
      <w:tr w:rsidR="00DF06E6" w:rsidRPr="00B11F9E" w14:paraId="37D5F232" w14:textId="77777777" w:rsidTr="006A21CF">
        <w:tc>
          <w:tcPr>
            <w:tcW w:w="1552" w:type="dxa"/>
            <w:tcBorders>
              <w:top w:val="single" w:sz="6" w:space="0" w:color="auto"/>
              <w:left w:val="single" w:sz="6" w:space="0" w:color="auto"/>
              <w:bottom w:val="single" w:sz="6" w:space="0" w:color="auto"/>
              <w:right w:val="single" w:sz="6" w:space="0" w:color="auto"/>
            </w:tcBorders>
          </w:tcPr>
          <w:p w14:paraId="450490A9" w14:textId="08CB2475" w:rsidR="00DF06E6" w:rsidRPr="00A37B03" w:rsidRDefault="00DF06E6" w:rsidP="00A37B03">
            <w:pPr>
              <w:rPr>
                <w:rFonts w:eastAsia="宋体"/>
                <w:b/>
              </w:rPr>
            </w:pPr>
            <w:r w:rsidRPr="00A37B03">
              <w:rPr>
                <w:rFonts w:eastAsia="宋体" w:hint="eastAsia"/>
                <w:b/>
              </w:rPr>
              <w:t>2</w:t>
            </w:r>
            <w:r w:rsidRPr="00A37B03">
              <w:rPr>
                <w:rFonts w:eastAsia="宋体"/>
                <w:b/>
              </w:rPr>
              <w:t>01</w:t>
            </w:r>
            <w:r w:rsidR="008861B4">
              <w:rPr>
                <w:rFonts w:eastAsia="宋体"/>
                <w:b/>
              </w:rPr>
              <w:t>9</w:t>
            </w:r>
            <w:r w:rsidRPr="00A37B03">
              <w:rPr>
                <w:rFonts w:eastAsia="宋体"/>
                <w:b/>
              </w:rPr>
              <w:t>-</w:t>
            </w:r>
            <w:r w:rsidR="008861B4">
              <w:rPr>
                <w:rFonts w:eastAsia="宋体"/>
                <w:b/>
              </w:rPr>
              <w:t>3</w:t>
            </w:r>
            <w:r w:rsidRPr="00A37B03">
              <w:rPr>
                <w:rFonts w:eastAsia="宋体"/>
                <w:b/>
              </w:rPr>
              <w:t>-</w:t>
            </w:r>
            <w:r w:rsidR="008861B4">
              <w:rPr>
                <w:rFonts w:eastAsia="宋体"/>
                <w:b/>
              </w:rPr>
              <w:t>27</w:t>
            </w:r>
          </w:p>
        </w:tc>
        <w:tc>
          <w:tcPr>
            <w:tcW w:w="1275" w:type="dxa"/>
            <w:tcBorders>
              <w:top w:val="single" w:sz="6" w:space="0" w:color="auto"/>
              <w:left w:val="nil"/>
              <w:bottom w:val="single" w:sz="6" w:space="0" w:color="auto"/>
              <w:right w:val="single" w:sz="6" w:space="0" w:color="auto"/>
            </w:tcBorders>
          </w:tcPr>
          <w:p w14:paraId="5B2E730B" w14:textId="263269E7" w:rsidR="00DF06E6" w:rsidRPr="00A37B03" w:rsidRDefault="00DF06E6" w:rsidP="00A37B03">
            <w:pPr>
              <w:rPr>
                <w:rFonts w:eastAsia="宋体"/>
                <w:b/>
              </w:rPr>
            </w:pPr>
            <w:r w:rsidRPr="00A37B03">
              <w:rPr>
                <w:rFonts w:eastAsia="宋体"/>
                <w:b/>
              </w:rPr>
              <w:t>V</w:t>
            </w:r>
            <w:r w:rsidRPr="00A37B03">
              <w:rPr>
                <w:rFonts w:eastAsia="宋体" w:hint="eastAsia"/>
                <w:b/>
              </w:rPr>
              <w:t>.</w:t>
            </w:r>
            <w:r w:rsidR="00EA6590" w:rsidRPr="00A37B03">
              <w:rPr>
                <w:rFonts w:eastAsia="宋体"/>
                <w:b/>
              </w:rPr>
              <w:t>1.0</w:t>
            </w:r>
          </w:p>
        </w:tc>
        <w:tc>
          <w:tcPr>
            <w:tcW w:w="4846" w:type="dxa"/>
            <w:tcBorders>
              <w:top w:val="single" w:sz="6" w:space="0" w:color="auto"/>
              <w:left w:val="nil"/>
              <w:bottom w:val="single" w:sz="6" w:space="0" w:color="auto"/>
              <w:right w:val="single" w:sz="6" w:space="0" w:color="auto"/>
            </w:tcBorders>
          </w:tcPr>
          <w:p w14:paraId="20004A0F" w14:textId="09D55185" w:rsidR="00DF06E6" w:rsidRPr="00A37B03" w:rsidRDefault="00FD4C7F" w:rsidP="00A37B03">
            <w:pPr>
              <w:rPr>
                <w:rFonts w:eastAsia="宋体"/>
                <w:b/>
              </w:rPr>
            </w:pPr>
            <w:r w:rsidRPr="00FD4C7F">
              <w:rPr>
                <w:rFonts w:eastAsia="宋体"/>
                <w:b/>
              </w:rPr>
              <w:t>Create document</w:t>
            </w:r>
          </w:p>
        </w:tc>
        <w:tc>
          <w:tcPr>
            <w:tcW w:w="2304" w:type="dxa"/>
            <w:tcBorders>
              <w:top w:val="single" w:sz="6" w:space="0" w:color="auto"/>
              <w:left w:val="nil"/>
              <w:bottom w:val="single" w:sz="6" w:space="0" w:color="auto"/>
              <w:right w:val="single" w:sz="6" w:space="0" w:color="auto"/>
            </w:tcBorders>
          </w:tcPr>
          <w:p w14:paraId="4625EBDA" w14:textId="21DAE210" w:rsidR="00DF06E6" w:rsidRPr="00A37B03" w:rsidRDefault="008861B4" w:rsidP="00A37B03">
            <w:pPr>
              <w:rPr>
                <w:rFonts w:eastAsia="宋体"/>
                <w:b/>
              </w:rPr>
            </w:pPr>
            <w:r>
              <w:rPr>
                <w:rFonts w:eastAsia="宋体" w:hint="eastAsia"/>
                <w:b/>
              </w:rPr>
              <w:t>T</w:t>
            </w:r>
            <w:r>
              <w:rPr>
                <w:rFonts w:eastAsia="宋体"/>
                <w:b/>
              </w:rPr>
              <w:t>wisted</w:t>
            </w:r>
          </w:p>
        </w:tc>
      </w:tr>
      <w:tr w:rsidR="00A37B03" w:rsidRPr="00B11F9E" w14:paraId="5C7412A7" w14:textId="77777777" w:rsidTr="006A21CF">
        <w:tc>
          <w:tcPr>
            <w:tcW w:w="1552" w:type="dxa"/>
            <w:tcBorders>
              <w:top w:val="single" w:sz="6" w:space="0" w:color="auto"/>
              <w:left w:val="single" w:sz="6" w:space="0" w:color="auto"/>
              <w:bottom w:val="single" w:sz="6" w:space="0" w:color="auto"/>
              <w:right w:val="single" w:sz="6" w:space="0" w:color="auto"/>
            </w:tcBorders>
          </w:tcPr>
          <w:p w14:paraId="25B94680" w14:textId="4788F671" w:rsidR="00A37B03" w:rsidRPr="00A37B03" w:rsidRDefault="00A37B03" w:rsidP="00A37B03">
            <w:pPr>
              <w:rPr>
                <w:rFonts w:eastAsia="宋体"/>
                <w:b/>
              </w:rPr>
            </w:pPr>
          </w:p>
        </w:tc>
        <w:tc>
          <w:tcPr>
            <w:tcW w:w="1275" w:type="dxa"/>
            <w:tcBorders>
              <w:top w:val="single" w:sz="6" w:space="0" w:color="auto"/>
              <w:left w:val="nil"/>
              <w:bottom w:val="single" w:sz="6" w:space="0" w:color="auto"/>
              <w:right w:val="single" w:sz="6" w:space="0" w:color="auto"/>
            </w:tcBorders>
          </w:tcPr>
          <w:p w14:paraId="4FD26A46" w14:textId="1DCDF00F" w:rsidR="00A37B03" w:rsidRPr="00A37B03" w:rsidRDefault="00A37B03" w:rsidP="00A37B03">
            <w:pPr>
              <w:rPr>
                <w:rFonts w:eastAsia="宋体"/>
                <w:b/>
              </w:rPr>
            </w:pPr>
          </w:p>
        </w:tc>
        <w:tc>
          <w:tcPr>
            <w:tcW w:w="4846" w:type="dxa"/>
            <w:tcBorders>
              <w:top w:val="single" w:sz="6" w:space="0" w:color="auto"/>
              <w:left w:val="nil"/>
              <w:bottom w:val="single" w:sz="6" w:space="0" w:color="auto"/>
              <w:right w:val="single" w:sz="6" w:space="0" w:color="auto"/>
            </w:tcBorders>
          </w:tcPr>
          <w:p w14:paraId="5643EE19" w14:textId="51A0AD4C" w:rsidR="00A37B03" w:rsidRPr="00A37B03" w:rsidRDefault="00A37B03" w:rsidP="00A37B03">
            <w:pPr>
              <w:rPr>
                <w:rFonts w:eastAsia="宋体"/>
                <w:b/>
              </w:rPr>
            </w:pPr>
          </w:p>
        </w:tc>
        <w:tc>
          <w:tcPr>
            <w:tcW w:w="2304" w:type="dxa"/>
            <w:tcBorders>
              <w:top w:val="single" w:sz="6" w:space="0" w:color="auto"/>
              <w:left w:val="nil"/>
              <w:bottom w:val="single" w:sz="6" w:space="0" w:color="auto"/>
              <w:right w:val="single" w:sz="6" w:space="0" w:color="auto"/>
            </w:tcBorders>
            <w:hideMark/>
          </w:tcPr>
          <w:p w14:paraId="071219CA" w14:textId="413A9418" w:rsidR="00A37B03" w:rsidRPr="00A37B03" w:rsidRDefault="00A37B03" w:rsidP="00A37B03">
            <w:pPr>
              <w:rPr>
                <w:rFonts w:eastAsia="宋体"/>
                <w:b/>
              </w:rPr>
            </w:pPr>
          </w:p>
        </w:tc>
      </w:tr>
      <w:tr w:rsidR="00BB347E" w:rsidRPr="00B11F9E" w14:paraId="38E513C3" w14:textId="77777777" w:rsidTr="006A21CF">
        <w:tc>
          <w:tcPr>
            <w:tcW w:w="1552" w:type="dxa"/>
            <w:tcBorders>
              <w:top w:val="single" w:sz="6" w:space="0" w:color="auto"/>
              <w:left w:val="single" w:sz="6" w:space="0" w:color="auto"/>
              <w:bottom w:val="single" w:sz="6" w:space="0" w:color="auto"/>
              <w:right w:val="single" w:sz="6" w:space="0" w:color="auto"/>
            </w:tcBorders>
          </w:tcPr>
          <w:p w14:paraId="7AB3236A" w14:textId="754AF979" w:rsidR="00BB347E" w:rsidRPr="00A37B03" w:rsidRDefault="00BB347E" w:rsidP="00A37B03">
            <w:pPr>
              <w:rPr>
                <w:rFonts w:eastAsia="宋体"/>
                <w:b/>
              </w:rPr>
            </w:pPr>
          </w:p>
        </w:tc>
        <w:tc>
          <w:tcPr>
            <w:tcW w:w="1275" w:type="dxa"/>
            <w:tcBorders>
              <w:top w:val="single" w:sz="6" w:space="0" w:color="auto"/>
              <w:left w:val="nil"/>
              <w:bottom w:val="single" w:sz="6" w:space="0" w:color="auto"/>
              <w:right w:val="single" w:sz="6" w:space="0" w:color="auto"/>
            </w:tcBorders>
          </w:tcPr>
          <w:p w14:paraId="456298D0" w14:textId="2F0718D0" w:rsidR="00BB347E" w:rsidRPr="00A37B03" w:rsidRDefault="00BB347E" w:rsidP="00A37B03">
            <w:pPr>
              <w:rPr>
                <w:rFonts w:eastAsia="宋体"/>
                <w:b/>
              </w:rPr>
            </w:pPr>
          </w:p>
        </w:tc>
        <w:tc>
          <w:tcPr>
            <w:tcW w:w="4846" w:type="dxa"/>
            <w:tcBorders>
              <w:top w:val="single" w:sz="6" w:space="0" w:color="auto"/>
              <w:left w:val="nil"/>
              <w:bottom w:val="single" w:sz="6" w:space="0" w:color="auto"/>
              <w:right w:val="single" w:sz="6" w:space="0" w:color="auto"/>
            </w:tcBorders>
          </w:tcPr>
          <w:p w14:paraId="728D2E6A" w14:textId="3C87EF6D" w:rsidR="00BB347E" w:rsidRPr="00FD4C7F" w:rsidRDefault="00BB347E" w:rsidP="00A37B03">
            <w:pPr>
              <w:rPr>
                <w:rFonts w:eastAsia="宋体"/>
                <w:b/>
              </w:rPr>
            </w:pPr>
          </w:p>
        </w:tc>
        <w:tc>
          <w:tcPr>
            <w:tcW w:w="2304" w:type="dxa"/>
            <w:tcBorders>
              <w:top w:val="single" w:sz="6" w:space="0" w:color="auto"/>
              <w:left w:val="nil"/>
              <w:bottom w:val="single" w:sz="6" w:space="0" w:color="auto"/>
              <w:right w:val="single" w:sz="6" w:space="0" w:color="auto"/>
            </w:tcBorders>
          </w:tcPr>
          <w:p w14:paraId="2D3A83F5" w14:textId="1CACDB5D" w:rsidR="00BB347E" w:rsidRPr="00A37B03" w:rsidRDefault="00BB347E" w:rsidP="00A37B03">
            <w:pPr>
              <w:rPr>
                <w:rFonts w:eastAsia="宋体"/>
                <w:b/>
              </w:rPr>
            </w:pPr>
          </w:p>
        </w:tc>
      </w:tr>
      <w:tr w:rsidR="00A37B03" w:rsidRPr="00B11F9E" w14:paraId="7E597D93" w14:textId="77777777" w:rsidTr="006A21CF">
        <w:tc>
          <w:tcPr>
            <w:tcW w:w="1552" w:type="dxa"/>
            <w:tcBorders>
              <w:top w:val="single" w:sz="6" w:space="0" w:color="auto"/>
              <w:left w:val="single" w:sz="6" w:space="0" w:color="auto"/>
              <w:bottom w:val="single" w:sz="6" w:space="0" w:color="auto"/>
              <w:right w:val="single" w:sz="6" w:space="0" w:color="auto"/>
            </w:tcBorders>
          </w:tcPr>
          <w:p w14:paraId="6BFC7A51" w14:textId="02BD3F72" w:rsidR="00A37B03" w:rsidRPr="00DA3350" w:rsidRDefault="00A37B03" w:rsidP="00A37B03">
            <w:pPr>
              <w:rPr>
                <w:rFonts w:eastAsia="宋体"/>
                <w:b/>
              </w:rPr>
            </w:pPr>
          </w:p>
        </w:tc>
        <w:tc>
          <w:tcPr>
            <w:tcW w:w="1275" w:type="dxa"/>
            <w:tcBorders>
              <w:top w:val="single" w:sz="6" w:space="0" w:color="auto"/>
              <w:left w:val="nil"/>
              <w:bottom w:val="single" w:sz="6" w:space="0" w:color="auto"/>
              <w:right w:val="single" w:sz="6" w:space="0" w:color="auto"/>
            </w:tcBorders>
          </w:tcPr>
          <w:p w14:paraId="4FED539C" w14:textId="36A9ABF7" w:rsidR="00A37B03" w:rsidRPr="00DA3350" w:rsidRDefault="00A37B03" w:rsidP="00DA3350">
            <w:pPr>
              <w:rPr>
                <w:rFonts w:eastAsia="宋体"/>
                <w:b/>
              </w:rPr>
            </w:pPr>
          </w:p>
        </w:tc>
        <w:tc>
          <w:tcPr>
            <w:tcW w:w="4846" w:type="dxa"/>
            <w:tcBorders>
              <w:top w:val="single" w:sz="6" w:space="0" w:color="auto"/>
              <w:left w:val="nil"/>
              <w:bottom w:val="single" w:sz="6" w:space="0" w:color="auto"/>
              <w:right w:val="single" w:sz="6" w:space="0" w:color="auto"/>
            </w:tcBorders>
          </w:tcPr>
          <w:p w14:paraId="5EAD6DF3" w14:textId="2BD5ECE7" w:rsidR="00A37B03" w:rsidRPr="00DA3350" w:rsidRDefault="00A37B03" w:rsidP="00DA3350">
            <w:pPr>
              <w:rPr>
                <w:rFonts w:eastAsia="宋体"/>
                <w:b/>
              </w:rPr>
            </w:pPr>
          </w:p>
        </w:tc>
        <w:tc>
          <w:tcPr>
            <w:tcW w:w="2304" w:type="dxa"/>
            <w:tcBorders>
              <w:top w:val="single" w:sz="6" w:space="0" w:color="auto"/>
              <w:left w:val="nil"/>
              <w:bottom w:val="single" w:sz="6" w:space="0" w:color="auto"/>
              <w:right w:val="single" w:sz="6" w:space="0" w:color="auto"/>
            </w:tcBorders>
          </w:tcPr>
          <w:p w14:paraId="3E5FDACB" w14:textId="50198F60" w:rsidR="00A37B03" w:rsidRPr="00B11F9E" w:rsidRDefault="00A37B03" w:rsidP="00DA3350">
            <w:pPr>
              <w:rPr>
                <w:rFonts w:ascii="宋体" w:eastAsia="宋体" w:hAnsi="宋体" w:cs="Times New Roman"/>
                <w:sz w:val="20"/>
                <w:szCs w:val="20"/>
              </w:rPr>
            </w:pPr>
          </w:p>
        </w:tc>
      </w:tr>
      <w:tr w:rsidR="00A37B03" w:rsidRPr="00B11F9E" w14:paraId="0E835BCC" w14:textId="77777777" w:rsidTr="006A21CF">
        <w:tc>
          <w:tcPr>
            <w:tcW w:w="1552" w:type="dxa"/>
            <w:tcBorders>
              <w:top w:val="single" w:sz="6" w:space="0" w:color="auto"/>
              <w:left w:val="single" w:sz="6" w:space="0" w:color="auto"/>
              <w:bottom w:val="single" w:sz="6" w:space="0" w:color="auto"/>
              <w:right w:val="single" w:sz="6" w:space="0" w:color="auto"/>
            </w:tcBorders>
          </w:tcPr>
          <w:p w14:paraId="4A337CD1" w14:textId="2E6EC122" w:rsidR="00A37B03" w:rsidRPr="00B11F9E" w:rsidRDefault="00A37B03" w:rsidP="00A37B03">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3448470D"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53DA917E"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030C6B77"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r>
      <w:tr w:rsidR="00A37B03" w:rsidRPr="00B11F9E" w14:paraId="3C3283B2" w14:textId="77777777" w:rsidTr="006A21CF">
        <w:tc>
          <w:tcPr>
            <w:tcW w:w="1552" w:type="dxa"/>
            <w:tcBorders>
              <w:top w:val="single" w:sz="6" w:space="0" w:color="auto"/>
              <w:left w:val="single" w:sz="6" w:space="0" w:color="auto"/>
              <w:bottom w:val="single" w:sz="6" w:space="0" w:color="auto"/>
              <w:right w:val="single" w:sz="6" w:space="0" w:color="auto"/>
            </w:tcBorders>
          </w:tcPr>
          <w:p w14:paraId="606550FD" w14:textId="77777777" w:rsidR="00A37B03" w:rsidRPr="00B11F9E" w:rsidRDefault="00A37B03" w:rsidP="00A37B03">
            <w:pPr>
              <w:rPr>
                <w:rFonts w:ascii="宋体" w:eastAsia="宋体" w:hAnsi="宋体" w:cs="Times New Roman"/>
                <w:sz w:val="20"/>
                <w:szCs w:val="20"/>
              </w:rPr>
            </w:pPr>
          </w:p>
        </w:tc>
        <w:tc>
          <w:tcPr>
            <w:tcW w:w="1275" w:type="dxa"/>
            <w:tcBorders>
              <w:top w:val="single" w:sz="6" w:space="0" w:color="auto"/>
              <w:left w:val="nil"/>
              <w:bottom w:val="single" w:sz="6" w:space="0" w:color="auto"/>
              <w:right w:val="single" w:sz="6" w:space="0" w:color="auto"/>
            </w:tcBorders>
          </w:tcPr>
          <w:p w14:paraId="29E0ED60"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c>
          <w:tcPr>
            <w:tcW w:w="4846" w:type="dxa"/>
            <w:tcBorders>
              <w:top w:val="single" w:sz="6" w:space="0" w:color="auto"/>
              <w:left w:val="nil"/>
              <w:bottom w:val="single" w:sz="6" w:space="0" w:color="auto"/>
              <w:right w:val="single" w:sz="6" w:space="0" w:color="auto"/>
            </w:tcBorders>
          </w:tcPr>
          <w:p w14:paraId="34FF5232"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c>
          <w:tcPr>
            <w:tcW w:w="2304" w:type="dxa"/>
            <w:tcBorders>
              <w:top w:val="single" w:sz="6" w:space="0" w:color="auto"/>
              <w:left w:val="nil"/>
              <w:bottom w:val="single" w:sz="6" w:space="0" w:color="auto"/>
              <w:right w:val="single" w:sz="6" w:space="0" w:color="auto"/>
            </w:tcBorders>
          </w:tcPr>
          <w:p w14:paraId="4201053B" w14:textId="77777777" w:rsidR="00A37B03" w:rsidRPr="00B11F9E" w:rsidRDefault="00A37B03" w:rsidP="00A37B03">
            <w:pPr>
              <w:keepLines/>
              <w:spacing w:before="100" w:beforeAutospacing="1" w:after="120" w:line="240" w:lineRule="atLeast"/>
              <w:rPr>
                <w:rFonts w:ascii="宋体" w:eastAsia="宋体" w:hAnsi="宋体" w:cs="Times New Roman"/>
                <w:sz w:val="20"/>
                <w:szCs w:val="20"/>
              </w:rPr>
            </w:pPr>
          </w:p>
        </w:tc>
      </w:tr>
    </w:tbl>
    <w:p w14:paraId="2D25FDF2" w14:textId="52CEAC37" w:rsidR="00E673DF" w:rsidRPr="004009C2" w:rsidRDefault="007014A5" w:rsidP="00E673DF">
      <w:pPr>
        <w:rPr>
          <w:rFonts w:ascii="宋体" w:eastAsia="宋体" w:hAnsi="宋体" w:cs="Times New Roman"/>
          <w:b/>
          <w:color w:val="7030A0"/>
          <w:sz w:val="15"/>
          <w:szCs w:val="15"/>
        </w:rPr>
      </w:pPr>
      <w:r w:rsidRPr="0036019F">
        <w:rPr>
          <w:rFonts w:ascii="宋体" w:eastAsia="宋体" w:hAnsi="宋体" w:cs="Times New Roman"/>
          <w:b/>
          <w:bCs/>
          <w:color w:val="7030A0"/>
          <w:sz w:val="36"/>
          <w:szCs w:val="36"/>
        </w:rPr>
        <w:br w:type="page"/>
      </w:r>
    </w:p>
    <w:bookmarkStart w:id="1" w:name="_Toc521464958" w:displacedByCustomXml="next"/>
    <w:bookmarkEnd w:id="1" w:displacedByCustomXml="next"/>
    <w:bookmarkStart w:id="2" w:name="_Toc491875974" w:displacedByCustomXml="next"/>
    <w:sdt>
      <w:sdtPr>
        <w:rPr>
          <w:rFonts w:ascii="宋体" w:eastAsia="宋体" w:hAnsi="宋体" w:cs="宋体" w:hint="eastAsia"/>
          <w:b w:val="0"/>
          <w:bCs w:val="0"/>
          <w:kern w:val="0"/>
          <w:sz w:val="24"/>
          <w:szCs w:val="22"/>
          <w:lang w:val="zh-CN"/>
        </w:rPr>
        <w:id w:val="2003857057"/>
        <w:docPartObj>
          <w:docPartGallery w:val="Table of Contents"/>
          <w:docPartUnique/>
        </w:docPartObj>
      </w:sdtPr>
      <w:sdtEndPr>
        <w:rPr>
          <w:rFonts w:ascii="Times New Roman" w:eastAsia="Times New Roman" w:hAnsi="Times New Roman" w:cstheme="minorBidi" w:hint="default"/>
          <w:lang w:val="en-US"/>
        </w:rPr>
      </w:sdtEndPr>
      <w:sdtContent>
        <w:p w14:paraId="258BFE23" w14:textId="0475BAD4" w:rsidR="009958D2" w:rsidRDefault="00A56AEB">
          <w:pPr>
            <w:pStyle w:val="TOC"/>
          </w:pPr>
          <w:r>
            <w:rPr>
              <w:rFonts w:ascii="宋体" w:eastAsia="宋体" w:hAnsi="宋体" w:cs="宋体" w:hint="eastAsia"/>
              <w:lang w:val="zh-CN"/>
            </w:rPr>
            <w:t>C</w:t>
          </w:r>
          <w:r>
            <w:rPr>
              <w:rFonts w:ascii="宋体" w:eastAsia="宋体" w:hAnsi="宋体" w:cs="宋体"/>
              <w:lang w:val="zh-CN"/>
            </w:rPr>
            <w:t>atalog</w:t>
          </w:r>
        </w:p>
        <w:p w14:paraId="1DD7DC9D" w14:textId="33F42530" w:rsidR="006429DA" w:rsidRDefault="00B26631">
          <w:pPr>
            <w:pStyle w:val="TOC1"/>
            <w:tabs>
              <w:tab w:val="right" w:leader="dot" w:pos="10456"/>
            </w:tabs>
            <w:rPr>
              <w:rFonts w:asciiTheme="minorHAnsi" w:eastAsiaTheme="minorEastAsia" w:hAnsiTheme="minorHAnsi"/>
              <w:noProof/>
              <w:kern w:val="2"/>
              <w:sz w:val="21"/>
            </w:rPr>
          </w:pPr>
          <w:r w:rsidRPr="00CE4870">
            <w:rPr>
              <w:rFonts w:asciiTheme="minorEastAsia" w:eastAsiaTheme="minorEastAsia" w:hAnsiTheme="minorEastAsia"/>
            </w:rPr>
            <w:fldChar w:fldCharType="begin"/>
          </w:r>
          <w:r w:rsidR="009958D2" w:rsidRPr="00CE4870">
            <w:rPr>
              <w:rFonts w:asciiTheme="minorEastAsia" w:eastAsiaTheme="minorEastAsia" w:hAnsiTheme="minorEastAsia"/>
            </w:rPr>
            <w:instrText xml:space="preserve"> TOC \o "1-3" \h \z \u </w:instrText>
          </w:r>
          <w:r w:rsidRPr="00CE4870">
            <w:rPr>
              <w:rFonts w:asciiTheme="minorEastAsia" w:eastAsiaTheme="minorEastAsia" w:hAnsiTheme="minorEastAsia"/>
            </w:rPr>
            <w:fldChar w:fldCharType="separate"/>
          </w:r>
          <w:hyperlink w:anchor="_Toc4594412" w:history="1">
            <w:r w:rsidR="006429DA" w:rsidRPr="0009346B">
              <w:rPr>
                <w:rStyle w:val="af4"/>
                <w:noProof/>
              </w:rPr>
              <w:t>Revision</w:t>
            </w:r>
            <w:r w:rsidR="006429DA">
              <w:rPr>
                <w:noProof/>
                <w:webHidden/>
              </w:rPr>
              <w:tab/>
            </w:r>
            <w:r w:rsidR="006429DA">
              <w:rPr>
                <w:noProof/>
                <w:webHidden/>
              </w:rPr>
              <w:fldChar w:fldCharType="begin"/>
            </w:r>
            <w:r w:rsidR="006429DA">
              <w:rPr>
                <w:noProof/>
                <w:webHidden/>
              </w:rPr>
              <w:instrText xml:space="preserve"> PAGEREF _Toc4594412 \h </w:instrText>
            </w:r>
            <w:r w:rsidR="006429DA">
              <w:rPr>
                <w:noProof/>
                <w:webHidden/>
              </w:rPr>
            </w:r>
            <w:r w:rsidR="006429DA">
              <w:rPr>
                <w:noProof/>
                <w:webHidden/>
              </w:rPr>
              <w:fldChar w:fldCharType="separate"/>
            </w:r>
            <w:r w:rsidR="006E7307">
              <w:rPr>
                <w:noProof/>
                <w:webHidden/>
              </w:rPr>
              <w:t>2</w:t>
            </w:r>
            <w:r w:rsidR="006429DA">
              <w:rPr>
                <w:noProof/>
                <w:webHidden/>
              </w:rPr>
              <w:fldChar w:fldCharType="end"/>
            </w:r>
          </w:hyperlink>
        </w:p>
        <w:p w14:paraId="7D372515" w14:textId="0073212D" w:rsidR="006429DA" w:rsidRDefault="00FE7E61">
          <w:pPr>
            <w:pStyle w:val="TOC2"/>
            <w:tabs>
              <w:tab w:val="right" w:leader="dot" w:pos="10456"/>
            </w:tabs>
            <w:ind w:left="480"/>
            <w:rPr>
              <w:rFonts w:asciiTheme="minorHAnsi" w:eastAsiaTheme="minorEastAsia" w:hAnsiTheme="minorHAnsi"/>
              <w:noProof/>
              <w:kern w:val="2"/>
              <w:sz w:val="21"/>
            </w:rPr>
          </w:pPr>
          <w:hyperlink w:anchor="_Toc4594413" w:history="1">
            <w:r w:rsidR="006429DA" w:rsidRPr="0009346B">
              <w:rPr>
                <w:rStyle w:val="af4"/>
                <w:noProof/>
              </w:rPr>
              <w:t>Chapter 1  Learning about Hummer-bot and its programming environment</w:t>
            </w:r>
            <w:r w:rsidR="006429DA">
              <w:rPr>
                <w:noProof/>
                <w:webHidden/>
              </w:rPr>
              <w:tab/>
            </w:r>
            <w:r w:rsidR="006429DA">
              <w:rPr>
                <w:noProof/>
                <w:webHidden/>
              </w:rPr>
              <w:fldChar w:fldCharType="begin"/>
            </w:r>
            <w:r w:rsidR="006429DA">
              <w:rPr>
                <w:noProof/>
                <w:webHidden/>
              </w:rPr>
              <w:instrText xml:space="preserve"> PAGEREF _Toc4594413 \h </w:instrText>
            </w:r>
            <w:r w:rsidR="006429DA">
              <w:rPr>
                <w:noProof/>
                <w:webHidden/>
              </w:rPr>
            </w:r>
            <w:r w:rsidR="006429DA">
              <w:rPr>
                <w:noProof/>
                <w:webHidden/>
              </w:rPr>
              <w:fldChar w:fldCharType="separate"/>
            </w:r>
            <w:r w:rsidR="006E7307">
              <w:rPr>
                <w:noProof/>
                <w:webHidden/>
              </w:rPr>
              <w:t>5</w:t>
            </w:r>
            <w:r w:rsidR="006429DA">
              <w:rPr>
                <w:noProof/>
                <w:webHidden/>
              </w:rPr>
              <w:fldChar w:fldCharType="end"/>
            </w:r>
          </w:hyperlink>
        </w:p>
        <w:p w14:paraId="4796A3B8" w14:textId="4CBEA695" w:rsidR="006429DA" w:rsidRDefault="00FE7E61">
          <w:pPr>
            <w:pStyle w:val="TOC2"/>
            <w:tabs>
              <w:tab w:val="right" w:leader="dot" w:pos="10456"/>
            </w:tabs>
            <w:ind w:left="480"/>
            <w:rPr>
              <w:rFonts w:asciiTheme="minorHAnsi" w:eastAsiaTheme="minorEastAsia" w:hAnsiTheme="minorHAnsi"/>
              <w:noProof/>
              <w:kern w:val="2"/>
              <w:sz w:val="21"/>
            </w:rPr>
          </w:pPr>
          <w:hyperlink w:anchor="_Toc4594414" w:history="1">
            <w:r w:rsidR="006429DA" w:rsidRPr="0009346B">
              <w:rPr>
                <w:rStyle w:val="af4"/>
                <w:noProof/>
              </w:rPr>
              <w:t>1.2 Overview</w:t>
            </w:r>
            <w:r w:rsidR="006429DA">
              <w:rPr>
                <w:noProof/>
                <w:webHidden/>
              </w:rPr>
              <w:tab/>
            </w:r>
            <w:r w:rsidR="006429DA">
              <w:rPr>
                <w:noProof/>
                <w:webHidden/>
              </w:rPr>
              <w:fldChar w:fldCharType="begin"/>
            </w:r>
            <w:r w:rsidR="006429DA">
              <w:rPr>
                <w:noProof/>
                <w:webHidden/>
              </w:rPr>
              <w:instrText xml:space="preserve"> PAGEREF _Toc4594414 \h </w:instrText>
            </w:r>
            <w:r w:rsidR="006429DA">
              <w:rPr>
                <w:noProof/>
                <w:webHidden/>
              </w:rPr>
            </w:r>
            <w:r w:rsidR="006429DA">
              <w:rPr>
                <w:noProof/>
                <w:webHidden/>
              </w:rPr>
              <w:fldChar w:fldCharType="separate"/>
            </w:r>
            <w:r w:rsidR="006E7307">
              <w:rPr>
                <w:noProof/>
                <w:webHidden/>
              </w:rPr>
              <w:t>5</w:t>
            </w:r>
            <w:r w:rsidR="006429DA">
              <w:rPr>
                <w:noProof/>
                <w:webHidden/>
              </w:rPr>
              <w:fldChar w:fldCharType="end"/>
            </w:r>
          </w:hyperlink>
        </w:p>
        <w:p w14:paraId="7913A4E1" w14:textId="0EC86988" w:rsidR="006429DA" w:rsidRDefault="00FE7E61">
          <w:pPr>
            <w:pStyle w:val="TOC3"/>
            <w:tabs>
              <w:tab w:val="right" w:leader="dot" w:pos="10456"/>
            </w:tabs>
            <w:ind w:left="960"/>
            <w:rPr>
              <w:rFonts w:asciiTheme="minorHAnsi" w:eastAsiaTheme="minorEastAsia" w:hAnsiTheme="minorHAnsi"/>
              <w:noProof/>
              <w:kern w:val="2"/>
              <w:sz w:val="21"/>
            </w:rPr>
          </w:pPr>
          <w:hyperlink w:anchor="_Toc4594415" w:history="1">
            <w:r w:rsidR="006429DA" w:rsidRPr="0009346B">
              <w:rPr>
                <w:rStyle w:val="af4"/>
                <w:noProof/>
              </w:rPr>
              <w:t>1.2.1 Hummer-bot Introduction</w:t>
            </w:r>
            <w:r w:rsidR="006429DA">
              <w:rPr>
                <w:noProof/>
                <w:webHidden/>
              </w:rPr>
              <w:tab/>
            </w:r>
            <w:r w:rsidR="006429DA">
              <w:rPr>
                <w:noProof/>
                <w:webHidden/>
              </w:rPr>
              <w:fldChar w:fldCharType="begin"/>
            </w:r>
            <w:r w:rsidR="006429DA">
              <w:rPr>
                <w:noProof/>
                <w:webHidden/>
              </w:rPr>
              <w:instrText xml:space="preserve"> PAGEREF _Toc4594415 \h </w:instrText>
            </w:r>
            <w:r w:rsidR="006429DA">
              <w:rPr>
                <w:noProof/>
                <w:webHidden/>
              </w:rPr>
            </w:r>
            <w:r w:rsidR="006429DA">
              <w:rPr>
                <w:noProof/>
                <w:webHidden/>
              </w:rPr>
              <w:fldChar w:fldCharType="separate"/>
            </w:r>
            <w:r w:rsidR="006E7307">
              <w:rPr>
                <w:noProof/>
                <w:webHidden/>
              </w:rPr>
              <w:t>5</w:t>
            </w:r>
            <w:r w:rsidR="006429DA">
              <w:rPr>
                <w:noProof/>
                <w:webHidden/>
              </w:rPr>
              <w:fldChar w:fldCharType="end"/>
            </w:r>
          </w:hyperlink>
        </w:p>
        <w:p w14:paraId="01A9402E" w14:textId="493AEB8E" w:rsidR="006429DA" w:rsidRDefault="00FE7E61">
          <w:pPr>
            <w:pStyle w:val="TOC3"/>
            <w:tabs>
              <w:tab w:val="right" w:leader="dot" w:pos="10456"/>
            </w:tabs>
            <w:ind w:left="960"/>
            <w:rPr>
              <w:rFonts w:asciiTheme="minorHAnsi" w:eastAsiaTheme="minorEastAsia" w:hAnsiTheme="minorHAnsi"/>
              <w:noProof/>
              <w:kern w:val="2"/>
              <w:sz w:val="21"/>
            </w:rPr>
          </w:pPr>
          <w:hyperlink w:anchor="_Toc4594416" w:history="1">
            <w:r w:rsidR="006429DA" w:rsidRPr="0009346B">
              <w:rPr>
                <w:rStyle w:val="af4"/>
                <w:noProof/>
              </w:rPr>
              <w:t>1.2.2 Hummerbot function list</w:t>
            </w:r>
            <w:r w:rsidR="006429DA">
              <w:rPr>
                <w:noProof/>
                <w:webHidden/>
              </w:rPr>
              <w:tab/>
            </w:r>
            <w:r w:rsidR="006429DA">
              <w:rPr>
                <w:noProof/>
                <w:webHidden/>
              </w:rPr>
              <w:fldChar w:fldCharType="begin"/>
            </w:r>
            <w:r w:rsidR="006429DA">
              <w:rPr>
                <w:noProof/>
                <w:webHidden/>
              </w:rPr>
              <w:instrText xml:space="preserve"> PAGEREF _Toc4594416 \h </w:instrText>
            </w:r>
            <w:r w:rsidR="006429DA">
              <w:rPr>
                <w:noProof/>
                <w:webHidden/>
              </w:rPr>
            </w:r>
            <w:r w:rsidR="006429DA">
              <w:rPr>
                <w:noProof/>
                <w:webHidden/>
              </w:rPr>
              <w:fldChar w:fldCharType="separate"/>
            </w:r>
            <w:r w:rsidR="006E7307">
              <w:rPr>
                <w:noProof/>
                <w:webHidden/>
              </w:rPr>
              <w:t>5</w:t>
            </w:r>
            <w:r w:rsidR="006429DA">
              <w:rPr>
                <w:noProof/>
                <w:webHidden/>
              </w:rPr>
              <w:fldChar w:fldCharType="end"/>
            </w:r>
          </w:hyperlink>
        </w:p>
        <w:p w14:paraId="550FE2AD" w14:textId="5B67048D" w:rsidR="006429DA" w:rsidRDefault="00FE7E61">
          <w:pPr>
            <w:pStyle w:val="TOC2"/>
            <w:tabs>
              <w:tab w:val="right" w:leader="dot" w:pos="10456"/>
            </w:tabs>
            <w:ind w:left="480"/>
            <w:rPr>
              <w:rFonts w:asciiTheme="minorHAnsi" w:eastAsiaTheme="minorEastAsia" w:hAnsiTheme="minorHAnsi"/>
              <w:noProof/>
              <w:kern w:val="2"/>
              <w:sz w:val="21"/>
            </w:rPr>
          </w:pPr>
          <w:hyperlink w:anchor="_Toc4594417" w:history="1">
            <w:r w:rsidR="006429DA" w:rsidRPr="0009346B">
              <w:rPr>
                <w:rStyle w:val="af4"/>
                <w:noProof/>
              </w:rPr>
              <w:t>1.3 Hummer-bot Hardware introduction</w:t>
            </w:r>
            <w:r w:rsidR="006429DA">
              <w:rPr>
                <w:noProof/>
                <w:webHidden/>
              </w:rPr>
              <w:tab/>
            </w:r>
            <w:r w:rsidR="006429DA">
              <w:rPr>
                <w:noProof/>
                <w:webHidden/>
              </w:rPr>
              <w:fldChar w:fldCharType="begin"/>
            </w:r>
            <w:r w:rsidR="006429DA">
              <w:rPr>
                <w:noProof/>
                <w:webHidden/>
              </w:rPr>
              <w:instrText xml:space="preserve"> PAGEREF _Toc4594417 \h </w:instrText>
            </w:r>
            <w:r w:rsidR="006429DA">
              <w:rPr>
                <w:noProof/>
                <w:webHidden/>
              </w:rPr>
            </w:r>
            <w:r w:rsidR="006429DA">
              <w:rPr>
                <w:noProof/>
                <w:webHidden/>
              </w:rPr>
              <w:fldChar w:fldCharType="separate"/>
            </w:r>
            <w:r w:rsidR="006E7307">
              <w:rPr>
                <w:noProof/>
                <w:webHidden/>
              </w:rPr>
              <w:t>6</w:t>
            </w:r>
            <w:r w:rsidR="006429DA">
              <w:rPr>
                <w:noProof/>
                <w:webHidden/>
              </w:rPr>
              <w:fldChar w:fldCharType="end"/>
            </w:r>
          </w:hyperlink>
        </w:p>
        <w:p w14:paraId="5D77E901" w14:textId="53B859DB" w:rsidR="006429DA" w:rsidRDefault="00FE7E61">
          <w:pPr>
            <w:pStyle w:val="TOC3"/>
            <w:tabs>
              <w:tab w:val="right" w:leader="dot" w:pos="10456"/>
            </w:tabs>
            <w:ind w:left="960"/>
            <w:rPr>
              <w:rFonts w:asciiTheme="minorHAnsi" w:eastAsiaTheme="minorEastAsia" w:hAnsiTheme="minorHAnsi"/>
              <w:noProof/>
              <w:kern w:val="2"/>
              <w:sz w:val="21"/>
            </w:rPr>
          </w:pPr>
          <w:hyperlink w:anchor="_Toc4594418" w:history="1">
            <w:r w:rsidR="006429DA" w:rsidRPr="0009346B">
              <w:rPr>
                <w:rStyle w:val="af4"/>
                <w:noProof/>
              </w:rPr>
              <w:t>1.3.1 Analogy introduction</w:t>
            </w:r>
            <w:r w:rsidR="006429DA">
              <w:rPr>
                <w:noProof/>
                <w:webHidden/>
              </w:rPr>
              <w:tab/>
            </w:r>
            <w:r w:rsidR="006429DA">
              <w:rPr>
                <w:noProof/>
                <w:webHidden/>
              </w:rPr>
              <w:fldChar w:fldCharType="begin"/>
            </w:r>
            <w:r w:rsidR="006429DA">
              <w:rPr>
                <w:noProof/>
                <w:webHidden/>
              </w:rPr>
              <w:instrText xml:space="preserve"> PAGEREF _Toc4594418 \h </w:instrText>
            </w:r>
            <w:r w:rsidR="006429DA">
              <w:rPr>
                <w:noProof/>
                <w:webHidden/>
              </w:rPr>
            </w:r>
            <w:r w:rsidR="006429DA">
              <w:rPr>
                <w:noProof/>
                <w:webHidden/>
              </w:rPr>
              <w:fldChar w:fldCharType="separate"/>
            </w:r>
            <w:r w:rsidR="006E7307">
              <w:rPr>
                <w:noProof/>
                <w:webHidden/>
              </w:rPr>
              <w:t>6</w:t>
            </w:r>
            <w:r w:rsidR="006429DA">
              <w:rPr>
                <w:noProof/>
                <w:webHidden/>
              </w:rPr>
              <w:fldChar w:fldCharType="end"/>
            </w:r>
          </w:hyperlink>
        </w:p>
        <w:p w14:paraId="5C32AEB8" w14:textId="01F7B328" w:rsidR="006429DA" w:rsidRDefault="00FE7E61">
          <w:pPr>
            <w:pStyle w:val="TOC3"/>
            <w:tabs>
              <w:tab w:val="right" w:leader="dot" w:pos="10456"/>
            </w:tabs>
            <w:ind w:left="960"/>
            <w:rPr>
              <w:rFonts w:asciiTheme="minorHAnsi" w:eastAsiaTheme="minorEastAsia" w:hAnsiTheme="minorHAnsi"/>
              <w:noProof/>
              <w:kern w:val="2"/>
              <w:sz w:val="21"/>
            </w:rPr>
          </w:pPr>
          <w:hyperlink w:anchor="_Toc4594419" w:history="1">
            <w:r w:rsidR="006429DA" w:rsidRPr="0009346B">
              <w:rPr>
                <w:rStyle w:val="af4"/>
                <w:noProof/>
              </w:rPr>
              <w:t>1.3.2 Main control board introduction</w:t>
            </w:r>
            <w:r w:rsidR="006429DA">
              <w:rPr>
                <w:noProof/>
                <w:webHidden/>
              </w:rPr>
              <w:tab/>
            </w:r>
            <w:r w:rsidR="006429DA">
              <w:rPr>
                <w:noProof/>
                <w:webHidden/>
              </w:rPr>
              <w:fldChar w:fldCharType="begin"/>
            </w:r>
            <w:r w:rsidR="006429DA">
              <w:rPr>
                <w:noProof/>
                <w:webHidden/>
              </w:rPr>
              <w:instrText xml:space="preserve"> PAGEREF _Toc4594419 \h </w:instrText>
            </w:r>
            <w:r w:rsidR="006429DA">
              <w:rPr>
                <w:noProof/>
                <w:webHidden/>
              </w:rPr>
            </w:r>
            <w:r w:rsidR="006429DA">
              <w:rPr>
                <w:noProof/>
                <w:webHidden/>
              </w:rPr>
              <w:fldChar w:fldCharType="separate"/>
            </w:r>
            <w:r w:rsidR="006E7307">
              <w:rPr>
                <w:noProof/>
                <w:webHidden/>
              </w:rPr>
              <w:t>7</w:t>
            </w:r>
            <w:r w:rsidR="006429DA">
              <w:rPr>
                <w:noProof/>
                <w:webHidden/>
              </w:rPr>
              <w:fldChar w:fldCharType="end"/>
            </w:r>
          </w:hyperlink>
        </w:p>
        <w:p w14:paraId="1F659D24" w14:textId="2F92CBA4" w:rsidR="006429DA" w:rsidRDefault="00FE7E61">
          <w:pPr>
            <w:pStyle w:val="TOC3"/>
            <w:tabs>
              <w:tab w:val="right" w:leader="dot" w:pos="10456"/>
            </w:tabs>
            <w:ind w:left="960"/>
            <w:rPr>
              <w:rFonts w:asciiTheme="minorHAnsi" w:eastAsiaTheme="minorEastAsia" w:hAnsiTheme="minorHAnsi"/>
              <w:noProof/>
              <w:kern w:val="2"/>
              <w:sz w:val="21"/>
            </w:rPr>
          </w:pPr>
          <w:hyperlink w:anchor="_Toc4594420" w:history="1">
            <w:r w:rsidR="006429DA" w:rsidRPr="0009346B">
              <w:rPr>
                <w:rStyle w:val="af4"/>
                <w:noProof/>
              </w:rPr>
              <w:t>1.3.3 Expansion board introduction</w:t>
            </w:r>
            <w:r w:rsidR="006429DA">
              <w:rPr>
                <w:noProof/>
                <w:webHidden/>
              </w:rPr>
              <w:tab/>
            </w:r>
            <w:r w:rsidR="006429DA">
              <w:rPr>
                <w:noProof/>
                <w:webHidden/>
              </w:rPr>
              <w:fldChar w:fldCharType="begin"/>
            </w:r>
            <w:r w:rsidR="006429DA">
              <w:rPr>
                <w:noProof/>
                <w:webHidden/>
              </w:rPr>
              <w:instrText xml:space="preserve"> PAGEREF _Toc4594420 \h </w:instrText>
            </w:r>
            <w:r w:rsidR="006429DA">
              <w:rPr>
                <w:noProof/>
                <w:webHidden/>
              </w:rPr>
            </w:r>
            <w:r w:rsidR="006429DA">
              <w:rPr>
                <w:noProof/>
                <w:webHidden/>
              </w:rPr>
              <w:fldChar w:fldCharType="separate"/>
            </w:r>
            <w:r w:rsidR="006E7307">
              <w:rPr>
                <w:noProof/>
                <w:webHidden/>
              </w:rPr>
              <w:t>7</w:t>
            </w:r>
            <w:r w:rsidR="006429DA">
              <w:rPr>
                <w:noProof/>
                <w:webHidden/>
              </w:rPr>
              <w:fldChar w:fldCharType="end"/>
            </w:r>
          </w:hyperlink>
        </w:p>
        <w:p w14:paraId="184A2ED2" w14:textId="35D5AD1A" w:rsidR="006429DA" w:rsidRDefault="00FE7E61">
          <w:pPr>
            <w:pStyle w:val="TOC2"/>
            <w:tabs>
              <w:tab w:val="right" w:leader="dot" w:pos="10456"/>
            </w:tabs>
            <w:ind w:left="480"/>
            <w:rPr>
              <w:rFonts w:asciiTheme="minorHAnsi" w:eastAsiaTheme="minorEastAsia" w:hAnsiTheme="minorHAnsi"/>
              <w:noProof/>
              <w:kern w:val="2"/>
              <w:sz w:val="21"/>
            </w:rPr>
          </w:pPr>
          <w:hyperlink w:anchor="_Toc4594421" w:history="1">
            <w:r w:rsidR="006429DA" w:rsidRPr="0009346B">
              <w:rPr>
                <w:rStyle w:val="af4"/>
                <w:noProof/>
              </w:rPr>
              <w:t>1.4 Hummer-bot Software compilation environment introduction</w:t>
            </w:r>
            <w:r w:rsidR="006429DA">
              <w:rPr>
                <w:noProof/>
                <w:webHidden/>
              </w:rPr>
              <w:tab/>
            </w:r>
            <w:r w:rsidR="006429DA">
              <w:rPr>
                <w:noProof/>
                <w:webHidden/>
              </w:rPr>
              <w:fldChar w:fldCharType="begin"/>
            </w:r>
            <w:r w:rsidR="006429DA">
              <w:rPr>
                <w:noProof/>
                <w:webHidden/>
              </w:rPr>
              <w:instrText xml:space="preserve"> PAGEREF _Toc4594421 \h </w:instrText>
            </w:r>
            <w:r w:rsidR="006429DA">
              <w:rPr>
                <w:noProof/>
                <w:webHidden/>
              </w:rPr>
            </w:r>
            <w:r w:rsidR="006429DA">
              <w:rPr>
                <w:noProof/>
                <w:webHidden/>
              </w:rPr>
              <w:fldChar w:fldCharType="separate"/>
            </w:r>
            <w:r w:rsidR="006E7307">
              <w:rPr>
                <w:noProof/>
                <w:webHidden/>
              </w:rPr>
              <w:t>8</w:t>
            </w:r>
            <w:r w:rsidR="006429DA">
              <w:rPr>
                <w:noProof/>
                <w:webHidden/>
              </w:rPr>
              <w:fldChar w:fldCharType="end"/>
            </w:r>
          </w:hyperlink>
        </w:p>
        <w:p w14:paraId="70F2DF5D" w14:textId="05DC907F" w:rsidR="006429DA" w:rsidRDefault="00FE7E61">
          <w:pPr>
            <w:pStyle w:val="TOC3"/>
            <w:tabs>
              <w:tab w:val="right" w:leader="dot" w:pos="10456"/>
            </w:tabs>
            <w:ind w:left="960"/>
            <w:rPr>
              <w:rFonts w:asciiTheme="minorHAnsi" w:eastAsiaTheme="minorEastAsia" w:hAnsiTheme="minorHAnsi"/>
              <w:noProof/>
              <w:kern w:val="2"/>
              <w:sz w:val="21"/>
            </w:rPr>
          </w:pPr>
          <w:hyperlink w:anchor="_Toc4594422" w:history="1">
            <w:r w:rsidR="006429DA" w:rsidRPr="0009346B">
              <w:rPr>
                <w:rStyle w:val="af4"/>
                <w:noProof/>
              </w:rPr>
              <w:t>1.4.1 Software Installation</w:t>
            </w:r>
            <w:r w:rsidR="006429DA">
              <w:rPr>
                <w:noProof/>
                <w:webHidden/>
              </w:rPr>
              <w:tab/>
            </w:r>
            <w:r w:rsidR="006429DA">
              <w:rPr>
                <w:noProof/>
                <w:webHidden/>
              </w:rPr>
              <w:fldChar w:fldCharType="begin"/>
            </w:r>
            <w:r w:rsidR="006429DA">
              <w:rPr>
                <w:noProof/>
                <w:webHidden/>
              </w:rPr>
              <w:instrText xml:space="preserve"> PAGEREF _Toc4594422 \h </w:instrText>
            </w:r>
            <w:r w:rsidR="006429DA">
              <w:rPr>
                <w:noProof/>
                <w:webHidden/>
              </w:rPr>
            </w:r>
            <w:r w:rsidR="006429DA">
              <w:rPr>
                <w:noProof/>
                <w:webHidden/>
              </w:rPr>
              <w:fldChar w:fldCharType="separate"/>
            </w:r>
            <w:r w:rsidR="006E7307">
              <w:rPr>
                <w:noProof/>
                <w:webHidden/>
              </w:rPr>
              <w:t>8</w:t>
            </w:r>
            <w:r w:rsidR="006429DA">
              <w:rPr>
                <w:noProof/>
                <w:webHidden/>
              </w:rPr>
              <w:fldChar w:fldCharType="end"/>
            </w:r>
          </w:hyperlink>
        </w:p>
        <w:p w14:paraId="306FF204" w14:textId="0B85BC3D" w:rsidR="006429DA" w:rsidRDefault="00FE7E61">
          <w:pPr>
            <w:pStyle w:val="TOC3"/>
            <w:tabs>
              <w:tab w:val="right" w:leader="dot" w:pos="10456"/>
            </w:tabs>
            <w:ind w:left="960"/>
            <w:rPr>
              <w:rFonts w:asciiTheme="minorHAnsi" w:eastAsiaTheme="minorEastAsia" w:hAnsiTheme="minorHAnsi"/>
              <w:noProof/>
              <w:kern w:val="2"/>
              <w:sz w:val="21"/>
            </w:rPr>
          </w:pPr>
          <w:hyperlink w:anchor="_Toc4594423" w:history="1">
            <w:r w:rsidR="006429DA" w:rsidRPr="0009346B">
              <w:rPr>
                <w:rStyle w:val="af4"/>
                <w:noProof/>
              </w:rPr>
              <w:t>1.4.2 The compilation environment introduction</w:t>
            </w:r>
            <w:r w:rsidR="006429DA">
              <w:rPr>
                <w:noProof/>
                <w:webHidden/>
              </w:rPr>
              <w:tab/>
            </w:r>
            <w:r w:rsidR="006429DA">
              <w:rPr>
                <w:noProof/>
                <w:webHidden/>
              </w:rPr>
              <w:fldChar w:fldCharType="begin"/>
            </w:r>
            <w:r w:rsidR="006429DA">
              <w:rPr>
                <w:noProof/>
                <w:webHidden/>
              </w:rPr>
              <w:instrText xml:space="preserve"> PAGEREF _Toc4594423 \h </w:instrText>
            </w:r>
            <w:r w:rsidR="006429DA">
              <w:rPr>
                <w:noProof/>
                <w:webHidden/>
              </w:rPr>
            </w:r>
            <w:r w:rsidR="006429DA">
              <w:rPr>
                <w:noProof/>
                <w:webHidden/>
              </w:rPr>
              <w:fldChar w:fldCharType="separate"/>
            </w:r>
            <w:r w:rsidR="006E7307">
              <w:rPr>
                <w:noProof/>
                <w:webHidden/>
              </w:rPr>
              <w:t>9</w:t>
            </w:r>
            <w:r w:rsidR="006429DA">
              <w:rPr>
                <w:noProof/>
                <w:webHidden/>
              </w:rPr>
              <w:fldChar w:fldCharType="end"/>
            </w:r>
          </w:hyperlink>
        </w:p>
        <w:p w14:paraId="51A4476A" w14:textId="3A5B0671" w:rsidR="006429DA" w:rsidRDefault="00FE7E61">
          <w:pPr>
            <w:pStyle w:val="TOC2"/>
            <w:tabs>
              <w:tab w:val="right" w:leader="dot" w:pos="10456"/>
            </w:tabs>
            <w:ind w:left="480"/>
            <w:rPr>
              <w:rFonts w:asciiTheme="minorHAnsi" w:eastAsiaTheme="minorEastAsia" w:hAnsiTheme="minorHAnsi"/>
              <w:noProof/>
              <w:kern w:val="2"/>
              <w:sz w:val="21"/>
            </w:rPr>
          </w:pPr>
          <w:hyperlink w:anchor="_Toc4594424" w:history="1">
            <w:r w:rsidR="006429DA" w:rsidRPr="0009346B">
              <w:rPr>
                <w:rStyle w:val="af4"/>
                <w:noProof/>
              </w:rPr>
              <w:t>1.5 Label area introduction</w:t>
            </w:r>
            <w:r w:rsidR="006429DA">
              <w:rPr>
                <w:noProof/>
                <w:webHidden/>
              </w:rPr>
              <w:tab/>
            </w:r>
            <w:r w:rsidR="006429DA">
              <w:rPr>
                <w:noProof/>
                <w:webHidden/>
              </w:rPr>
              <w:fldChar w:fldCharType="begin"/>
            </w:r>
            <w:r w:rsidR="006429DA">
              <w:rPr>
                <w:noProof/>
                <w:webHidden/>
              </w:rPr>
              <w:instrText xml:space="preserve"> PAGEREF _Toc4594424 \h </w:instrText>
            </w:r>
            <w:r w:rsidR="006429DA">
              <w:rPr>
                <w:noProof/>
                <w:webHidden/>
              </w:rPr>
            </w:r>
            <w:r w:rsidR="006429DA">
              <w:rPr>
                <w:noProof/>
                <w:webHidden/>
              </w:rPr>
              <w:fldChar w:fldCharType="separate"/>
            </w:r>
            <w:r w:rsidR="006E7307">
              <w:rPr>
                <w:noProof/>
                <w:webHidden/>
              </w:rPr>
              <w:t>10</w:t>
            </w:r>
            <w:r w:rsidR="006429DA">
              <w:rPr>
                <w:noProof/>
                <w:webHidden/>
              </w:rPr>
              <w:fldChar w:fldCharType="end"/>
            </w:r>
          </w:hyperlink>
        </w:p>
        <w:p w14:paraId="26547DAF" w14:textId="5E152BD4" w:rsidR="006429DA" w:rsidRDefault="00FE7E61">
          <w:pPr>
            <w:pStyle w:val="TOC2"/>
            <w:tabs>
              <w:tab w:val="right" w:leader="dot" w:pos="10456"/>
            </w:tabs>
            <w:ind w:left="480"/>
            <w:rPr>
              <w:rFonts w:asciiTheme="minorHAnsi" w:eastAsiaTheme="minorEastAsia" w:hAnsiTheme="minorHAnsi"/>
              <w:noProof/>
              <w:kern w:val="2"/>
              <w:sz w:val="21"/>
            </w:rPr>
          </w:pPr>
          <w:hyperlink w:anchor="_Toc4594425" w:history="1">
            <w:r w:rsidR="006429DA" w:rsidRPr="0009346B">
              <w:rPr>
                <w:rStyle w:val="af4"/>
                <w:noProof/>
              </w:rPr>
              <w:t>1.6 Hummerbot building block introduction</w:t>
            </w:r>
            <w:r w:rsidR="006429DA">
              <w:rPr>
                <w:noProof/>
                <w:webHidden/>
              </w:rPr>
              <w:tab/>
            </w:r>
            <w:r w:rsidR="006429DA">
              <w:rPr>
                <w:noProof/>
                <w:webHidden/>
              </w:rPr>
              <w:fldChar w:fldCharType="begin"/>
            </w:r>
            <w:r w:rsidR="006429DA">
              <w:rPr>
                <w:noProof/>
                <w:webHidden/>
              </w:rPr>
              <w:instrText xml:space="preserve"> PAGEREF _Toc4594425 \h </w:instrText>
            </w:r>
            <w:r w:rsidR="006429DA">
              <w:rPr>
                <w:noProof/>
                <w:webHidden/>
              </w:rPr>
            </w:r>
            <w:r w:rsidR="006429DA">
              <w:rPr>
                <w:noProof/>
                <w:webHidden/>
              </w:rPr>
              <w:fldChar w:fldCharType="separate"/>
            </w:r>
            <w:r w:rsidR="006E7307">
              <w:rPr>
                <w:noProof/>
                <w:webHidden/>
              </w:rPr>
              <w:t>12</w:t>
            </w:r>
            <w:r w:rsidR="006429DA">
              <w:rPr>
                <w:noProof/>
                <w:webHidden/>
              </w:rPr>
              <w:fldChar w:fldCharType="end"/>
            </w:r>
          </w:hyperlink>
        </w:p>
        <w:p w14:paraId="126663B1" w14:textId="306832E2" w:rsidR="006429DA" w:rsidRDefault="00FE7E61">
          <w:pPr>
            <w:pStyle w:val="TOC1"/>
            <w:tabs>
              <w:tab w:val="right" w:leader="dot" w:pos="10456"/>
            </w:tabs>
            <w:rPr>
              <w:rFonts w:asciiTheme="minorHAnsi" w:eastAsiaTheme="minorEastAsia" w:hAnsiTheme="minorHAnsi"/>
              <w:noProof/>
              <w:kern w:val="2"/>
              <w:sz w:val="21"/>
            </w:rPr>
          </w:pPr>
          <w:hyperlink w:anchor="_Toc4594426" w:history="1">
            <w:r w:rsidR="006429DA" w:rsidRPr="0009346B">
              <w:rPr>
                <w:rStyle w:val="af4"/>
                <w:noProof/>
                <w:shd w:val="clear" w:color="auto" w:fill="FFFFFF"/>
              </w:rPr>
              <w:t>Chapter 2  First-time programming</w:t>
            </w:r>
            <w:r w:rsidR="006429DA">
              <w:rPr>
                <w:noProof/>
                <w:webHidden/>
              </w:rPr>
              <w:tab/>
            </w:r>
            <w:r w:rsidR="006429DA">
              <w:rPr>
                <w:noProof/>
                <w:webHidden/>
              </w:rPr>
              <w:fldChar w:fldCharType="begin"/>
            </w:r>
            <w:r w:rsidR="006429DA">
              <w:rPr>
                <w:noProof/>
                <w:webHidden/>
              </w:rPr>
              <w:instrText xml:space="preserve"> PAGEREF _Toc4594426 \h </w:instrText>
            </w:r>
            <w:r w:rsidR="006429DA">
              <w:rPr>
                <w:noProof/>
                <w:webHidden/>
              </w:rPr>
            </w:r>
            <w:r w:rsidR="006429DA">
              <w:rPr>
                <w:noProof/>
                <w:webHidden/>
              </w:rPr>
              <w:fldChar w:fldCharType="separate"/>
            </w:r>
            <w:r w:rsidR="006E7307">
              <w:rPr>
                <w:noProof/>
                <w:webHidden/>
              </w:rPr>
              <w:t>16</w:t>
            </w:r>
            <w:r w:rsidR="006429DA">
              <w:rPr>
                <w:noProof/>
                <w:webHidden/>
              </w:rPr>
              <w:fldChar w:fldCharType="end"/>
            </w:r>
          </w:hyperlink>
        </w:p>
        <w:p w14:paraId="7D0B2ADB" w14:textId="26B0B05D" w:rsidR="006429DA" w:rsidRDefault="00FE7E61">
          <w:pPr>
            <w:pStyle w:val="TOC2"/>
            <w:tabs>
              <w:tab w:val="right" w:leader="dot" w:pos="10456"/>
            </w:tabs>
            <w:ind w:left="480"/>
            <w:rPr>
              <w:rFonts w:asciiTheme="minorHAnsi" w:eastAsiaTheme="minorEastAsia" w:hAnsiTheme="minorHAnsi"/>
              <w:noProof/>
              <w:kern w:val="2"/>
              <w:sz w:val="21"/>
            </w:rPr>
          </w:pPr>
          <w:hyperlink w:anchor="_Toc4594427" w:history="1">
            <w:r w:rsidR="006429DA" w:rsidRPr="0009346B">
              <w:rPr>
                <w:rStyle w:val="af4"/>
                <w:noProof/>
                <w:shd w:val="clear" w:color="auto" w:fill="FFFFFF"/>
              </w:rPr>
              <w:t>2.1 Hello word</w:t>
            </w:r>
            <w:r w:rsidR="006429DA">
              <w:rPr>
                <w:noProof/>
                <w:webHidden/>
              </w:rPr>
              <w:tab/>
            </w:r>
            <w:r w:rsidR="006429DA">
              <w:rPr>
                <w:noProof/>
                <w:webHidden/>
              </w:rPr>
              <w:fldChar w:fldCharType="begin"/>
            </w:r>
            <w:r w:rsidR="006429DA">
              <w:rPr>
                <w:noProof/>
                <w:webHidden/>
              </w:rPr>
              <w:instrText xml:space="preserve"> PAGEREF _Toc4594427 \h </w:instrText>
            </w:r>
            <w:r w:rsidR="006429DA">
              <w:rPr>
                <w:noProof/>
                <w:webHidden/>
              </w:rPr>
            </w:r>
            <w:r w:rsidR="006429DA">
              <w:rPr>
                <w:noProof/>
                <w:webHidden/>
              </w:rPr>
              <w:fldChar w:fldCharType="separate"/>
            </w:r>
            <w:r w:rsidR="006E7307">
              <w:rPr>
                <w:noProof/>
                <w:webHidden/>
              </w:rPr>
              <w:t>16</w:t>
            </w:r>
            <w:r w:rsidR="006429DA">
              <w:rPr>
                <w:noProof/>
                <w:webHidden/>
              </w:rPr>
              <w:fldChar w:fldCharType="end"/>
            </w:r>
          </w:hyperlink>
        </w:p>
        <w:p w14:paraId="3077FE2F" w14:textId="0D12E6D2" w:rsidR="006429DA" w:rsidRDefault="00FE7E61">
          <w:pPr>
            <w:pStyle w:val="TOC3"/>
            <w:tabs>
              <w:tab w:val="right" w:leader="dot" w:pos="10456"/>
            </w:tabs>
            <w:ind w:left="960"/>
            <w:rPr>
              <w:rFonts w:asciiTheme="minorHAnsi" w:eastAsiaTheme="minorEastAsia" w:hAnsiTheme="minorHAnsi"/>
              <w:noProof/>
              <w:kern w:val="2"/>
              <w:sz w:val="21"/>
            </w:rPr>
          </w:pPr>
          <w:hyperlink w:anchor="_Toc4594428" w:history="1">
            <w:r w:rsidR="006429DA" w:rsidRPr="0009346B">
              <w:rPr>
                <w:rStyle w:val="af4"/>
                <w:noProof/>
              </w:rPr>
              <w:t>2.1.1 Add the Hummerbot library</w:t>
            </w:r>
            <w:r w:rsidR="006429DA">
              <w:rPr>
                <w:noProof/>
                <w:webHidden/>
              </w:rPr>
              <w:tab/>
            </w:r>
            <w:r w:rsidR="006429DA">
              <w:rPr>
                <w:noProof/>
                <w:webHidden/>
              </w:rPr>
              <w:fldChar w:fldCharType="begin"/>
            </w:r>
            <w:r w:rsidR="006429DA">
              <w:rPr>
                <w:noProof/>
                <w:webHidden/>
              </w:rPr>
              <w:instrText xml:space="preserve"> PAGEREF _Toc4594428 \h </w:instrText>
            </w:r>
            <w:r w:rsidR="006429DA">
              <w:rPr>
                <w:noProof/>
                <w:webHidden/>
              </w:rPr>
            </w:r>
            <w:r w:rsidR="006429DA">
              <w:rPr>
                <w:noProof/>
                <w:webHidden/>
              </w:rPr>
              <w:fldChar w:fldCharType="separate"/>
            </w:r>
            <w:r w:rsidR="006E7307">
              <w:rPr>
                <w:noProof/>
                <w:webHidden/>
              </w:rPr>
              <w:t>16</w:t>
            </w:r>
            <w:r w:rsidR="006429DA">
              <w:rPr>
                <w:noProof/>
                <w:webHidden/>
              </w:rPr>
              <w:fldChar w:fldCharType="end"/>
            </w:r>
          </w:hyperlink>
        </w:p>
        <w:p w14:paraId="065F16D6" w14:textId="5D83C01C" w:rsidR="006429DA" w:rsidRDefault="00FE7E61">
          <w:pPr>
            <w:pStyle w:val="TOC3"/>
            <w:tabs>
              <w:tab w:val="right" w:leader="dot" w:pos="10456"/>
            </w:tabs>
            <w:ind w:left="960"/>
            <w:rPr>
              <w:rFonts w:asciiTheme="minorHAnsi" w:eastAsiaTheme="minorEastAsia" w:hAnsiTheme="minorHAnsi"/>
              <w:noProof/>
              <w:kern w:val="2"/>
              <w:sz w:val="21"/>
            </w:rPr>
          </w:pPr>
          <w:hyperlink w:anchor="_Toc4594429" w:history="1">
            <w:r w:rsidR="006429DA" w:rsidRPr="0009346B">
              <w:rPr>
                <w:rStyle w:val="af4"/>
                <w:noProof/>
              </w:rPr>
              <w:t>2.1.2 Programming experience</w:t>
            </w:r>
            <w:r w:rsidR="006429DA">
              <w:rPr>
                <w:noProof/>
                <w:webHidden/>
              </w:rPr>
              <w:tab/>
            </w:r>
            <w:r w:rsidR="006429DA">
              <w:rPr>
                <w:noProof/>
                <w:webHidden/>
              </w:rPr>
              <w:fldChar w:fldCharType="begin"/>
            </w:r>
            <w:r w:rsidR="006429DA">
              <w:rPr>
                <w:noProof/>
                <w:webHidden/>
              </w:rPr>
              <w:instrText xml:space="preserve"> PAGEREF _Toc4594429 \h </w:instrText>
            </w:r>
            <w:r w:rsidR="006429DA">
              <w:rPr>
                <w:noProof/>
                <w:webHidden/>
              </w:rPr>
            </w:r>
            <w:r w:rsidR="006429DA">
              <w:rPr>
                <w:noProof/>
                <w:webHidden/>
              </w:rPr>
              <w:fldChar w:fldCharType="separate"/>
            </w:r>
            <w:r w:rsidR="006E7307">
              <w:rPr>
                <w:noProof/>
                <w:webHidden/>
              </w:rPr>
              <w:t>19</w:t>
            </w:r>
            <w:r w:rsidR="006429DA">
              <w:rPr>
                <w:noProof/>
                <w:webHidden/>
              </w:rPr>
              <w:fldChar w:fldCharType="end"/>
            </w:r>
          </w:hyperlink>
        </w:p>
        <w:p w14:paraId="08FBC758" w14:textId="6CCA77A2" w:rsidR="006429DA" w:rsidRDefault="00FE7E61">
          <w:pPr>
            <w:pStyle w:val="TOC2"/>
            <w:tabs>
              <w:tab w:val="right" w:leader="dot" w:pos="10456"/>
            </w:tabs>
            <w:ind w:left="480"/>
            <w:rPr>
              <w:rFonts w:asciiTheme="minorHAnsi" w:eastAsiaTheme="minorEastAsia" w:hAnsiTheme="minorHAnsi"/>
              <w:noProof/>
              <w:kern w:val="2"/>
              <w:sz w:val="21"/>
            </w:rPr>
          </w:pPr>
          <w:hyperlink w:anchor="_Toc4594430" w:history="1">
            <w:r w:rsidR="006429DA" w:rsidRPr="0009346B">
              <w:rPr>
                <w:rStyle w:val="af4"/>
                <w:noProof/>
              </w:rPr>
              <w:t>2.2 mBlock and Hummer-bot Connection steps</w:t>
            </w:r>
            <w:r w:rsidR="006429DA">
              <w:rPr>
                <w:noProof/>
                <w:webHidden/>
              </w:rPr>
              <w:tab/>
            </w:r>
            <w:r w:rsidR="006429DA">
              <w:rPr>
                <w:noProof/>
                <w:webHidden/>
              </w:rPr>
              <w:fldChar w:fldCharType="begin"/>
            </w:r>
            <w:r w:rsidR="006429DA">
              <w:rPr>
                <w:noProof/>
                <w:webHidden/>
              </w:rPr>
              <w:instrText xml:space="preserve"> PAGEREF _Toc4594430 \h </w:instrText>
            </w:r>
            <w:r w:rsidR="006429DA">
              <w:rPr>
                <w:noProof/>
                <w:webHidden/>
              </w:rPr>
            </w:r>
            <w:r w:rsidR="006429DA">
              <w:rPr>
                <w:noProof/>
                <w:webHidden/>
              </w:rPr>
              <w:fldChar w:fldCharType="separate"/>
            </w:r>
            <w:r w:rsidR="006E7307">
              <w:rPr>
                <w:noProof/>
                <w:webHidden/>
              </w:rPr>
              <w:t>21</w:t>
            </w:r>
            <w:r w:rsidR="006429DA">
              <w:rPr>
                <w:noProof/>
                <w:webHidden/>
              </w:rPr>
              <w:fldChar w:fldCharType="end"/>
            </w:r>
          </w:hyperlink>
        </w:p>
        <w:p w14:paraId="3E1B25E7" w14:textId="2CF93037" w:rsidR="006429DA" w:rsidRDefault="00FE7E61">
          <w:pPr>
            <w:pStyle w:val="TOC2"/>
            <w:tabs>
              <w:tab w:val="right" w:leader="dot" w:pos="10456"/>
            </w:tabs>
            <w:ind w:left="480"/>
            <w:rPr>
              <w:rFonts w:asciiTheme="minorHAnsi" w:eastAsiaTheme="minorEastAsia" w:hAnsiTheme="minorHAnsi"/>
              <w:noProof/>
              <w:kern w:val="2"/>
              <w:sz w:val="21"/>
            </w:rPr>
          </w:pPr>
          <w:hyperlink w:anchor="_Toc4594431" w:history="1">
            <w:r w:rsidR="006429DA" w:rsidRPr="0009346B">
              <w:rPr>
                <w:rStyle w:val="af4"/>
                <w:noProof/>
                <w:shd w:val="clear" w:color="auto" w:fill="FFFFFF"/>
              </w:rPr>
              <w:t>2.3 Upload a program to the Hummer-bot robot</w:t>
            </w:r>
            <w:r w:rsidR="006429DA">
              <w:rPr>
                <w:noProof/>
                <w:webHidden/>
              </w:rPr>
              <w:tab/>
            </w:r>
            <w:r w:rsidR="006429DA">
              <w:rPr>
                <w:noProof/>
                <w:webHidden/>
              </w:rPr>
              <w:fldChar w:fldCharType="begin"/>
            </w:r>
            <w:r w:rsidR="006429DA">
              <w:rPr>
                <w:noProof/>
                <w:webHidden/>
              </w:rPr>
              <w:instrText xml:space="preserve"> PAGEREF _Toc4594431 \h </w:instrText>
            </w:r>
            <w:r w:rsidR="006429DA">
              <w:rPr>
                <w:noProof/>
                <w:webHidden/>
              </w:rPr>
            </w:r>
            <w:r w:rsidR="006429DA">
              <w:rPr>
                <w:noProof/>
                <w:webHidden/>
              </w:rPr>
              <w:fldChar w:fldCharType="separate"/>
            </w:r>
            <w:r w:rsidR="006E7307">
              <w:rPr>
                <w:noProof/>
                <w:webHidden/>
              </w:rPr>
              <w:t>22</w:t>
            </w:r>
            <w:r w:rsidR="006429DA">
              <w:rPr>
                <w:noProof/>
                <w:webHidden/>
              </w:rPr>
              <w:fldChar w:fldCharType="end"/>
            </w:r>
          </w:hyperlink>
        </w:p>
        <w:p w14:paraId="3289EBD5" w14:textId="292B8DEC" w:rsidR="006429DA" w:rsidRDefault="00FE7E61">
          <w:pPr>
            <w:pStyle w:val="TOC1"/>
            <w:tabs>
              <w:tab w:val="right" w:leader="dot" w:pos="10456"/>
            </w:tabs>
            <w:rPr>
              <w:rFonts w:asciiTheme="minorHAnsi" w:eastAsiaTheme="minorEastAsia" w:hAnsiTheme="minorHAnsi"/>
              <w:noProof/>
              <w:kern w:val="2"/>
              <w:sz w:val="21"/>
            </w:rPr>
          </w:pPr>
          <w:hyperlink w:anchor="_Toc4594432" w:history="1">
            <w:r w:rsidR="006429DA" w:rsidRPr="0009346B">
              <w:rPr>
                <w:rStyle w:val="af4"/>
                <w:noProof/>
              </w:rPr>
              <w:t>Chapter 3  Let robot move</w:t>
            </w:r>
            <w:r w:rsidR="006429DA">
              <w:rPr>
                <w:noProof/>
                <w:webHidden/>
              </w:rPr>
              <w:tab/>
            </w:r>
            <w:r w:rsidR="006429DA">
              <w:rPr>
                <w:noProof/>
                <w:webHidden/>
              </w:rPr>
              <w:fldChar w:fldCharType="begin"/>
            </w:r>
            <w:r w:rsidR="006429DA">
              <w:rPr>
                <w:noProof/>
                <w:webHidden/>
              </w:rPr>
              <w:instrText xml:space="preserve"> PAGEREF _Toc4594432 \h </w:instrText>
            </w:r>
            <w:r w:rsidR="006429DA">
              <w:rPr>
                <w:noProof/>
                <w:webHidden/>
              </w:rPr>
            </w:r>
            <w:r w:rsidR="006429DA">
              <w:rPr>
                <w:noProof/>
                <w:webHidden/>
              </w:rPr>
              <w:fldChar w:fldCharType="separate"/>
            </w:r>
            <w:r w:rsidR="006E7307">
              <w:rPr>
                <w:noProof/>
                <w:webHidden/>
              </w:rPr>
              <w:t>25</w:t>
            </w:r>
            <w:r w:rsidR="006429DA">
              <w:rPr>
                <w:noProof/>
                <w:webHidden/>
              </w:rPr>
              <w:fldChar w:fldCharType="end"/>
            </w:r>
          </w:hyperlink>
        </w:p>
        <w:p w14:paraId="702906D8" w14:textId="4F835B70" w:rsidR="006429DA" w:rsidRDefault="00FE7E61">
          <w:pPr>
            <w:pStyle w:val="TOC2"/>
            <w:tabs>
              <w:tab w:val="right" w:leader="dot" w:pos="10456"/>
            </w:tabs>
            <w:ind w:left="480"/>
            <w:rPr>
              <w:rFonts w:asciiTheme="minorHAnsi" w:eastAsiaTheme="minorEastAsia" w:hAnsiTheme="minorHAnsi"/>
              <w:noProof/>
              <w:kern w:val="2"/>
              <w:sz w:val="21"/>
            </w:rPr>
          </w:pPr>
          <w:hyperlink w:anchor="_Toc4594433" w:history="1">
            <w:r w:rsidR="006429DA" w:rsidRPr="0009346B">
              <w:rPr>
                <w:rStyle w:val="af4"/>
                <w:noProof/>
              </w:rPr>
              <w:t>3.1 DC Motor</w:t>
            </w:r>
            <w:r w:rsidR="006429DA">
              <w:rPr>
                <w:noProof/>
                <w:webHidden/>
              </w:rPr>
              <w:tab/>
            </w:r>
            <w:r w:rsidR="006429DA">
              <w:rPr>
                <w:noProof/>
                <w:webHidden/>
              </w:rPr>
              <w:fldChar w:fldCharType="begin"/>
            </w:r>
            <w:r w:rsidR="006429DA">
              <w:rPr>
                <w:noProof/>
                <w:webHidden/>
              </w:rPr>
              <w:instrText xml:space="preserve"> PAGEREF _Toc4594433 \h </w:instrText>
            </w:r>
            <w:r w:rsidR="006429DA">
              <w:rPr>
                <w:noProof/>
                <w:webHidden/>
              </w:rPr>
            </w:r>
            <w:r w:rsidR="006429DA">
              <w:rPr>
                <w:noProof/>
                <w:webHidden/>
              </w:rPr>
              <w:fldChar w:fldCharType="separate"/>
            </w:r>
            <w:r w:rsidR="006E7307">
              <w:rPr>
                <w:noProof/>
                <w:webHidden/>
              </w:rPr>
              <w:t>25</w:t>
            </w:r>
            <w:r w:rsidR="006429DA">
              <w:rPr>
                <w:noProof/>
                <w:webHidden/>
              </w:rPr>
              <w:fldChar w:fldCharType="end"/>
            </w:r>
          </w:hyperlink>
        </w:p>
        <w:p w14:paraId="70F87CB5" w14:textId="29A6C9AE" w:rsidR="006429DA" w:rsidRDefault="00FE7E61">
          <w:pPr>
            <w:pStyle w:val="TOC3"/>
            <w:tabs>
              <w:tab w:val="right" w:leader="dot" w:pos="10456"/>
            </w:tabs>
            <w:ind w:left="960"/>
            <w:rPr>
              <w:rFonts w:asciiTheme="minorHAnsi" w:eastAsiaTheme="minorEastAsia" w:hAnsiTheme="minorHAnsi"/>
              <w:noProof/>
              <w:kern w:val="2"/>
              <w:sz w:val="21"/>
            </w:rPr>
          </w:pPr>
          <w:hyperlink w:anchor="_Toc4594434" w:history="1">
            <w:r w:rsidR="006429DA" w:rsidRPr="0009346B">
              <w:rPr>
                <w:rStyle w:val="af4"/>
                <w:noProof/>
              </w:rPr>
              <w:t>3.1.1 DC Motor Principle</w:t>
            </w:r>
            <w:r w:rsidR="006429DA">
              <w:rPr>
                <w:noProof/>
                <w:webHidden/>
              </w:rPr>
              <w:tab/>
            </w:r>
            <w:r w:rsidR="006429DA">
              <w:rPr>
                <w:noProof/>
                <w:webHidden/>
              </w:rPr>
              <w:fldChar w:fldCharType="begin"/>
            </w:r>
            <w:r w:rsidR="006429DA">
              <w:rPr>
                <w:noProof/>
                <w:webHidden/>
              </w:rPr>
              <w:instrText xml:space="preserve"> PAGEREF _Toc4594434 \h </w:instrText>
            </w:r>
            <w:r w:rsidR="006429DA">
              <w:rPr>
                <w:noProof/>
                <w:webHidden/>
              </w:rPr>
            </w:r>
            <w:r w:rsidR="006429DA">
              <w:rPr>
                <w:noProof/>
                <w:webHidden/>
              </w:rPr>
              <w:fldChar w:fldCharType="separate"/>
            </w:r>
            <w:r w:rsidR="006E7307">
              <w:rPr>
                <w:noProof/>
                <w:webHidden/>
              </w:rPr>
              <w:t>25</w:t>
            </w:r>
            <w:r w:rsidR="006429DA">
              <w:rPr>
                <w:noProof/>
                <w:webHidden/>
              </w:rPr>
              <w:fldChar w:fldCharType="end"/>
            </w:r>
          </w:hyperlink>
        </w:p>
        <w:p w14:paraId="07D52FDB" w14:textId="0AD6C420" w:rsidR="006429DA" w:rsidRDefault="00FE7E61">
          <w:pPr>
            <w:pStyle w:val="TOC3"/>
            <w:tabs>
              <w:tab w:val="right" w:leader="dot" w:pos="10456"/>
            </w:tabs>
            <w:ind w:left="960"/>
            <w:rPr>
              <w:rFonts w:asciiTheme="minorHAnsi" w:eastAsiaTheme="minorEastAsia" w:hAnsiTheme="minorHAnsi"/>
              <w:noProof/>
              <w:kern w:val="2"/>
              <w:sz w:val="21"/>
            </w:rPr>
          </w:pPr>
          <w:hyperlink w:anchor="_Toc4594435" w:history="1">
            <w:r w:rsidR="006429DA" w:rsidRPr="0009346B">
              <w:rPr>
                <w:rStyle w:val="af4"/>
                <w:noProof/>
              </w:rPr>
              <w:t>3.1.2 DC Motor Test</w:t>
            </w:r>
            <w:r w:rsidR="006429DA">
              <w:rPr>
                <w:noProof/>
                <w:webHidden/>
              </w:rPr>
              <w:tab/>
            </w:r>
            <w:r w:rsidR="006429DA">
              <w:rPr>
                <w:noProof/>
                <w:webHidden/>
              </w:rPr>
              <w:fldChar w:fldCharType="begin"/>
            </w:r>
            <w:r w:rsidR="006429DA">
              <w:rPr>
                <w:noProof/>
                <w:webHidden/>
              </w:rPr>
              <w:instrText xml:space="preserve"> PAGEREF _Toc4594435 \h </w:instrText>
            </w:r>
            <w:r w:rsidR="006429DA">
              <w:rPr>
                <w:noProof/>
                <w:webHidden/>
              </w:rPr>
            </w:r>
            <w:r w:rsidR="006429DA">
              <w:rPr>
                <w:noProof/>
                <w:webHidden/>
              </w:rPr>
              <w:fldChar w:fldCharType="separate"/>
            </w:r>
            <w:r w:rsidR="006E7307">
              <w:rPr>
                <w:noProof/>
                <w:webHidden/>
              </w:rPr>
              <w:t>25</w:t>
            </w:r>
            <w:r w:rsidR="006429DA">
              <w:rPr>
                <w:noProof/>
                <w:webHidden/>
              </w:rPr>
              <w:fldChar w:fldCharType="end"/>
            </w:r>
          </w:hyperlink>
        </w:p>
        <w:p w14:paraId="1899A107" w14:textId="56D33B88" w:rsidR="006429DA" w:rsidRDefault="00FE7E61">
          <w:pPr>
            <w:pStyle w:val="TOC3"/>
            <w:tabs>
              <w:tab w:val="right" w:leader="dot" w:pos="10456"/>
            </w:tabs>
            <w:ind w:left="960"/>
            <w:rPr>
              <w:rFonts w:asciiTheme="minorHAnsi" w:eastAsiaTheme="minorEastAsia" w:hAnsiTheme="minorHAnsi"/>
              <w:noProof/>
              <w:kern w:val="2"/>
              <w:sz w:val="21"/>
            </w:rPr>
          </w:pPr>
          <w:hyperlink w:anchor="_Toc4594436" w:history="1">
            <w:r w:rsidR="006429DA" w:rsidRPr="0009346B">
              <w:rPr>
                <w:rStyle w:val="af4"/>
                <w:noProof/>
              </w:rPr>
              <w:t>3.1.3 Programmatically control and debug the robot to take the square route.</w:t>
            </w:r>
            <w:r w:rsidR="006429DA">
              <w:rPr>
                <w:noProof/>
                <w:webHidden/>
              </w:rPr>
              <w:tab/>
            </w:r>
            <w:r w:rsidR="006429DA">
              <w:rPr>
                <w:noProof/>
                <w:webHidden/>
              </w:rPr>
              <w:fldChar w:fldCharType="begin"/>
            </w:r>
            <w:r w:rsidR="006429DA">
              <w:rPr>
                <w:noProof/>
                <w:webHidden/>
              </w:rPr>
              <w:instrText xml:space="preserve"> PAGEREF _Toc4594436 \h </w:instrText>
            </w:r>
            <w:r w:rsidR="006429DA">
              <w:rPr>
                <w:noProof/>
                <w:webHidden/>
              </w:rPr>
            </w:r>
            <w:r w:rsidR="006429DA">
              <w:rPr>
                <w:noProof/>
                <w:webHidden/>
              </w:rPr>
              <w:fldChar w:fldCharType="separate"/>
            </w:r>
            <w:r w:rsidR="006E7307">
              <w:rPr>
                <w:noProof/>
                <w:webHidden/>
              </w:rPr>
              <w:t>26</w:t>
            </w:r>
            <w:r w:rsidR="006429DA">
              <w:rPr>
                <w:noProof/>
                <w:webHidden/>
              </w:rPr>
              <w:fldChar w:fldCharType="end"/>
            </w:r>
          </w:hyperlink>
        </w:p>
        <w:p w14:paraId="58C3536C" w14:textId="076D0EE9" w:rsidR="006429DA" w:rsidRDefault="00FE7E61">
          <w:pPr>
            <w:pStyle w:val="TOC3"/>
            <w:tabs>
              <w:tab w:val="right" w:leader="dot" w:pos="10456"/>
            </w:tabs>
            <w:ind w:left="960"/>
            <w:rPr>
              <w:rFonts w:asciiTheme="minorHAnsi" w:eastAsiaTheme="minorEastAsia" w:hAnsiTheme="minorHAnsi"/>
              <w:noProof/>
              <w:kern w:val="2"/>
              <w:sz w:val="21"/>
            </w:rPr>
          </w:pPr>
          <w:hyperlink w:anchor="_Toc4594437" w:history="1">
            <w:r w:rsidR="006429DA" w:rsidRPr="0009346B">
              <w:rPr>
                <w:rStyle w:val="af4"/>
                <w:noProof/>
              </w:rPr>
              <w:t>3.1.4 Discover program running rules and optimize programs</w:t>
            </w:r>
            <w:r w:rsidR="006429DA">
              <w:rPr>
                <w:noProof/>
                <w:webHidden/>
              </w:rPr>
              <w:tab/>
            </w:r>
            <w:r w:rsidR="006429DA">
              <w:rPr>
                <w:noProof/>
                <w:webHidden/>
              </w:rPr>
              <w:fldChar w:fldCharType="begin"/>
            </w:r>
            <w:r w:rsidR="006429DA">
              <w:rPr>
                <w:noProof/>
                <w:webHidden/>
              </w:rPr>
              <w:instrText xml:space="preserve"> PAGEREF _Toc4594437 \h </w:instrText>
            </w:r>
            <w:r w:rsidR="006429DA">
              <w:rPr>
                <w:noProof/>
                <w:webHidden/>
              </w:rPr>
            </w:r>
            <w:r w:rsidR="006429DA">
              <w:rPr>
                <w:noProof/>
                <w:webHidden/>
              </w:rPr>
              <w:fldChar w:fldCharType="separate"/>
            </w:r>
            <w:r w:rsidR="006E7307">
              <w:rPr>
                <w:noProof/>
                <w:webHidden/>
              </w:rPr>
              <w:t>27</w:t>
            </w:r>
            <w:r w:rsidR="006429DA">
              <w:rPr>
                <w:noProof/>
                <w:webHidden/>
              </w:rPr>
              <w:fldChar w:fldCharType="end"/>
            </w:r>
          </w:hyperlink>
        </w:p>
        <w:p w14:paraId="586433D2" w14:textId="5460C21C" w:rsidR="006429DA" w:rsidRDefault="00FE7E61">
          <w:pPr>
            <w:pStyle w:val="TOC2"/>
            <w:tabs>
              <w:tab w:val="right" w:leader="dot" w:pos="10456"/>
            </w:tabs>
            <w:ind w:left="480"/>
            <w:rPr>
              <w:rFonts w:asciiTheme="minorHAnsi" w:eastAsiaTheme="minorEastAsia" w:hAnsiTheme="minorHAnsi"/>
              <w:noProof/>
              <w:kern w:val="2"/>
              <w:sz w:val="21"/>
            </w:rPr>
          </w:pPr>
          <w:hyperlink w:anchor="_Toc4594438" w:history="1">
            <w:r w:rsidR="006429DA" w:rsidRPr="0009346B">
              <w:rPr>
                <w:rStyle w:val="af4"/>
                <w:noProof/>
              </w:rPr>
              <w:t>3.2 Ultrasonic module</w:t>
            </w:r>
            <w:r w:rsidR="006429DA">
              <w:rPr>
                <w:noProof/>
                <w:webHidden/>
              </w:rPr>
              <w:tab/>
            </w:r>
            <w:r w:rsidR="006429DA">
              <w:rPr>
                <w:noProof/>
                <w:webHidden/>
              </w:rPr>
              <w:fldChar w:fldCharType="begin"/>
            </w:r>
            <w:r w:rsidR="006429DA">
              <w:rPr>
                <w:noProof/>
                <w:webHidden/>
              </w:rPr>
              <w:instrText xml:space="preserve"> PAGEREF _Toc4594438 \h </w:instrText>
            </w:r>
            <w:r w:rsidR="006429DA">
              <w:rPr>
                <w:noProof/>
                <w:webHidden/>
              </w:rPr>
            </w:r>
            <w:r w:rsidR="006429DA">
              <w:rPr>
                <w:noProof/>
                <w:webHidden/>
              </w:rPr>
              <w:fldChar w:fldCharType="separate"/>
            </w:r>
            <w:r w:rsidR="006E7307">
              <w:rPr>
                <w:noProof/>
                <w:webHidden/>
              </w:rPr>
              <w:t>28</w:t>
            </w:r>
            <w:r w:rsidR="006429DA">
              <w:rPr>
                <w:noProof/>
                <w:webHidden/>
              </w:rPr>
              <w:fldChar w:fldCharType="end"/>
            </w:r>
          </w:hyperlink>
        </w:p>
        <w:p w14:paraId="1724D41C" w14:textId="6749DAF7" w:rsidR="006429DA" w:rsidRDefault="00FE7E61">
          <w:pPr>
            <w:pStyle w:val="TOC3"/>
            <w:tabs>
              <w:tab w:val="right" w:leader="dot" w:pos="10456"/>
            </w:tabs>
            <w:ind w:left="960"/>
            <w:rPr>
              <w:rFonts w:asciiTheme="minorHAnsi" w:eastAsiaTheme="minorEastAsia" w:hAnsiTheme="minorHAnsi"/>
              <w:noProof/>
              <w:kern w:val="2"/>
              <w:sz w:val="21"/>
            </w:rPr>
          </w:pPr>
          <w:hyperlink w:anchor="_Toc4594439" w:history="1">
            <w:r w:rsidR="006429DA" w:rsidRPr="0009346B">
              <w:rPr>
                <w:rStyle w:val="af4"/>
                <w:noProof/>
              </w:rPr>
              <w:t>3.2.1 Ultrasonic principle</w:t>
            </w:r>
            <w:r w:rsidR="006429DA">
              <w:rPr>
                <w:noProof/>
                <w:webHidden/>
              </w:rPr>
              <w:tab/>
            </w:r>
            <w:r w:rsidR="006429DA">
              <w:rPr>
                <w:noProof/>
                <w:webHidden/>
              </w:rPr>
              <w:fldChar w:fldCharType="begin"/>
            </w:r>
            <w:r w:rsidR="006429DA">
              <w:rPr>
                <w:noProof/>
                <w:webHidden/>
              </w:rPr>
              <w:instrText xml:space="preserve"> PAGEREF _Toc4594439 \h </w:instrText>
            </w:r>
            <w:r w:rsidR="006429DA">
              <w:rPr>
                <w:noProof/>
                <w:webHidden/>
              </w:rPr>
            </w:r>
            <w:r w:rsidR="006429DA">
              <w:rPr>
                <w:noProof/>
                <w:webHidden/>
              </w:rPr>
              <w:fldChar w:fldCharType="separate"/>
            </w:r>
            <w:r w:rsidR="006E7307">
              <w:rPr>
                <w:noProof/>
                <w:webHidden/>
              </w:rPr>
              <w:t>28</w:t>
            </w:r>
            <w:r w:rsidR="006429DA">
              <w:rPr>
                <w:noProof/>
                <w:webHidden/>
              </w:rPr>
              <w:fldChar w:fldCharType="end"/>
            </w:r>
          </w:hyperlink>
        </w:p>
        <w:p w14:paraId="7AEA0152" w14:textId="2943D6F8" w:rsidR="006429DA" w:rsidRDefault="00FE7E61">
          <w:pPr>
            <w:pStyle w:val="TOC3"/>
            <w:tabs>
              <w:tab w:val="right" w:leader="dot" w:pos="10456"/>
            </w:tabs>
            <w:ind w:left="960"/>
            <w:rPr>
              <w:rFonts w:asciiTheme="minorHAnsi" w:eastAsiaTheme="minorEastAsia" w:hAnsiTheme="minorHAnsi"/>
              <w:noProof/>
              <w:kern w:val="2"/>
              <w:sz w:val="21"/>
            </w:rPr>
          </w:pPr>
          <w:hyperlink w:anchor="_Toc4594440" w:history="1">
            <w:r w:rsidR="006429DA" w:rsidRPr="0009346B">
              <w:rPr>
                <w:rStyle w:val="af4"/>
                <w:noProof/>
              </w:rPr>
              <w:t>3.2.2 How to use the ultrasonic module</w:t>
            </w:r>
            <w:r w:rsidR="006429DA">
              <w:rPr>
                <w:noProof/>
                <w:webHidden/>
              </w:rPr>
              <w:tab/>
            </w:r>
            <w:r w:rsidR="006429DA">
              <w:rPr>
                <w:noProof/>
                <w:webHidden/>
              </w:rPr>
              <w:fldChar w:fldCharType="begin"/>
            </w:r>
            <w:r w:rsidR="006429DA">
              <w:rPr>
                <w:noProof/>
                <w:webHidden/>
              </w:rPr>
              <w:instrText xml:space="preserve"> PAGEREF _Toc4594440 \h </w:instrText>
            </w:r>
            <w:r w:rsidR="006429DA">
              <w:rPr>
                <w:noProof/>
                <w:webHidden/>
              </w:rPr>
            </w:r>
            <w:r w:rsidR="006429DA">
              <w:rPr>
                <w:noProof/>
                <w:webHidden/>
              </w:rPr>
              <w:fldChar w:fldCharType="separate"/>
            </w:r>
            <w:r w:rsidR="006E7307">
              <w:rPr>
                <w:noProof/>
                <w:webHidden/>
              </w:rPr>
              <w:t>28</w:t>
            </w:r>
            <w:r w:rsidR="006429DA">
              <w:rPr>
                <w:noProof/>
                <w:webHidden/>
              </w:rPr>
              <w:fldChar w:fldCharType="end"/>
            </w:r>
          </w:hyperlink>
        </w:p>
        <w:p w14:paraId="7E41AE1B" w14:textId="0C935092" w:rsidR="006429DA" w:rsidRDefault="00FE7E61">
          <w:pPr>
            <w:pStyle w:val="TOC3"/>
            <w:tabs>
              <w:tab w:val="right" w:leader="dot" w:pos="10456"/>
            </w:tabs>
            <w:ind w:left="960"/>
            <w:rPr>
              <w:rFonts w:asciiTheme="minorHAnsi" w:eastAsiaTheme="minorEastAsia" w:hAnsiTheme="minorHAnsi"/>
              <w:noProof/>
              <w:kern w:val="2"/>
              <w:sz w:val="21"/>
            </w:rPr>
          </w:pPr>
          <w:hyperlink w:anchor="_Toc4594441" w:history="1">
            <w:r w:rsidR="006429DA" w:rsidRPr="0009346B">
              <w:rPr>
                <w:rStyle w:val="af4"/>
                <w:noProof/>
              </w:rPr>
              <w:t>3.2.3 Ultrasonic obstacle avoidance module test</w:t>
            </w:r>
            <w:r w:rsidR="006429DA">
              <w:rPr>
                <w:noProof/>
                <w:webHidden/>
              </w:rPr>
              <w:tab/>
            </w:r>
            <w:r w:rsidR="006429DA">
              <w:rPr>
                <w:noProof/>
                <w:webHidden/>
              </w:rPr>
              <w:fldChar w:fldCharType="begin"/>
            </w:r>
            <w:r w:rsidR="006429DA">
              <w:rPr>
                <w:noProof/>
                <w:webHidden/>
              </w:rPr>
              <w:instrText xml:space="preserve"> PAGEREF _Toc4594441 \h </w:instrText>
            </w:r>
            <w:r w:rsidR="006429DA">
              <w:rPr>
                <w:noProof/>
                <w:webHidden/>
              </w:rPr>
            </w:r>
            <w:r w:rsidR="006429DA">
              <w:rPr>
                <w:noProof/>
                <w:webHidden/>
              </w:rPr>
              <w:fldChar w:fldCharType="separate"/>
            </w:r>
            <w:r w:rsidR="006E7307">
              <w:rPr>
                <w:noProof/>
                <w:webHidden/>
              </w:rPr>
              <w:t>29</w:t>
            </w:r>
            <w:r w:rsidR="006429DA">
              <w:rPr>
                <w:noProof/>
                <w:webHidden/>
              </w:rPr>
              <w:fldChar w:fldCharType="end"/>
            </w:r>
          </w:hyperlink>
        </w:p>
        <w:p w14:paraId="38C143CF" w14:textId="6B596280" w:rsidR="006429DA" w:rsidRDefault="00FE7E61">
          <w:pPr>
            <w:pStyle w:val="TOC3"/>
            <w:tabs>
              <w:tab w:val="right" w:leader="dot" w:pos="10456"/>
            </w:tabs>
            <w:ind w:left="960"/>
            <w:rPr>
              <w:rFonts w:asciiTheme="minorHAnsi" w:eastAsiaTheme="minorEastAsia" w:hAnsiTheme="minorHAnsi"/>
              <w:noProof/>
              <w:kern w:val="2"/>
              <w:sz w:val="21"/>
            </w:rPr>
          </w:pPr>
          <w:hyperlink w:anchor="_Toc4594442" w:history="1">
            <w:r w:rsidR="006429DA" w:rsidRPr="0009346B">
              <w:rPr>
                <w:rStyle w:val="af4"/>
                <w:noProof/>
              </w:rPr>
              <w:t>3.2.4 Write a robot program that can dance tango</w:t>
            </w:r>
            <w:r w:rsidR="006429DA">
              <w:rPr>
                <w:noProof/>
                <w:webHidden/>
              </w:rPr>
              <w:tab/>
            </w:r>
            <w:r w:rsidR="006429DA">
              <w:rPr>
                <w:noProof/>
                <w:webHidden/>
              </w:rPr>
              <w:fldChar w:fldCharType="begin"/>
            </w:r>
            <w:r w:rsidR="006429DA">
              <w:rPr>
                <w:noProof/>
                <w:webHidden/>
              </w:rPr>
              <w:instrText xml:space="preserve"> PAGEREF _Toc4594442 \h </w:instrText>
            </w:r>
            <w:r w:rsidR="006429DA">
              <w:rPr>
                <w:noProof/>
                <w:webHidden/>
              </w:rPr>
            </w:r>
            <w:r w:rsidR="006429DA">
              <w:rPr>
                <w:noProof/>
                <w:webHidden/>
              </w:rPr>
              <w:fldChar w:fldCharType="separate"/>
            </w:r>
            <w:r w:rsidR="006E7307">
              <w:rPr>
                <w:noProof/>
                <w:webHidden/>
              </w:rPr>
              <w:t>30</w:t>
            </w:r>
            <w:r w:rsidR="006429DA">
              <w:rPr>
                <w:noProof/>
                <w:webHidden/>
              </w:rPr>
              <w:fldChar w:fldCharType="end"/>
            </w:r>
          </w:hyperlink>
        </w:p>
        <w:p w14:paraId="69533BBB" w14:textId="1FC483B2" w:rsidR="006429DA" w:rsidRDefault="00FE7E61">
          <w:pPr>
            <w:pStyle w:val="TOC3"/>
            <w:tabs>
              <w:tab w:val="right" w:leader="dot" w:pos="10456"/>
            </w:tabs>
            <w:ind w:left="960"/>
            <w:rPr>
              <w:rFonts w:asciiTheme="minorHAnsi" w:eastAsiaTheme="minorEastAsia" w:hAnsiTheme="minorHAnsi"/>
              <w:noProof/>
              <w:kern w:val="2"/>
              <w:sz w:val="21"/>
            </w:rPr>
          </w:pPr>
          <w:hyperlink w:anchor="_Toc4594443" w:history="1">
            <w:r w:rsidR="006429DA" w:rsidRPr="0009346B">
              <w:rPr>
                <w:rStyle w:val="af4"/>
                <w:noProof/>
              </w:rPr>
              <w:t>3.2.5 Optimized dancing robot program</w:t>
            </w:r>
            <w:r w:rsidR="006429DA">
              <w:rPr>
                <w:noProof/>
                <w:webHidden/>
              </w:rPr>
              <w:tab/>
            </w:r>
            <w:r w:rsidR="006429DA">
              <w:rPr>
                <w:noProof/>
                <w:webHidden/>
              </w:rPr>
              <w:fldChar w:fldCharType="begin"/>
            </w:r>
            <w:r w:rsidR="006429DA">
              <w:rPr>
                <w:noProof/>
                <w:webHidden/>
              </w:rPr>
              <w:instrText xml:space="preserve"> PAGEREF _Toc4594443 \h </w:instrText>
            </w:r>
            <w:r w:rsidR="006429DA">
              <w:rPr>
                <w:noProof/>
                <w:webHidden/>
              </w:rPr>
            </w:r>
            <w:r w:rsidR="006429DA">
              <w:rPr>
                <w:noProof/>
                <w:webHidden/>
              </w:rPr>
              <w:fldChar w:fldCharType="separate"/>
            </w:r>
            <w:r w:rsidR="006E7307">
              <w:rPr>
                <w:noProof/>
                <w:webHidden/>
              </w:rPr>
              <w:t>31</w:t>
            </w:r>
            <w:r w:rsidR="006429DA">
              <w:rPr>
                <w:noProof/>
                <w:webHidden/>
              </w:rPr>
              <w:fldChar w:fldCharType="end"/>
            </w:r>
          </w:hyperlink>
        </w:p>
        <w:p w14:paraId="3927657A" w14:textId="132C170E" w:rsidR="006429DA" w:rsidRDefault="00FE7E61">
          <w:pPr>
            <w:pStyle w:val="TOC2"/>
            <w:tabs>
              <w:tab w:val="right" w:leader="dot" w:pos="10456"/>
            </w:tabs>
            <w:ind w:left="480"/>
            <w:rPr>
              <w:rFonts w:asciiTheme="minorHAnsi" w:eastAsiaTheme="minorEastAsia" w:hAnsiTheme="minorHAnsi"/>
              <w:noProof/>
              <w:kern w:val="2"/>
              <w:sz w:val="21"/>
            </w:rPr>
          </w:pPr>
          <w:hyperlink w:anchor="_Toc4594444" w:history="1">
            <w:r w:rsidR="006429DA" w:rsidRPr="0009346B">
              <w:rPr>
                <w:rStyle w:val="af4"/>
                <w:noProof/>
              </w:rPr>
              <w:t>3.3 Ultrasonic obstacle avoidance robot</w:t>
            </w:r>
            <w:r w:rsidR="006429DA">
              <w:rPr>
                <w:noProof/>
                <w:webHidden/>
              </w:rPr>
              <w:tab/>
            </w:r>
            <w:r w:rsidR="006429DA">
              <w:rPr>
                <w:noProof/>
                <w:webHidden/>
              </w:rPr>
              <w:fldChar w:fldCharType="begin"/>
            </w:r>
            <w:r w:rsidR="006429DA">
              <w:rPr>
                <w:noProof/>
                <w:webHidden/>
              </w:rPr>
              <w:instrText xml:space="preserve"> PAGEREF _Toc4594444 \h </w:instrText>
            </w:r>
            <w:r w:rsidR="006429DA">
              <w:rPr>
                <w:noProof/>
                <w:webHidden/>
              </w:rPr>
            </w:r>
            <w:r w:rsidR="006429DA">
              <w:rPr>
                <w:noProof/>
                <w:webHidden/>
              </w:rPr>
              <w:fldChar w:fldCharType="separate"/>
            </w:r>
            <w:r w:rsidR="006E7307">
              <w:rPr>
                <w:noProof/>
                <w:webHidden/>
              </w:rPr>
              <w:t>31</w:t>
            </w:r>
            <w:r w:rsidR="006429DA">
              <w:rPr>
                <w:noProof/>
                <w:webHidden/>
              </w:rPr>
              <w:fldChar w:fldCharType="end"/>
            </w:r>
          </w:hyperlink>
        </w:p>
        <w:p w14:paraId="376CCC6B" w14:textId="67A556FD" w:rsidR="006429DA" w:rsidRDefault="00FE7E61">
          <w:pPr>
            <w:pStyle w:val="TOC3"/>
            <w:tabs>
              <w:tab w:val="right" w:leader="dot" w:pos="10456"/>
            </w:tabs>
            <w:ind w:left="960"/>
            <w:rPr>
              <w:rFonts w:asciiTheme="minorHAnsi" w:eastAsiaTheme="minorEastAsia" w:hAnsiTheme="minorHAnsi"/>
              <w:noProof/>
              <w:kern w:val="2"/>
              <w:sz w:val="21"/>
            </w:rPr>
          </w:pPr>
          <w:hyperlink w:anchor="_Toc4594445" w:history="1">
            <w:r w:rsidR="006429DA" w:rsidRPr="0009346B">
              <w:rPr>
                <w:rStyle w:val="af4"/>
                <w:noProof/>
              </w:rPr>
              <w:t>3.3.1 Servo working principle</w:t>
            </w:r>
            <w:r w:rsidR="006429DA">
              <w:rPr>
                <w:noProof/>
                <w:webHidden/>
              </w:rPr>
              <w:tab/>
            </w:r>
            <w:r w:rsidR="006429DA">
              <w:rPr>
                <w:noProof/>
                <w:webHidden/>
              </w:rPr>
              <w:fldChar w:fldCharType="begin"/>
            </w:r>
            <w:r w:rsidR="006429DA">
              <w:rPr>
                <w:noProof/>
                <w:webHidden/>
              </w:rPr>
              <w:instrText xml:space="preserve"> PAGEREF _Toc4594445 \h </w:instrText>
            </w:r>
            <w:r w:rsidR="006429DA">
              <w:rPr>
                <w:noProof/>
                <w:webHidden/>
              </w:rPr>
            </w:r>
            <w:r w:rsidR="006429DA">
              <w:rPr>
                <w:noProof/>
                <w:webHidden/>
              </w:rPr>
              <w:fldChar w:fldCharType="separate"/>
            </w:r>
            <w:r w:rsidR="006E7307">
              <w:rPr>
                <w:noProof/>
                <w:webHidden/>
              </w:rPr>
              <w:t>31</w:t>
            </w:r>
            <w:r w:rsidR="006429DA">
              <w:rPr>
                <w:noProof/>
                <w:webHidden/>
              </w:rPr>
              <w:fldChar w:fldCharType="end"/>
            </w:r>
          </w:hyperlink>
        </w:p>
        <w:p w14:paraId="63EAE934" w14:textId="23227A2C" w:rsidR="006429DA" w:rsidRDefault="00FE7E61">
          <w:pPr>
            <w:pStyle w:val="TOC3"/>
            <w:tabs>
              <w:tab w:val="right" w:leader="dot" w:pos="10456"/>
            </w:tabs>
            <w:ind w:left="960"/>
            <w:rPr>
              <w:rFonts w:asciiTheme="minorHAnsi" w:eastAsiaTheme="minorEastAsia" w:hAnsiTheme="minorHAnsi"/>
              <w:noProof/>
              <w:kern w:val="2"/>
              <w:sz w:val="21"/>
            </w:rPr>
          </w:pPr>
          <w:hyperlink w:anchor="_Toc4594446" w:history="1">
            <w:r w:rsidR="006429DA" w:rsidRPr="0009346B">
              <w:rPr>
                <w:rStyle w:val="af4"/>
                <w:noProof/>
              </w:rPr>
              <w:t>3.3.2 Servo Test</w:t>
            </w:r>
            <w:r w:rsidR="006429DA">
              <w:rPr>
                <w:noProof/>
                <w:webHidden/>
              </w:rPr>
              <w:tab/>
            </w:r>
            <w:r w:rsidR="006429DA">
              <w:rPr>
                <w:noProof/>
                <w:webHidden/>
              </w:rPr>
              <w:fldChar w:fldCharType="begin"/>
            </w:r>
            <w:r w:rsidR="006429DA">
              <w:rPr>
                <w:noProof/>
                <w:webHidden/>
              </w:rPr>
              <w:instrText xml:space="preserve"> PAGEREF _Toc4594446 \h </w:instrText>
            </w:r>
            <w:r w:rsidR="006429DA">
              <w:rPr>
                <w:noProof/>
                <w:webHidden/>
              </w:rPr>
            </w:r>
            <w:r w:rsidR="006429DA">
              <w:rPr>
                <w:noProof/>
                <w:webHidden/>
              </w:rPr>
              <w:fldChar w:fldCharType="separate"/>
            </w:r>
            <w:r w:rsidR="006E7307">
              <w:rPr>
                <w:noProof/>
                <w:webHidden/>
              </w:rPr>
              <w:t>32</w:t>
            </w:r>
            <w:r w:rsidR="006429DA">
              <w:rPr>
                <w:noProof/>
                <w:webHidden/>
              </w:rPr>
              <w:fldChar w:fldCharType="end"/>
            </w:r>
          </w:hyperlink>
        </w:p>
        <w:p w14:paraId="460162E8" w14:textId="5F71DD83" w:rsidR="006429DA" w:rsidRDefault="00FE7E61">
          <w:pPr>
            <w:pStyle w:val="TOC3"/>
            <w:tabs>
              <w:tab w:val="right" w:leader="dot" w:pos="10456"/>
            </w:tabs>
            <w:ind w:left="960"/>
            <w:rPr>
              <w:rFonts w:asciiTheme="minorHAnsi" w:eastAsiaTheme="minorEastAsia" w:hAnsiTheme="minorHAnsi"/>
              <w:noProof/>
              <w:kern w:val="2"/>
              <w:sz w:val="21"/>
            </w:rPr>
          </w:pPr>
          <w:hyperlink w:anchor="_Toc4594447" w:history="1">
            <w:r w:rsidR="006429DA" w:rsidRPr="0009346B">
              <w:rPr>
                <w:rStyle w:val="af4"/>
                <w:noProof/>
              </w:rPr>
              <w:t>3.3.3 Writing obstacle avoidance robot programs</w:t>
            </w:r>
            <w:r w:rsidR="006429DA">
              <w:rPr>
                <w:noProof/>
                <w:webHidden/>
              </w:rPr>
              <w:tab/>
            </w:r>
            <w:r w:rsidR="006429DA">
              <w:rPr>
                <w:noProof/>
                <w:webHidden/>
              </w:rPr>
              <w:fldChar w:fldCharType="begin"/>
            </w:r>
            <w:r w:rsidR="006429DA">
              <w:rPr>
                <w:noProof/>
                <w:webHidden/>
              </w:rPr>
              <w:instrText xml:space="preserve"> PAGEREF _Toc4594447 \h </w:instrText>
            </w:r>
            <w:r w:rsidR="006429DA">
              <w:rPr>
                <w:noProof/>
                <w:webHidden/>
              </w:rPr>
            </w:r>
            <w:r w:rsidR="006429DA">
              <w:rPr>
                <w:noProof/>
                <w:webHidden/>
              </w:rPr>
              <w:fldChar w:fldCharType="separate"/>
            </w:r>
            <w:r w:rsidR="006E7307">
              <w:rPr>
                <w:noProof/>
                <w:webHidden/>
              </w:rPr>
              <w:t>33</w:t>
            </w:r>
            <w:r w:rsidR="006429DA">
              <w:rPr>
                <w:noProof/>
                <w:webHidden/>
              </w:rPr>
              <w:fldChar w:fldCharType="end"/>
            </w:r>
          </w:hyperlink>
        </w:p>
        <w:p w14:paraId="3E3C3127" w14:textId="2BBB81A2" w:rsidR="006429DA" w:rsidRDefault="00FE7E61">
          <w:pPr>
            <w:pStyle w:val="TOC2"/>
            <w:tabs>
              <w:tab w:val="right" w:leader="dot" w:pos="10456"/>
            </w:tabs>
            <w:ind w:left="480"/>
            <w:rPr>
              <w:rFonts w:asciiTheme="minorHAnsi" w:eastAsiaTheme="minorEastAsia" w:hAnsiTheme="minorHAnsi"/>
              <w:noProof/>
              <w:kern w:val="2"/>
              <w:sz w:val="21"/>
            </w:rPr>
          </w:pPr>
          <w:hyperlink w:anchor="_Toc4594448" w:history="1">
            <w:r w:rsidR="006429DA" w:rsidRPr="0009346B">
              <w:rPr>
                <w:rStyle w:val="af4"/>
                <w:noProof/>
              </w:rPr>
              <w:t>3.4 Infrared obstacle avoidance robot</w:t>
            </w:r>
            <w:r w:rsidR="006429DA">
              <w:rPr>
                <w:noProof/>
                <w:webHidden/>
              </w:rPr>
              <w:tab/>
            </w:r>
            <w:r w:rsidR="006429DA">
              <w:rPr>
                <w:noProof/>
                <w:webHidden/>
              </w:rPr>
              <w:fldChar w:fldCharType="begin"/>
            </w:r>
            <w:r w:rsidR="006429DA">
              <w:rPr>
                <w:noProof/>
                <w:webHidden/>
              </w:rPr>
              <w:instrText xml:space="preserve"> PAGEREF _Toc4594448 \h </w:instrText>
            </w:r>
            <w:r w:rsidR="006429DA">
              <w:rPr>
                <w:noProof/>
                <w:webHidden/>
              </w:rPr>
            </w:r>
            <w:r w:rsidR="006429DA">
              <w:rPr>
                <w:noProof/>
                <w:webHidden/>
              </w:rPr>
              <w:fldChar w:fldCharType="separate"/>
            </w:r>
            <w:r w:rsidR="006E7307">
              <w:rPr>
                <w:noProof/>
                <w:webHidden/>
              </w:rPr>
              <w:t>35</w:t>
            </w:r>
            <w:r w:rsidR="006429DA">
              <w:rPr>
                <w:noProof/>
                <w:webHidden/>
              </w:rPr>
              <w:fldChar w:fldCharType="end"/>
            </w:r>
          </w:hyperlink>
        </w:p>
        <w:p w14:paraId="26367AF6" w14:textId="7DC801BF" w:rsidR="006429DA" w:rsidRDefault="00FE7E61">
          <w:pPr>
            <w:pStyle w:val="TOC3"/>
            <w:tabs>
              <w:tab w:val="right" w:leader="dot" w:pos="10456"/>
            </w:tabs>
            <w:ind w:left="960"/>
            <w:rPr>
              <w:rFonts w:asciiTheme="minorHAnsi" w:eastAsiaTheme="minorEastAsia" w:hAnsiTheme="minorHAnsi"/>
              <w:noProof/>
              <w:kern w:val="2"/>
              <w:sz w:val="21"/>
            </w:rPr>
          </w:pPr>
          <w:hyperlink w:anchor="_Toc4594449" w:history="1">
            <w:r w:rsidR="006429DA" w:rsidRPr="0009346B">
              <w:rPr>
                <w:rStyle w:val="af4"/>
                <w:noProof/>
              </w:rPr>
              <w:t>3.4.1 Infrared obstacle avoidance module principle</w:t>
            </w:r>
            <w:r w:rsidR="006429DA">
              <w:rPr>
                <w:noProof/>
                <w:webHidden/>
              </w:rPr>
              <w:tab/>
            </w:r>
            <w:r w:rsidR="006429DA">
              <w:rPr>
                <w:noProof/>
                <w:webHidden/>
              </w:rPr>
              <w:fldChar w:fldCharType="begin"/>
            </w:r>
            <w:r w:rsidR="006429DA">
              <w:rPr>
                <w:noProof/>
                <w:webHidden/>
              </w:rPr>
              <w:instrText xml:space="preserve"> PAGEREF _Toc4594449 \h </w:instrText>
            </w:r>
            <w:r w:rsidR="006429DA">
              <w:rPr>
                <w:noProof/>
                <w:webHidden/>
              </w:rPr>
            </w:r>
            <w:r w:rsidR="006429DA">
              <w:rPr>
                <w:noProof/>
                <w:webHidden/>
              </w:rPr>
              <w:fldChar w:fldCharType="separate"/>
            </w:r>
            <w:r w:rsidR="006E7307">
              <w:rPr>
                <w:noProof/>
                <w:webHidden/>
              </w:rPr>
              <w:t>35</w:t>
            </w:r>
            <w:r w:rsidR="006429DA">
              <w:rPr>
                <w:noProof/>
                <w:webHidden/>
              </w:rPr>
              <w:fldChar w:fldCharType="end"/>
            </w:r>
          </w:hyperlink>
        </w:p>
        <w:p w14:paraId="13180863" w14:textId="4E8596EA" w:rsidR="006429DA" w:rsidRDefault="00FE7E61">
          <w:pPr>
            <w:pStyle w:val="TOC3"/>
            <w:tabs>
              <w:tab w:val="right" w:leader="dot" w:pos="10456"/>
            </w:tabs>
            <w:ind w:left="960"/>
            <w:rPr>
              <w:rFonts w:asciiTheme="minorHAnsi" w:eastAsiaTheme="minorEastAsia" w:hAnsiTheme="minorHAnsi"/>
              <w:noProof/>
              <w:kern w:val="2"/>
              <w:sz w:val="21"/>
            </w:rPr>
          </w:pPr>
          <w:hyperlink w:anchor="_Toc4594450" w:history="1">
            <w:r w:rsidR="006429DA" w:rsidRPr="0009346B">
              <w:rPr>
                <w:rStyle w:val="af4"/>
                <w:noProof/>
              </w:rPr>
              <w:t>3.4.2 How to use the infrared obstacle avoidance module</w:t>
            </w:r>
            <w:r w:rsidR="006429DA">
              <w:rPr>
                <w:noProof/>
                <w:webHidden/>
              </w:rPr>
              <w:tab/>
            </w:r>
            <w:r w:rsidR="006429DA">
              <w:rPr>
                <w:noProof/>
                <w:webHidden/>
              </w:rPr>
              <w:fldChar w:fldCharType="begin"/>
            </w:r>
            <w:r w:rsidR="006429DA">
              <w:rPr>
                <w:noProof/>
                <w:webHidden/>
              </w:rPr>
              <w:instrText xml:space="preserve"> PAGEREF _Toc4594450 \h </w:instrText>
            </w:r>
            <w:r w:rsidR="006429DA">
              <w:rPr>
                <w:noProof/>
                <w:webHidden/>
              </w:rPr>
            </w:r>
            <w:r w:rsidR="006429DA">
              <w:rPr>
                <w:noProof/>
                <w:webHidden/>
              </w:rPr>
              <w:fldChar w:fldCharType="separate"/>
            </w:r>
            <w:r w:rsidR="006E7307">
              <w:rPr>
                <w:noProof/>
                <w:webHidden/>
              </w:rPr>
              <w:t>35</w:t>
            </w:r>
            <w:r w:rsidR="006429DA">
              <w:rPr>
                <w:noProof/>
                <w:webHidden/>
              </w:rPr>
              <w:fldChar w:fldCharType="end"/>
            </w:r>
          </w:hyperlink>
        </w:p>
        <w:p w14:paraId="1C06695A" w14:textId="4B0E8631" w:rsidR="006429DA" w:rsidRDefault="00FE7E61">
          <w:pPr>
            <w:pStyle w:val="TOC3"/>
            <w:tabs>
              <w:tab w:val="right" w:leader="dot" w:pos="10456"/>
            </w:tabs>
            <w:ind w:left="960"/>
            <w:rPr>
              <w:rFonts w:asciiTheme="minorHAnsi" w:eastAsiaTheme="minorEastAsia" w:hAnsiTheme="minorHAnsi"/>
              <w:noProof/>
              <w:kern w:val="2"/>
              <w:sz w:val="21"/>
            </w:rPr>
          </w:pPr>
          <w:hyperlink w:anchor="_Toc4594451" w:history="1">
            <w:r w:rsidR="006429DA" w:rsidRPr="0009346B">
              <w:rPr>
                <w:rStyle w:val="af4"/>
                <w:noProof/>
              </w:rPr>
              <w:t>3.4.2 Infrared obstacle avoidance module test</w:t>
            </w:r>
            <w:r w:rsidR="006429DA">
              <w:rPr>
                <w:noProof/>
                <w:webHidden/>
              </w:rPr>
              <w:tab/>
            </w:r>
            <w:r w:rsidR="006429DA">
              <w:rPr>
                <w:noProof/>
                <w:webHidden/>
              </w:rPr>
              <w:fldChar w:fldCharType="begin"/>
            </w:r>
            <w:r w:rsidR="006429DA">
              <w:rPr>
                <w:noProof/>
                <w:webHidden/>
              </w:rPr>
              <w:instrText xml:space="preserve"> PAGEREF _Toc4594451 \h </w:instrText>
            </w:r>
            <w:r w:rsidR="006429DA">
              <w:rPr>
                <w:noProof/>
                <w:webHidden/>
              </w:rPr>
            </w:r>
            <w:r w:rsidR="006429DA">
              <w:rPr>
                <w:noProof/>
                <w:webHidden/>
              </w:rPr>
              <w:fldChar w:fldCharType="separate"/>
            </w:r>
            <w:r w:rsidR="006E7307">
              <w:rPr>
                <w:noProof/>
                <w:webHidden/>
              </w:rPr>
              <w:t>36</w:t>
            </w:r>
            <w:r w:rsidR="006429DA">
              <w:rPr>
                <w:noProof/>
                <w:webHidden/>
              </w:rPr>
              <w:fldChar w:fldCharType="end"/>
            </w:r>
          </w:hyperlink>
        </w:p>
        <w:p w14:paraId="3D045BB1" w14:textId="10EB75B4" w:rsidR="006429DA" w:rsidRDefault="00FE7E61">
          <w:pPr>
            <w:pStyle w:val="TOC3"/>
            <w:tabs>
              <w:tab w:val="right" w:leader="dot" w:pos="10456"/>
            </w:tabs>
            <w:ind w:left="960"/>
            <w:rPr>
              <w:rFonts w:asciiTheme="minorHAnsi" w:eastAsiaTheme="minorEastAsia" w:hAnsiTheme="minorHAnsi"/>
              <w:noProof/>
              <w:kern w:val="2"/>
              <w:sz w:val="21"/>
            </w:rPr>
          </w:pPr>
          <w:hyperlink w:anchor="_Toc4594452" w:history="1">
            <w:r w:rsidR="006429DA" w:rsidRPr="0009346B">
              <w:rPr>
                <w:rStyle w:val="af4"/>
                <w:noProof/>
              </w:rPr>
              <w:t>3.4.4 Write a robot running the track</w:t>
            </w:r>
            <w:r w:rsidR="006429DA">
              <w:rPr>
                <w:noProof/>
                <w:webHidden/>
              </w:rPr>
              <w:tab/>
            </w:r>
            <w:r w:rsidR="006429DA">
              <w:rPr>
                <w:noProof/>
                <w:webHidden/>
              </w:rPr>
              <w:fldChar w:fldCharType="begin"/>
            </w:r>
            <w:r w:rsidR="006429DA">
              <w:rPr>
                <w:noProof/>
                <w:webHidden/>
              </w:rPr>
              <w:instrText xml:space="preserve"> PAGEREF _Toc4594452 \h </w:instrText>
            </w:r>
            <w:r w:rsidR="006429DA">
              <w:rPr>
                <w:noProof/>
                <w:webHidden/>
              </w:rPr>
            </w:r>
            <w:r w:rsidR="006429DA">
              <w:rPr>
                <w:noProof/>
                <w:webHidden/>
              </w:rPr>
              <w:fldChar w:fldCharType="separate"/>
            </w:r>
            <w:r w:rsidR="006E7307">
              <w:rPr>
                <w:noProof/>
                <w:webHidden/>
              </w:rPr>
              <w:t>36</w:t>
            </w:r>
            <w:r w:rsidR="006429DA">
              <w:rPr>
                <w:noProof/>
                <w:webHidden/>
              </w:rPr>
              <w:fldChar w:fldCharType="end"/>
            </w:r>
          </w:hyperlink>
        </w:p>
        <w:p w14:paraId="6B3E5F67" w14:textId="464B24B7" w:rsidR="006429DA" w:rsidRDefault="00FE7E61">
          <w:pPr>
            <w:pStyle w:val="TOC2"/>
            <w:tabs>
              <w:tab w:val="right" w:leader="dot" w:pos="10456"/>
            </w:tabs>
            <w:ind w:left="480"/>
            <w:rPr>
              <w:rFonts w:asciiTheme="minorHAnsi" w:eastAsiaTheme="minorEastAsia" w:hAnsiTheme="minorHAnsi"/>
              <w:noProof/>
              <w:kern w:val="2"/>
              <w:sz w:val="21"/>
            </w:rPr>
          </w:pPr>
          <w:hyperlink w:anchor="_Toc4594453" w:history="1">
            <w:r w:rsidR="006429DA" w:rsidRPr="0009346B">
              <w:rPr>
                <w:rStyle w:val="af4"/>
                <w:noProof/>
              </w:rPr>
              <w:t>3.5 Ultrasonic + infrared obstacle avoidance robot</w:t>
            </w:r>
            <w:r w:rsidR="006429DA">
              <w:rPr>
                <w:noProof/>
                <w:webHidden/>
              </w:rPr>
              <w:tab/>
            </w:r>
            <w:r w:rsidR="006429DA">
              <w:rPr>
                <w:noProof/>
                <w:webHidden/>
              </w:rPr>
              <w:fldChar w:fldCharType="begin"/>
            </w:r>
            <w:r w:rsidR="006429DA">
              <w:rPr>
                <w:noProof/>
                <w:webHidden/>
              </w:rPr>
              <w:instrText xml:space="preserve"> PAGEREF _Toc4594453 \h </w:instrText>
            </w:r>
            <w:r w:rsidR="006429DA">
              <w:rPr>
                <w:noProof/>
                <w:webHidden/>
              </w:rPr>
            </w:r>
            <w:r w:rsidR="006429DA">
              <w:rPr>
                <w:noProof/>
                <w:webHidden/>
              </w:rPr>
              <w:fldChar w:fldCharType="separate"/>
            </w:r>
            <w:r w:rsidR="006E7307">
              <w:rPr>
                <w:noProof/>
                <w:webHidden/>
              </w:rPr>
              <w:t>37</w:t>
            </w:r>
            <w:r w:rsidR="006429DA">
              <w:rPr>
                <w:noProof/>
                <w:webHidden/>
              </w:rPr>
              <w:fldChar w:fldCharType="end"/>
            </w:r>
          </w:hyperlink>
        </w:p>
        <w:p w14:paraId="52DEE4E8" w14:textId="7ABA418F" w:rsidR="006429DA" w:rsidRDefault="00FE7E61">
          <w:pPr>
            <w:pStyle w:val="TOC1"/>
            <w:tabs>
              <w:tab w:val="right" w:leader="dot" w:pos="10456"/>
            </w:tabs>
            <w:rPr>
              <w:rFonts w:asciiTheme="minorHAnsi" w:eastAsiaTheme="minorEastAsia" w:hAnsiTheme="minorHAnsi"/>
              <w:noProof/>
              <w:kern w:val="2"/>
              <w:sz w:val="21"/>
            </w:rPr>
          </w:pPr>
          <w:hyperlink w:anchor="_Toc4594454" w:history="1">
            <w:r w:rsidR="006429DA" w:rsidRPr="0009346B">
              <w:rPr>
                <w:rStyle w:val="af4"/>
                <w:noProof/>
              </w:rPr>
              <w:t>Chapter 4  Tracking Robot</w:t>
            </w:r>
            <w:r w:rsidR="006429DA">
              <w:rPr>
                <w:noProof/>
                <w:webHidden/>
              </w:rPr>
              <w:tab/>
            </w:r>
            <w:r w:rsidR="006429DA">
              <w:rPr>
                <w:noProof/>
                <w:webHidden/>
              </w:rPr>
              <w:fldChar w:fldCharType="begin"/>
            </w:r>
            <w:r w:rsidR="006429DA">
              <w:rPr>
                <w:noProof/>
                <w:webHidden/>
              </w:rPr>
              <w:instrText xml:space="preserve"> PAGEREF _Toc4594454 \h </w:instrText>
            </w:r>
            <w:r w:rsidR="006429DA">
              <w:rPr>
                <w:noProof/>
                <w:webHidden/>
              </w:rPr>
            </w:r>
            <w:r w:rsidR="006429DA">
              <w:rPr>
                <w:noProof/>
                <w:webHidden/>
              </w:rPr>
              <w:fldChar w:fldCharType="separate"/>
            </w:r>
            <w:r w:rsidR="006E7307">
              <w:rPr>
                <w:noProof/>
                <w:webHidden/>
              </w:rPr>
              <w:t>40</w:t>
            </w:r>
            <w:r w:rsidR="006429DA">
              <w:rPr>
                <w:noProof/>
                <w:webHidden/>
              </w:rPr>
              <w:fldChar w:fldCharType="end"/>
            </w:r>
          </w:hyperlink>
        </w:p>
        <w:p w14:paraId="4C00871A" w14:textId="70BDE1EE" w:rsidR="006429DA" w:rsidRDefault="00FE7E61">
          <w:pPr>
            <w:pStyle w:val="TOC2"/>
            <w:tabs>
              <w:tab w:val="right" w:leader="dot" w:pos="10456"/>
            </w:tabs>
            <w:ind w:left="480"/>
            <w:rPr>
              <w:rFonts w:asciiTheme="minorHAnsi" w:eastAsiaTheme="minorEastAsia" w:hAnsiTheme="minorHAnsi"/>
              <w:noProof/>
              <w:kern w:val="2"/>
              <w:sz w:val="21"/>
            </w:rPr>
          </w:pPr>
          <w:hyperlink w:anchor="_Toc4594455" w:history="1">
            <w:r w:rsidR="006429DA" w:rsidRPr="0009346B">
              <w:rPr>
                <w:rStyle w:val="af4"/>
                <w:noProof/>
              </w:rPr>
              <w:t>4.1 Tracking module principle</w:t>
            </w:r>
            <w:r w:rsidR="006429DA">
              <w:rPr>
                <w:noProof/>
                <w:webHidden/>
              </w:rPr>
              <w:tab/>
            </w:r>
            <w:r w:rsidR="006429DA">
              <w:rPr>
                <w:noProof/>
                <w:webHidden/>
              </w:rPr>
              <w:fldChar w:fldCharType="begin"/>
            </w:r>
            <w:r w:rsidR="006429DA">
              <w:rPr>
                <w:noProof/>
                <w:webHidden/>
              </w:rPr>
              <w:instrText xml:space="preserve"> PAGEREF _Toc4594455 \h </w:instrText>
            </w:r>
            <w:r w:rsidR="006429DA">
              <w:rPr>
                <w:noProof/>
                <w:webHidden/>
              </w:rPr>
            </w:r>
            <w:r w:rsidR="006429DA">
              <w:rPr>
                <w:noProof/>
                <w:webHidden/>
              </w:rPr>
              <w:fldChar w:fldCharType="separate"/>
            </w:r>
            <w:r w:rsidR="006E7307">
              <w:rPr>
                <w:noProof/>
                <w:webHidden/>
              </w:rPr>
              <w:t>40</w:t>
            </w:r>
            <w:r w:rsidR="006429DA">
              <w:rPr>
                <w:noProof/>
                <w:webHidden/>
              </w:rPr>
              <w:fldChar w:fldCharType="end"/>
            </w:r>
          </w:hyperlink>
        </w:p>
        <w:p w14:paraId="4B4BBCB9" w14:textId="44A24034" w:rsidR="006429DA" w:rsidRDefault="00FE7E61">
          <w:pPr>
            <w:pStyle w:val="TOC2"/>
            <w:tabs>
              <w:tab w:val="right" w:leader="dot" w:pos="10456"/>
            </w:tabs>
            <w:ind w:left="480"/>
            <w:rPr>
              <w:rFonts w:asciiTheme="minorHAnsi" w:eastAsiaTheme="minorEastAsia" w:hAnsiTheme="minorHAnsi"/>
              <w:noProof/>
              <w:kern w:val="2"/>
              <w:sz w:val="21"/>
            </w:rPr>
          </w:pPr>
          <w:hyperlink w:anchor="_Toc4594456" w:history="1">
            <w:r w:rsidR="006429DA" w:rsidRPr="0009346B">
              <w:rPr>
                <w:rStyle w:val="af4"/>
                <w:noProof/>
              </w:rPr>
              <w:t>4.2 Use of tracking module</w:t>
            </w:r>
            <w:r w:rsidR="006429DA">
              <w:rPr>
                <w:noProof/>
                <w:webHidden/>
              </w:rPr>
              <w:tab/>
            </w:r>
            <w:r w:rsidR="006429DA">
              <w:rPr>
                <w:noProof/>
                <w:webHidden/>
              </w:rPr>
              <w:fldChar w:fldCharType="begin"/>
            </w:r>
            <w:r w:rsidR="006429DA">
              <w:rPr>
                <w:noProof/>
                <w:webHidden/>
              </w:rPr>
              <w:instrText xml:space="preserve"> PAGEREF _Toc4594456 \h </w:instrText>
            </w:r>
            <w:r w:rsidR="006429DA">
              <w:rPr>
                <w:noProof/>
                <w:webHidden/>
              </w:rPr>
            </w:r>
            <w:r w:rsidR="006429DA">
              <w:rPr>
                <w:noProof/>
                <w:webHidden/>
              </w:rPr>
              <w:fldChar w:fldCharType="separate"/>
            </w:r>
            <w:r w:rsidR="006E7307">
              <w:rPr>
                <w:noProof/>
                <w:webHidden/>
              </w:rPr>
              <w:t>40</w:t>
            </w:r>
            <w:r w:rsidR="006429DA">
              <w:rPr>
                <w:noProof/>
                <w:webHidden/>
              </w:rPr>
              <w:fldChar w:fldCharType="end"/>
            </w:r>
          </w:hyperlink>
        </w:p>
        <w:p w14:paraId="3393DB9A" w14:textId="6CD5E06D" w:rsidR="006429DA" w:rsidRDefault="00FE7E61">
          <w:pPr>
            <w:pStyle w:val="TOC2"/>
            <w:tabs>
              <w:tab w:val="right" w:leader="dot" w:pos="10456"/>
            </w:tabs>
            <w:ind w:left="480"/>
            <w:rPr>
              <w:rFonts w:asciiTheme="minorHAnsi" w:eastAsiaTheme="minorEastAsia" w:hAnsiTheme="minorHAnsi"/>
              <w:noProof/>
              <w:kern w:val="2"/>
              <w:sz w:val="21"/>
            </w:rPr>
          </w:pPr>
          <w:hyperlink w:anchor="_Toc4594457" w:history="1">
            <w:r w:rsidR="006429DA" w:rsidRPr="0009346B">
              <w:rPr>
                <w:rStyle w:val="af4"/>
                <w:noProof/>
              </w:rPr>
              <w:t>4.3 Infrared tracking module test</w:t>
            </w:r>
            <w:r w:rsidR="006429DA">
              <w:rPr>
                <w:noProof/>
                <w:webHidden/>
              </w:rPr>
              <w:tab/>
            </w:r>
            <w:r w:rsidR="006429DA">
              <w:rPr>
                <w:noProof/>
                <w:webHidden/>
              </w:rPr>
              <w:fldChar w:fldCharType="begin"/>
            </w:r>
            <w:r w:rsidR="006429DA">
              <w:rPr>
                <w:noProof/>
                <w:webHidden/>
              </w:rPr>
              <w:instrText xml:space="preserve"> PAGEREF _Toc4594457 \h </w:instrText>
            </w:r>
            <w:r w:rsidR="006429DA">
              <w:rPr>
                <w:noProof/>
                <w:webHidden/>
              </w:rPr>
            </w:r>
            <w:r w:rsidR="006429DA">
              <w:rPr>
                <w:noProof/>
                <w:webHidden/>
              </w:rPr>
              <w:fldChar w:fldCharType="separate"/>
            </w:r>
            <w:r w:rsidR="006E7307">
              <w:rPr>
                <w:noProof/>
                <w:webHidden/>
              </w:rPr>
              <w:t>41</w:t>
            </w:r>
            <w:r w:rsidR="006429DA">
              <w:rPr>
                <w:noProof/>
                <w:webHidden/>
              </w:rPr>
              <w:fldChar w:fldCharType="end"/>
            </w:r>
          </w:hyperlink>
        </w:p>
        <w:p w14:paraId="4A5C66FB" w14:textId="459F5A9B" w:rsidR="006429DA" w:rsidRDefault="00FE7E61">
          <w:pPr>
            <w:pStyle w:val="TOC2"/>
            <w:tabs>
              <w:tab w:val="right" w:leader="dot" w:pos="10456"/>
            </w:tabs>
            <w:ind w:left="480"/>
            <w:rPr>
              <w:rFonts w:asciiTheme="minorHAnsi" w:eastAsiaTheme="minorEastAsia" w:hAnsiTheme="minorHAnsi"/>
              <w:noProof/>
              <w:kern w:val="2"/>
              <w:sz w:val="21"/>
            </w:rPr>
          </w:pPr>
          <w:hyperlink w:anchor="_Toc4594458" w:history="1">
            <w:r w:rsidR="006429DA" w:rsidRPr="0009346B">
              <w:rPr>
                <w:rStyle w:val="af4"/>
                <w:noProof/>
              </w:rPr>
              <w:t>4.4 Writing a tracking robot program</w:t>
            </w:r>
            <w:r w:rsidR="006429DA">
              <w:rPr>
                <w:noProof/>
                <w:webHidden/>
              </w:rPr>
              <w:tab/>
            </w:r>
            <w:r w:rsidR="006429DA">
              <w:rPr>
                <w:noProof/>
                <w:webHidden/>
              </w:rPr>
              <w:fldChar w:fldCharType="begin"/>
            </w:r>
            <w:r w:rsidR="006429DA">
              <w:rPr>
                <w:noProof/>
                <w:webHidden/>
              </w:rPr>
              <w:instrText xml:space="preserve"> PAGEREF _Toc4594458 \h </w:instrText>
            </w:r>
            <w:r w:rsidR="006429DA">
              <w:rPr>
                <w:noProof/>
                <w:webHidden/>
              </w:rPr>
            </w:r>
            <w:r w:rsidR="006429DA">
              <w:rPr>
                <w:noProof/>
                <w:webHidden/>
              </w:rPr>
              <w:fldChar w:fldCharType="separate"/>
            </w:r>
            <w:r w:rsidR="006E7307">
              <w:rPr>
                <w:noProof/>
                <w:webHidden/>
              </w:rPr>
              <w:t>42</w:t>
            </w:r>
            <w:r w:rsidR="006429DA">
              <w:rPr>
                <w:noProof/>
                <w:webHidden/>
              </w:rPr>
              <w:fldChar w:fldCharType="end"/>
            </w:r>
          </w:hyperlink>
        </w:p>
        <w:p w14:paraId="55E78253" w14:textId="4A13F630" w:rsidR="006429DA" w:rsidRDefault="00FE7E61">
          <w:pPr>
            <w:pStyle w:val="TOC1"/>
            <w:tabs>
              <w:tab w:val="right" w:leader="dot" w:pos="10456"/>
            </w:tabs>
            <w:rPr>
              <w:rFonts w:asciiTheme="minorHAnsi" w:eastAsiaTheme="minorEastAsia" w:hAnsiTheme="minorHAnsi"/>
              <w:noProof/>
              <w:kern w:val="2"/>
              <w:sz w:val="21"/>
            </w:rPr>
          </w:pPr>
          <w:hyperlink w:anchor="_Toc4594459" w:history="1">
            <w:r w:rsidR="006429DA" w:rsidRPr="0009346B">
              <w:rPr>
                <w:rStyle w:val="af4"/>
                <w:noProof/>
              </w:rPr>
              <w:t>Chapter 5  Infrared Remote Control Robot</w:t>
            </w:r>
            <w:r w:rsidR="006429DA">
              <w:rPr>
                <w:noProof/>
                <w:webHidden/>
              </w:rPr>
              <w:tab/>
            </w:r>
            <w:r w:rsidR="006429DA">
              <w:rPr>
                <w:noProof/>
                <w:webHidden/>
              </w:rPr>
              <w:fldChar w:fldCharType="begin"/>
            </w:r>
            <w:r w:rsidR="006429DA">
              <w:rPr>
                <w:noProof/>
                <w:webHidden/>
              </w:rPr>
              <w:instrText xml:space="preserve"> PAGEREF _Toc4594459 \h </w:instrText>
            </w:r>
            <w:r w:rsidR="006429DA">
              <w:rPr>
                <w:noProof/>
                <w:webHidden/>
              </w:rPr>
            </w:r>
            <w:r w:rsidR="006429DA">
              <w:rPr>
                <w:noProof/>
                <w:webHidden/>
              </w:rPr>
              <w:fldChar w:fldCharType="separate"/>
            </w:r>
            <w:r w:rsidR="006E7307">
              <w:rPr>
                <w:noProof/>
                <w:webHidden/>
              </w:rPr>
              <w:t>44</w:t>
            </w:r>
            <w:r w:rsidR="006429DA">
              <w:rPr>
                <w:noProof/>
                <w:webHidden/>
              </w:rPr>
              <w:fldChar w:fldCharType="end"/>
            </w:r>
          </w:hyperlink>
          <w:bookmarkStart w:id="3" w:name="_GoBack"/>
          <w:bookmarkEnd w:id="3"/>
        </w:p>
        <w:p w14:paraId="2D7F8D82" w14:textId="5D25E520" w:rsidR="006429DA" w:rsidRDefault="00FE7E61">
          <w:pPr>
            <w:pStyle w:val="TOC2"/>
            <w:tabs>
              <w:tab w:val="right" w:leader="dot" w:pos="10456"/>
            </w:tabs>
            <w:ind w:left="480"/>
            <w:rPr>
              <w:rFonts w:asciiTheme="minorHAnsi" w:eastAsiaTheme="minorEastAsia" w:hAnsiTheme="minorHAnsi"/>
              <w:noProof/>
              <w:kern w:val="2"/>
              <w:sz w:val="21"/>
            </w:rPr>
          </w:pPr>
          <w:hyperlink w:anchor="_Toc4594460" w:history="1">
            <w:r w:rsidR="006429DA" w:rsidRPr="0009346B">
              <w:rPr>
                <w:rStyle w:val="af4"/>
                <w:noProof/>
              </w:rPr>
              <w:t>5.1 Infrared remote control principle</w:t>
            </w:r>
            <w:r w:rsidR="006429DA">
              <w:rPr>
                <w:noProof/>
                <w:webHidden/>
              </w:rPr>
              <w:tab/>
            </w:r>
            <w:r w:rsidR="006429DA">
              <w:rPr>
                <w:noProof/>
                <w:webHidden/>
              </w:rPr>
              <w:fldChar w:fldCharType="begin"/>
            </w:r>
            <w:r w:rsidR="006429DA">
              <w:rPr>
                <w:noProof/>
                <w:webHidden/>
              </w:rPr>
              <w:instrText xml:space="preserve"> PAGEREF _Toc4594460 \h </w:instrText>
            </w:r>
            <w:r w:rsidR="006429DA">
              <w:rPr>
                <w:noProof/>
                <w:webHidden/>
              </w:rPr>
            </w:r>
            <w:r w:rsidR="006429DA">
              <w:rPr>
                <w:noProof/>
                <w:webHidden/>
              </w:rPr>
              <w:fldChar w:fldCharType="separate"/>
            </w:r>
            <w:r w:rsidR="006E7307">
              <w:rPr>
                <w:noProof/>
                <w:webHidden/>
              </w:rPr>
              <w:t>44</w:t>
            </w:r>
            <w:r w:rsidR="006429DA">
              <w:rPr>
                <w:noProof/>
                <w:webHidden/>
              </w:rPr>
              <w:fldChar w:fldCharType="end"/>
            </w:r>
          </w:hyperlink>
        </w:p>
        <w:p w14:paraId="11648886" w14:textId="085E5351" w:rsidR="006429DA" w:rsidRDefault="00FE7E61">
          <w:pPr>
            <w:pStyle w:val="TOC2"/>
            <w:tabs>
              <w:tab w:val="right" w:leader="dot" w:pos="10456"/>
            </w:tabs>
            <w:ind w:left="480"/>
            <w:rPr>
              <w:rFonts w:asciiTheme="minorHAnsi" w:eastAsiaTheme="minorEastAsia" w:hAnsiTheme="minorHAnsi"/>
              <w:noProof/>
              <w:kern w:val="2"/>
              <w:sz w:val="21"/>
            </w:rPr>
          </w:pPr>
          <w:hyperlink w:anchor="_Toc4594461" w:history="1">
            <w:r w:rsidR="006429DA" w:rsidRPr="0009346B">
              <w:rPr>
                <w:rStyle w:val="af4"/>
                <w:noProof/>
              </w:rPr>
              <w:t>5.2 How to use the remote control</w:t>
            </w:r>
            <w:r w:rsidR="006429DA">
              <w:rPr>
                <w:noProof/>
                <w:webHidden/>
              </w:rPr>
              <w:tab/>
            </w:r>
            <w:r w:rsidR="006429DA">
              <w:rPr>
                <w:noProof/>
                <w:webHidden/>
              </w:rPr>
              <w:fldChar w:fldCharType="begin"/>
            </w:r>
            <w:r w:rsidR="006429DA">
              <w:rPr>
                <w:noProof/>
                <w:webHidden/>
              </w:rPr>
              <w:instrText xml:space="preserve"> PAGEREF _Toc4594461 \h </w:instrText>
            </w:r>
            <w:r w:rsidR="006429DA">
              <w:rPr>
                <w:noProof/>
                <w:webHidden/>
              </w:rPr>
            </w:r>
            <w:r w:rsidR="006429DA">
              <w:rPr>
                <w:noProof/>
                <w:webHidden/>
              </w:rPr>
              <w:fldChar w:fldCharType="separate"/>
            </w:r>
            <w:r w:rsidR="006E7307">
              <w:rPr>
                <w:noProof/>
                <w:webHidden/>
              </w:rPr>
              <w:t>45</w:t>
            </w:r>
            <w:r w:rsidR="006429DA">
              <w:rPr>
                <w:noProof/>
                <w:webHidden/>
              </w:rPr>
              <w:fldChar w:fldCharType="end"/>
            </w:r>
          </w:hyperlink>
        </w:p>
        <w:p w14:paraId="58D63D6B" w14:textId="477CFF80" w:rsidR="006429DA" w:rsidRDefault="00FE7E61">
          <w:pPr>
            <w:pStyle w:val="TOC2"/>
            <w:tabs>
              <w:tab w:val="right" w:leader="dot" w:pos="10456"/>
            </w:tabs>
            <w:ind w:left="480"/>
            <w:rPr>
              <w:rFonts w:asciiTheme="minorHAnsi" w:eastAsiaTheme="minorEastAsia" w:hAnsiTheme="minorHAnsi"/>
              <w:noProof/>
              <w:kern w:val="2"/>
              <w:sz w:val="21"/>
            </w:rPr>
          </w:pPr>
          <w:hyperlink w:anchor="_Toc4594462" w:history="1">
            <w:r w:rsidR="006429DA" w:rsidRPr="0009346B">
              <w:rPr>
                <w:rStyle w:val="af4"/>
                <w:noProof/>
              </w:rPr>
              <w:t>5.3 Infrared remote control test</w:t>
            </w:r>
            <w:r w:rsidR="006429DA">
              <w:rPr>
                <w:noProof/>
                <w:webHidden/>
              </w:rPr>
              <w:tab/>
            </w:r>
            <w:r w:rsidR="006429DA">
              <w:rPr>
                <w:noProof/>
                <w:webHidden/>
              </w:rPr>
              <w:fldChar w:fldCharType="begin"/>
            </w:r>
            <w:r w:rsidR="006429DA">
              <w:rPr>
                <w:noProof/>
                <w:webHidden/>
              </w:rPr>
              <w:instrText xml:space="preserve"> PAGEREF _Toc4594462 \h </w:instrText>
            </w:r>
            <w:r w:rsidR="006429DA">
              <w:rPr>
                <w:noProof/>
                <w:webHidden/>
              </w:rPr>
            </w:r>
            <w:r w:rsidR="006429DA">
              <w:rPr>
                <w:noProof/>
                <w:webHidden/>
              </w:rPr>
              <w:fldChar w:fldCharType="separate"/>
            </w:r>
            <w:r w:rsidR="006E7307">
              <w:rPr>
                <w:noProof/>
                <w:webHidden/>
              </w:rPr>
              <w:t>45</w:t>
            </w:r>
            <w:r w:rsidR="006429DA">
              <w:rPr>
                <w:noProof/>
                <w:webHidden/>
              </w:rPr>
              <w:fldChar w:fldCharType="end"/>
            </w:r>
          </w:hyperlink>
        </w:p>
        <w:p w14:paraId="2DFF0950" w14:textId="622E7072" w:rsidR="006429DA" w:rsidRDefault="00FE7E61">
          <w:pPr>
            <w:pStyle w:val="TOC2"/>
            <w:tabs>
              <w:tab w:val="right" w:leader="dot" w:pos="10456"/>
            </w:tabs>
            <w:ind w:left="480"/>
            <w:rPr>
              <w:rFonts w:asciiTheme="minorHAnsi" w:eastAsiaTheme="minorEastAsia" w:hAnsiTheme="minorHAnsi"/>
              <w:noProof/>
              <w:kern w:val="2"/>
              <w:sz w:val="21"/>
            </w:rPr>
          </w:pPr>
          <w:hyperlink w:anchor="_Toc4594463" w:history="1">
            <w:r w:rsidR="006429DA" w:rsidRPr="0009346B">
              <w:rPr>
                <w:rStyle w:val="af4"/>
                <w:noProof/>
              </w:rPr>
              <w:t>5.4 Remote robot programming</w:t>
            </w:r>
            <w:r w:rsidR="006429DA">
              <w:rPr>
                <w:noProof/>
                <w:webHidden/>
              </w:rPr>
              <w:tab/>
            </w:r>
            <w:r w:rsidR="006429DA">
              <w:rPr>
                <w:noProof/>
                <w:webHidden/>
              </w:rPr>
              <w:fldChar w:fldCharType="begin"/>
            </w:r>
            <w:r w:rsidR="006429DA">
              <w:rPr>
                <w:noProof/>
                <w:webHidden/>
              </w:rPr>
              <w:instrText xml:space="preserve"> PAGEREF _Toc4594463 \h </w:instrText>
            </w:r>
            <w:r w:rsidR="006429DA">
              <w:rPr>
                <w:noProof/>
                <w:webHidden/>
              </w:rPr>
            </w:r>
            <w:r w:rsidR="006429DA">
              <w:rPr>
                <w:noProof/>
                <w:webHidden/>
              </w:rPr>
              <w:fldChar w:fldCharType="separate"/>
            </w:r>
            <w:r w:rsidR="006E7307">
              <w:rPr>
                <w:noProof/>
                <w:webHidden/>
              </w:rPr>
              <w:t>46</w:t>
            </w:r>
            <w:r w:rsidR="006429DA">
              <w:rPr>
                <w:noProof/>
                <w:webHidden/>
              </w:rPr>
              <w:fldChar w:fldCharType="end"/>
            </w:r>
          </w:hyperlink>
        </w:p>
        <w:p w14:paraId="2C151AEE" w14:textId="5A535BB5" w:rsidR="006429DA" w:rsidRDefault="00FE7E61">
          <w:pPr>
            <w:pStyle w:val="TOC1"/>
            <w:tabs>
              <w:tab w:val="right" w:leader="dot" w:pos="10456"/>
            </w:tabs>
            <w:rPr>
              <w:rFonts w:asciiTheme="minorHAnsi" w:eastAsiaTheme="minorEastAsia" w:hAnsiTheme="minorHAnsi"/>
              <w:noProof/>
              <w:kern w:val="2"/>
              <w:sz w:val="21"/>
            </w:rPr>
          </w:pPr>
          <w:hyperlink w:anchor="_Toc4594464" w:history="1">
            <w:r w:rsidR="006429DA" w:rsidRPr="0009346B">
              <w:rPr>
                <w:rStyle w:val="af4"/>
                <w:noProof/>
              </w:rPr>
              <w:t>Chapter 6  Bluetooth Remote Control Robot</w:t>
            </w:r>
            <w:r w:rsidR="006429DA">
              <w:rPr>
                <w:noProof/>
                <w:webHidden/>
              </w:rPr>
              <w:tab/>
            </w:r>
            <w:r w:rsidR="006429DA">
              <w:rPr>
                <w:noProof/>
                <w:webHidden/>
              </w:rPr>
              <w:fldChar w:fldCharType="begin"/>
            </w:r>
            <w:r w:rsidR="006429DA">
              <w:rPr>
                <w:noProof/>
                <w:webHidden/>
              </w:rPr>
              <w:instrText xml:space="preserve"> PAGEREF _Toc4594464 \h </w:instrText>
            </w:r>
            <w:r w:rsidR="006429DA">
              <w:rPr>
                <w:noProof/>
                <w:webHidden/>
              </w:rPr>
            </w:r>
            <w:r w:rsidR="006429DA">
              <w:rPr>
                <w:noProof/>
                <w:webHidden/>
              </w:rPr>
              <w:fldChar w:fldCharType="separate"/>
            </w:r>
            <w:r w:rsidR="006E7307">
              <w:rPr>
                <w:noProof/>
                <w:webHidden/>
              </w:rPr>
              <w:t>48</w:t>
            </w:r>
            <w:r w:rsidR="006429DA">
              <w:rPr>
                <w:noProof/>
                <w:webHidden/>
              </w:rPr>
              <w:fldChar w:fldCharType="end"/>
            </w:r>
          </w:hyperlink>
        </w:p>
        <w:p w14:paraId="40B6E045" w14:textId="46065570" w:rsidR="006429DA" w:rsidRDefault="00FE7E61">
          <w:pPr>
            <w:pStyle w:val="TOC2"/>
            <w:tabs>
              <w:tab w:val="right" w:leader="dot" w:pos="10456"/>
            </w:tabs>
            <w:ind w:left="480"/>
            <w:rPr>
              <w:rFonts w:asciiTheme="minorHAnsi" w:eastAsiaTheme="minorEastAsia" w:hAnsiTheme="minorHAnsi"/>
              <w:noProof/>
              <w:kern w:val="2"/>
              <w:sz w:val="21"/>
            </w:rPr>
          </w:pPr>
          <w:hyperlink w:anchor="_Toc4594465" w:history="1">
            <w:r w:rsidR="006429DA" w:rsidRPr="0009346B">
              <w:rPr>
                <w:rStyle w:val="af4"/>
                <w:noProof/>
              </w:rPr>
              <w:t>6.1 Bluetooth control principle</w:t>
            </w:r>
            <w:r w:rsidR="006429DA">
              <w:rPr>
                <w:noProof/>
                <w:webHidden/>
              </w:rPr>
              <w:tab/>
            </w:r>
            <w:r w:rsidR="006429DA">
              <w:rPr>
                <w:noProof/>
                <w:webHidden/>
              </w:rPr>
              <w:fldChar w:fldCharType="begin"/>
            </w:r>
            <w:r w:rsidR="006429DA">
              <w:rPr>
                <w:noProof/>
                <w:webHidden/>
              </w:rPr>
              <w:instrText xml:space="preserve"> PAGEREF _Toc4594465 \h </w:instrText>
            </w:r>
            <w:r w:rsidR="006429DA">
              <w:rPr>
                <w:noProof/>
                <w:webHidden/>
              </w:rPr>
            </w:r>
            <w:r w:rsidR="006429DA">
              <w:rPr>
                <w:noProof/>
                <w:webHidden/>
              </w:rPr>
              <w:fldChar w:fldCharType="separate"/>
            </w:r>
            <w:r w:rsidR="006E7307">
              <w:rPr>
                <w:noProof/>
                <w:webHidden/>
              </w:rPr>
              <w:t>48</w:t>
            </w:r>
            <w:r w:rsidR="006429DA">
              <w:rPr>
                <w:noProof/>
                <w:webHidden/>
              </w:rPr>
              <w:fldChar w:fldCharType="end"/>
            </w:r>
          </w:hyperlink>
        </w:p>
        <w:p w14:paraId="42C69FAB" w14:textId="6D0F6AB2" w:rsidR="006429DA" w:rsidRDefault="00FE7E61">
          <w:pPr>
            <w:pStyle w:val="TOC2"/>
            <w:tabs>
              <w:tab w:val="right" w:leader="dot" w:pos="10456"/>
            </w:tabs>
            <w:ind w:left="480"/>
            <w:rPr>
              <w:rFonts w:asciiTheme="minorHAnsi" w:eastAsiaTheme="minorEastAsia" w:hAnsiTheme="minorHAnsi"/>
              <w:noProof/>
              <w:kern w:val="2"/>
              <w:sz w:val="21"/>
            </w:rPr>
          </w:pPr>
          <w:hyperlink w:anchor="_Toc4594466" w:history="1">
            <w:r w:rsidR="006429DA" w:rsidRPr="0009346B">
              <w:rPr>
                <w:rStyle w:val="af4"/>
                <w:noProof/>
              </w:rPr>
              <w:t>6.2 The connection method of Bluetooth module and Hummerbot robot APP KeywishBot</w:t>
            </w:r>
            <w:r w:rsidR="006429DA">
              <w:rPr>
                <w:noProof/>
                <w:webHidden/>
              </w:rPr>
              <w:tab/>
            </w:r>
            <w:r w:rsidR="006429DA">
              <w:rPr>
                <w:noProof/>
                <w:webHidden/>
              </w:rPr>
              <w:fldChar w:fldCharType="begin"/>
            </w:r>
            <w:r w:rsidR="006429DA">
              <w:rPr>
                <w:noProof/>
                <w:webHidden/>
              </w:rPr>
              <w:instrText xml:space="preserve"> PAGEREF _Toc4594466 \h </w:instrText>
            </w:r>
            <w:r w:rsidR="006429DA">
              <w:rPr>
                <w:noProof/>
                <w:webHidden/>
              </w:rPr>
            </w:r>
            <w:r w:rsidR="006429DA">
              <w:rPr>
                <w:noProof/>
                <w:webHidden/>
              </w:rPr>
              <w:fldChar w:fldCharType="separate"/>
            </w:r>
            <w:r w:rsidR="006E7307">
              <w:rPr>
                <w:noProof/>
                <w:webHidden/>
              </w:rPr>
              <w:t>48</w:t>
            </w:r>
            <w:r w:rsidR="006429DA">
              <w:rPr>
                <w:noProof/>
                <w:webHidden/>
              </w:rPr>
              <w:fldChar w:fldCharType="end"/>
            </w:r>
          </w:hyperlink>
        </w:p>
        <w:p w14:paraId="58E82C7A" w14:textId="73455A5C" w:rsidR="006429DA" w:rsidRDefault="00FE7E61">
          <w:pPr>
            <w:pStyle w:val="TOC2"/>
            <w:tabs>
              <w:tab w:val="right" w:leader="dot" w:pos="10456"/>
            </w:tabs>
            <w:ind w:left="480"/>
            <w:rPr>
              <w:rFonts w:asciiTheme="minorHAnsi" w:eastAsiaTheme="minorEastAsia" w:hAnsiTheme="minorHAnsi"/>
              <w:noProof/>
              <w:kern w:val="2"/>
              <w:sz w:val="21"/>
            </w:rPr>
          </w:pPr>
          <w:hyperlink w:anchor="_Toc4594467" w:history="1">
            <w:r w:rsidR="006429DA" w:rsidRPr="0009346B">
              <w:rPr>
                <w:rStyle w:val="af4"/>
                <w:noProof/>
              </w:rPr>
              <w:t>6.3 Bluetooth module test</w:t>
            </w:r>
            <w:r w:rsidR="006429DA">
              <w:rPr>
                <w:noProof/>
                <w:webHidden/>
              </w:rPr>
              <w:tab/>
            </w:r>
            <w:r w:rsidR="006429DA">
              <w:rPr>
                <w:noProof/>
                <w:webHidden/>
              </w:rPr>
              <w:fldChar w:fldCharType="begin"/>
            </w:r>
            <w:r w:rsidR="006429DA">
              <w:rPr>
                <w:noProof/>
                <w:webHidden/>
              </w:rPr>
              <w:instrText xml:space="preserve"> PAGEREF _Toc4594467 \h </w:instrText>
            </w:r>
            <w:r w:rsidR="006429DA">
              <w:rPr>
                <w:noProof/>
                <w:webHidden/>
              </w:rPr>
            </w:r>
            <w:r w:rsidR="006429DA">
              <w:rPr>
                <w:noProof/>
                <w:webHidden/>
              </w:rPr>
              <w:fldChar w:fldCharType="separate"/>
            </w:r>
            <w:r w:rsidR="006E7307">
              <w:rPr>
                <w:noProof/>
                <w:webHidden/>
              </w:rPr>
              <w:t>50</w:t>
            </w:r>
            <w:r w:rsidR="006429DA">
              <w:rPr>
                <w:noProof/>
                <w:webHidden/>
              </w:rPr>
              <w:fldChar w:fldCharType="end"/>
            </w:r>
          </w:hyperlink>
        </w:p>
        <w:p w14:paraId="5DFF177D" w14:textId="474B2A14" w:rsidR="006429DA" w:rsidRDefault="00FE7E61">
          <w:pPr>
            <w:pStyle w:val="TOC2"/>
            <w:tabs>
              <w:tab w:val="right" w:leader="dot" w:pos="10456"/>
            </w:tabs>
            <w:ind w:left="480"/>
            <w:rPr>
              <w:rFonts w:asciiTheme="minorHAnsi" w:eastAsiaTheme="minorEastAsia" w:hAnsiTheme="minorHAnsi"/>
              <w:noProof/>
              <w:kern w:val="2"/>
              <w:sz w:val="21"/>
            </w:rPr>
          </w:pPr>
          <w:hyperlink w:anchor="_Toc4594468" w:history="1">
            <w:r w:rsidR="006429DA" w:rsidRPr="0009346B">
              <w:rPr>
                <w:rStyle w:val="af4"/>
                <w:noProof/>
              </w:rPr>
              <w:t>6.4 Programming ideas of Bluetooth remote control robot</w:t>
            </w:r>
            <w:r w:rsidR="006429DA">
              <w:rPr>
                <w:noProof/>
                <w:webHidden/>
              </w:rPr>
              <w:tab/>
            </w:r>
            <w:r w:rsidR="006429DA">
              <w:rPr>
                <w:noProof/>
                <w:webHidden/>
              </w:rPr>
              <w:fldChar w:fldCharType="begin"/>
            </w:r>
            <w:r w:rsidR="006429DA">
              <w:rPr>
                <w:noProof/>
                <w:webHidden/>
              </w:rPr>
              <w:instrText xml:space="preserve"> PAGEREF _Toc4594468 \h </w:instrText>
            </w:r>
            <w:r w:rsidR="006429DA">
              <w:rPr>
                <w:noProof/>
                <w:webHidden/>
              </w:rPr>
            </w:r>
            <w:r w:rsidR="006429DA">
              <w:rPr>
                <w:noProof/>
                <w:webHidden/>
              </w:rPr>
              <w:fldChar w:fldCharType="separate"/>
            </w:r>
            <w:r w:rsidR="006E7307">
              <w:rPr>
                <w:noProof/>
                <w:webHidden/>
              </w:rPr>
              <w:t>51</w:t>
            </w:r>
            <w:r w:rsidR="006429DA">
              <w:rPr>
                <w:noProof/>
                <w:webHidden/>
              </w:rPr>
              <w:fldChar w:fldCharType="end"/>
            </w:r>
          </w:hyperlink>
        </w:p>
        <w:p w14:paraId="1E350814" w14:textId="1798D1C9" w:rsidR="006429DA" w:rsidRDefault="00FE7E61">
          <w:pPr>
            <w:pStyle w:val="TOC1"/>
            <w:tabs>
              <w:tab w:val="right" w:leader="dot" w:pos="10456"/>
            </w:tabs>
            <w:rPr>
              <w:rFonts w:asciiTheme="minorHAnsi" w:eastAsiaTheme="minorEastAsia" w:hAnsiTheme="minorHAnsi"/>
              <w:noProof/>
              <w:kern w:val="2"/>
              <w:sz w:val="21"/>
            </w:rPr>
          </w:pPr>
          <w:hyperlink w:anchor="_Toc4594469" w:history="1">
            <w:r w:rsidR="006429DA" w:rsidRPr="0009346B">
              <w:rPr>
                <w:rStyle w:val="af4"/>
                <w:noProof/>
              </w:rPr>
              <w:t>Chapter 7  PS2 Remote Control Robot</w:t>
            </w:r>
            <w:r w:rsidR="006429DA">
              <w:rPr>
                <w:noProof/>
                <w:webHidden/>
              </w:rPr>
              <w:tab/>
            </w:r>
            <w:r w:rsidR="006429DA">
              <w:rPr>
                <w:noProof/>
                <w:webHidden/>
              </w:rPr>
              <w:fldChar w:fldCharType="begin"/>
            </w:r>
            <w:r w:rsidR="006429DA">
              <w:rPr>
                <w:noProof/>
                <w:webHidden/>
              </w:rPr>
              <w:instrText xml:space="preserve"> PAGEREF _Toc4594469 \h </w:instrText>
            </w:r>
            <w:r w:rsidR="006429DA">
              <w:rPr>
                <w:noProof/>
                <w:webHidden/>
              </w:rPr>
            </w:r>
            <w:r w:rsidR="006429DA">
              <w:rPr>
                <w:noProof/>
                <w:webHidden/>
              </w:rPr>
              <w:fldChar w:fldCharType="separate"/>
            </w:r>
            <w:r w:rsidR="006E7307">
              <w:rPr>
                <w:noProof/>
                <w:webHidden/>
              </w:rPr>
              <w:t>53</w:t>
            </w:r>
            <w:r w:rsidR="006429DA">
              <w:rPr>
                <w:noProof/>
                <w:webHidden/>
              </w:rPr>
              <w:fldChar w:fldCharType="end"/>
            </w:r>
          </w:hyperlink>
        </w:p>
        <w:p w14:paraId="7383AFCB" w14:textId="1F6502D1" w:rsidR="006429DA" w:rsidRDefault="00FE7E61">
          <w:pPr>
            <w:pStyle w:val="TOC2"/>
            <w:tabs>
              <w:tab w:val="right" w:leader="dot" w:pos="10456"/>
            </w:tabs>
            <w:ind w:left="480"/>
            <w:rPr>
              <w:rFonts w:asciiTheme="minorHAnsi" w:eastAsiaTheme="minorEastAsia" w:hAnsiTheme="minorHAnsi"/>
              <w:noProof/>
              <w:kern w:val="2"/>
              <w:sz w:val="21"/>
            </w:rPr>
          </w:pPr>
          <w:hyperlink w:anchor="_Toc4594470" w:history="1">
            <w:r w:rsidR="006429DA" w:rsidRPr="0009346B">
              <w:rPr>
                <w:rStyle w:val="af4"/>
                <w:noProof/>
              </w:rPr>
              <w:t>7.1 PS2 Remote control handle principle</w:t>
            </w:r>
            <w:r w:rsidR="006429DA">
              <w:rPr>
                <w:noProof/>
                <w:webHidden/>
              </w:rPr>
              <w:tab/>
            </w:r>
            <w:r w:rsidR="006429DA">
              <w:rPr>
                <w:noProof/>
                <w:webHidden/>
              </w:rPr>
              <w:fldChar w:fldCharType="begin"/>
            </w:r>
            <w:r w:rsidR="006429DA">
              <w:rPr>
                <w:noProof/>
                <w:webHidden/>
              </w:rPr>
              <w:instrText xml:space="preserve"> PAGEREF _Toc4594470 \h </w:instrText>
            </w:r>
            <w:r w:rsidR="006429DA">
              <w:rPr>
                <w:noProof/>
                <w:webHidden/>
              </w:rPr>
            </w:r>
            <w:r w:rsidR="006429DA">
              <w:rPr>
                <w:noProof/>
                <w:webHidden/>
              </w:rPr>
              <w:fldChar w:fldCharType="separate"/>
            </w:r>
            <w:r w:rsidR="006E7307">
              <w:rPr>
                <w:noProof/>
                <w:webHidden/>
              </w:rPr>
              <w:t>53</w:t>
            </w:r>
            <w:r w:rsidR="006429DA">
              <w:rPr>
                <w:noProof/>
                <w:webHidden/>
              </w:rPr>
              <w:fldChar w:fldCharType="end"/>
            </w:r>
          </w:hyperlink>
        </w:p>
        <w:p w14:paraId="1DFBF85B" w14:textId="3BE829D6" w:rsidR="006429DA" w:rsidRDefault="00FE7E61">
          <w:pPr>
            <w:pStyle w:val="TOC2"/>
            <w:tabs>
              <w:tab w:val="right" w:leader="dot" w:pos="10456"/>
            </w:tabs>
            <w:ind w:left="480"/>
            <w:rPr>
              <w:rFonts w:asciiTheme="minorHAnsi" w:eastAsiaTheme="minorEastAsia" w:hAnsiTheme="minorHAnsi"/>
              <w:noProof/>
              <w:kern w:val="2"/>
              <w:sz w:val="21"/>
            </w:rPr>
          </w:pPr>
          <w:hyperlink w:anchor="_Toc4594471" w:history="1">
            <w:r w:rsidR="006429DA" w:rsidRPr="0009346B">
              <w:rPr>
                <w:rStyle w:val="af4"/>
                <w:noProof/>
              </w:rPr>
              <w:t>7.2 PS2 Remote control test</w:t>
            </w:r>
            <w:r w:rsidR="006429DA">
              <w:rPr>
                <w:noProof/>
                <w:webHidden/>
              </w:rPr>
              <w:tab/>
            </w:r>
            <w:r w:rsidR="006429DA">
              <w:rPr>
                <w:noProof/>
                <w:webHidden/>
              </w:rPr>
              <w:fldChar w:fldCharType="begin"/>
            </w:r>
            <w:r w:rsidR="006429DA">
              <w:rPr>
                <w:noProof/>
                <w:webHidden/>
              </w:rPr>
              <w:instrText xml:space="preserve"> PAGEREF _Toc4594471 \h </w:instrText>
            </w:r>
            <w:r w:rsidR="006429DA">
              <w:rPr>
                <w:noProof/>
                <w:webHidden/>
              </w:rPr>
            </w:r>
            <w:r w:rsidR="006429DA">
              <w:rPr>
                <w:noProof/>
                <w:webHidden/>
              </w:rPr>
              <w:fldChar w:fldCharType="separate"/>
            </w:r>
            <w:r w:rsidR="006E7307">
              <w:rPr>
                <w:noProof/>
                <w:webHidden/>
              </w:rPr>
              <w:t>54</w:t>
            </w:r>
            <w:r w:rsidR="006429DA">
              <w:rPr>
                <w:noProof/>
                <w:webHidden/>
              </w:rPr>
              <w:fldChar w:fldCharType="end"/>
            </w:r>
          </w:hyperlink>
        </w:p>
        <w:p w14:paraId="66738D67" w14:textId="2CEF153D" w:rsidR="006429DA" w:rsidRDefault="00FE7E61">
          <w:pPr>
            <w:pStyle w:val="TOC2"/>
            <w:tabs>
              <w:tab w:val="right" w:leader="dot" w:pos="10456"/>
            </w:tabs>
            <w:ind w:left="480"/>
            <w:rPr>
              <w:rFonts w:asciiTheme="minorHAnsi" w:eastAsiaTheme="minorEastAsia" w:hAnsiTheme="minorHAnsi"/>
              <w:noProof/>
              <w:kern w:val="2"/>
              <w:sz w:val="21"/>
            </w:rPr>
          </w:pPr>
          <w:hyperlink w:anchor="_Toc4594472" w:history="1">
            <w:r w:rsidR="006429DA" w:rsidRPr="0009346B">
              <w:rPr>
                <w:rStyle w:val="af4"/>
                <w:noProof/>
              </w:rPr>
              <w:t>7.3 PS2 Remote control robot programming ideas</w:t>
            </w:r>
            <w:r w:rsidR="006429DA">
              <w:rPr>
                <w:noProof/>
                <w:webHidden/>
              </w:rPr>
              <w:tab/>
            </w:r>
            <w:r w:rsidR="006429DA">
              <w:rPr>
                <w:noProof/>
                <w:webHidden/>
              </w:rPr>
              <w:fldChar w:fldCharType="begin"/>
            </w:r>
            <w:r w:rsidR="006429DA">
              <w:rPr>
                <w:noProof/>
                <w:webHidden/>
              </w:rPr>
              <w:instrText xml:space="preserve"> PAGEREF _Toc4594472 \h </w:instrText>
            </w:r>
            <w:r w:rsidR="006429DA">
              <w:rPr>
                <w:noProof/>
                <w:webHidden/>
              </w:rPr>
            </w:r>
            <w:r w:rsidR="006429DA">
              <w:rPr>
                <w:noProof/>
                <w:webHidden/>
              </w:rPr>
              <w:fldChar w:fldCharType="separate"/>
            </w:r>
            <w:r w:rsidR="006E7307">
              <w:rPr>
                <w:noProof/>
                <w:webHidden/>
              </w:rPr>
              <w:t>55</w:t>
            </w:r>
            <w:r w:rsidR="006429DA">
              <w:rPr>
                <w:noProof/>
                <w:webHidden/>
              </w:rPr>
              <w:fldChar w:fldCharType="end"/>
            </w:r>
          </w:hyperlink>
        </w:p>
        <w:p w14:paraId="7A049A28" w14:textId="29C022A4" w:rsidR="006429DA" w:rsidRDefault="00FE7E61">
          <w:pPr>
            <w:pStyle w:val="TOC1"/>
            <w:tabs>
              <w:tab w:val="right" w:leader="dot" w:pos="10456"/>
            </w:tabs>
            <w:rPr>
              <w:rFonts w:asciiTheme="minorHAnsi" w:eastAsiaTheme="minorEastAsia" w:hAnsiTheme="minorHAnsi"/>
              <w:noProof/>
              <w:kern w:val="2"/>
              <w:sz w:val="21"/>
            </w:rPr>
          </w:pPr>
          <w:hyperlink w:anchor="_Toc4594473" w:history="1">
            <w:r w:rsidR="006429DA" w:rsidRPr="0009346B">
              <w:rPr>
                <w:rStyle w:val="af4"/>
                <w:noProof/>
              </w:rPr>
              <w:t>Chapter 8  RGB Robot</w:t>
            </w:r>
            <w:r w:rsidR="006429DA">
              <w:rPr>
                <w:noProof/>
                <w:webHidden/>
              </w:rPr>
              <w:tab/>
            </w:r>
            <w:r w:rsidR="006429DA">
              <w:rPr>
                <w:noProof/>
                <w:webHidden/>
              </w:rPr>
              <w:fldChar w:fldCharType="begin"/>
            </w:r>
            <w:r w:rsidR="006429DA">
              <w:rPr>
                <w:noProof/>
                <w:webHidden/>
              </w:rPr>
              <w:instrText xml:space="preserve"> PAGEREF _Toc4594473 \h </w:instrText>
            </w:r>
            <w:r w:rsidR="006429DA">
              <w:rPr>
                <w:noProof/>
                <w:webHidden/>
              </w:rPr>
            </w:r>
            <w:r w:rsidR="006429DA">
              <w:rPr>
                <w:noProof/>
                <w:webHidden/>
              </w:rPr>
              <w:fldChar w:fldCharType="separate"/>
            </w:r>
            <w:r w:rsidR="006E7307">
              <w:rPr>
                <w:noProof/>
                <w:webHidden/>
              </w:rPr>
              <w:t>57</w:t>
            </w:r>
            <w:r w:rsidR="006429DA">
              <w:rPr>
                <w:noProof/>
                <w:webHidden/>
              </w:rPr>
              <w:fldChar w:fldCharType="end"/>
            </w:r>
          </w:hyperlink>
        </w:p>
        <w:p w14:paraId="1D9AE665" w14:textId="02824072" w:rsidR="006429DA" w:rsidRDefault="00FE7E61">
          <w:pPr>
            <w:pStyle w:val="TOC2"/>
            <w:tabs>
              <w:tab w:val="right" w:leader="dot" w:pos="10456"/>
            </w:tabs>
            <w:ind w:left="480"/>
            <w:rPr>
              <w:rFonts w:asciiTheme="minorHAnsi" w:eastAsiaTheme="minorEastAsia" w:hAnsiTheme="minorHAnsi"/>
              <w:noProof/>
              <w:kern w:val="2"/>
              <w:sz w:val="21"/>
            </w:rPr>
          </w:pPr>
          <w:hyperlink w:anchor="_Toc4594474" w:history="1">
            <w:r w:rsidR="006429DA" w:rsidRPr="0009346B">
              <w:rPr>
                <w:rStyle w:val="af4"/>
                <w:noProof/>
              </w:rPr>
              <w:t>8.1 RGB lamp</w:t>
            </w:r>
            <w:r w:rsidR="006429DA">
              <w:rPr>
                <w:noProof/>
                <w:webHidden/>
              </w:rPr>
              <w:tab/>
            </w:r>
            <w:r w:rsidR="006429DA">
              <w:rPr>
                <w:noProof/>
                <w:webHidden/>
              </w:rPr>
              <w:fldChar w:fldCharType="begin"/>
            </w:r>
            <w:r w:rsidR="006429DA">
              <w:rPr>
                <w:noProof/>
                <w:webHidden/>
              </w:rPr>
              <w:instrText xml:space="preserve"> PAGEREF _Toc4594474 \h </w:instrText>
            </w:r>
            <w:r w:rsidR="006429DA">
              <w:rPr>
                <w:noProof/>
                <w:webHidden/>
              </w:rPr>
            </w:r>
            <w:r w:rsidR="006429DA">
              <w:rPr>
                <w:noProof/>
                <w:webHidden/>
              </w:rPr>
              <w:fldChar w:fldCharType="separate"/>
            </w:r>
            <w:r w:rsidR="006E7307">
              <w:rPr>
                <w:noProof/>
                <w:webHidden/>
              </w:rPr>
              <w:t>57</w:t>
            </w:r>
            <w:r w:rsidR="006429DA">
              <w:rPr>
                <w:noProof/>
                <w:webHidden/>
              </w:rPr>
              <w:fldChar w:fldCharType="end"/>
            </w:r>
          </w:hyperlink>
        </w:p>
        <w:p w14:paraId="5A857FE4" w14:textId="441D8E84" w:rsidR="006429DA" w:rsidRDefault="00FE7E61">
          <w:pPr>
            <w:pStyle w:val="TOC1"/>
            <w:tabs>
              <w:tab w:val="right" w:leader="dot" w:pos="10456"/>
            </w:tabs>
            <w:rPr>
              <w:rFonts w:asciiTheme="minorHAnsi" w:eastAsiaTheme="minorEastAsia" w:hAnsiTheme="minorHAnsi"/>
              <w:noProof/>
              <w:kern w:val="2"/>
              <w:sz w:val="21"/>
            </w:rPr>
          </w:pPr>
          <w:hyperlink w:anchor="_Toc4594475" w:history="1">
            <w:r w:rsidR="006429DA" w:rsidRPr="0009346B">
              <w:rPr>
                <w:rStyle w:val="af4"/>
                <w:noProof/>
              </w:rPr>
              <w:t>Chapter 8  Light Tracing Robot</w:t>
            </w:r>
            <w:r w:rsidR="006429DA">
              <w:rPr>
                <w:noProof/>
                <w:webHidden/>
              </w:rPr>
              <w:tab/>
            </w:r>
            <w:r w:rsidR="006429DA">
              <w:rPr>
                <w:noProof/>
                <w:webHidden/>
              </w:rPr>
              <w:fldChar w:fldCharType="begin"/>
            </w:r>
            <w:r w:rsidR="006429DA">
              <w:rPr>
                <w:noProof/>
                <w:webHidden/>
              </w:rPr>
              <w:instrText xml:space="preserve"> PAGEREF _Toc4594475 \h </w:instrText>
            </w:r>
            <w:r w:rsidR="006429DA">
              <w:rPr>
                <w:noProof/>
                <w:webHidden/>
              </w:rPr>
            </w:r>
            <w:r w:rsidR="006429DA">
              <w:rPr>
                <w:noProof/>
                <w:webHidden/>
              </w:rPr>
              <w:fldChar w:fldCharType="separate"/>
            </w:r>
            <w:r w:rsidR="006E7307">
              <w:rPr>
                <w:noProof/>
                <w:webHidden/>
              </w:rPr>
              <w:t>58</w:t>
            </w:r>
            <w:r w:rsidR="006429DA">
              <w:rPr>
                <w:noProof/>
                <w:webHidden/>
              </w:rPr>
              <w:fldChar w:fldCharType="end"/>
            </w:r>
          </w:hyperlink>
        </w:p>
        <w:p w14:paraId="4E882771" w14:textId="0ED642D3" w:rsidR="006429DA" w:rsidRDefault="00FE7E61">
          <w:pPr>
            <w:pStyle w:val="TOC2"/>
            <w:tabs>
              <w:tab w:val="right" w:leader="dot" w:pos="10456"/>
            </w:tabs>
            <w:ind w:left="480"/>
            <w:rPr>
              <w:rFonts w:asciiTheme="minorHAnsi" w:eastAsiaTheme="minorEastAsia" w:hAnsiTheme="minorHAnsi"/>
              <w:noProof/>
              <w:kern w:val="2"/>
              <w:sz w:val="21"/>
            </w:rPr>
          </w:pPr>
          <w:hyperlink w:anchor="_Toc4594476" w:history="1">
            <w:r w:rsidR="006429DA" w:rsidRPr="0009346B">
              <w:rPr>
                <w:rStyle w:val="af4"/>
                <w:noProof/>
              </w:rPr>
              <w:t>9.1 Tracing Module and Principle</w:t>
            </w:r>
            <w:r w:rsidR="006429DA">
              <w:rPr>
                <w:noProof/>
                <w:webHidden/>
              </w:rPr>
              <w:tab/>
            </w:r>
            <w:r w:rsidR="006429DA">
              <w:rPr>
                <w:noProof/>
                <w:webHidden/>
              </w:rPr>
              <w:fldChar w:fldCharType="begin"/>
            </w:r>
            <w:r w:rsidR="006429DA">
              <w:rPr>
                <w:noProof/>
                <w:webHidden/>
              </w:rPr>
              <w:instrText xml:space="preserve"> PAGEREF _Toc4594476 \h </w:instrText>
            </w:r>
            <w:r w:rsidR="006429DA">
              <w:rPr>
                <w:noProof/>
                <w:webHidden/>
              </w:rPr>
            </w:r>
            <w:r w:rsidR="006429DA">
              <w:rPr>
                <w:noProof/>
                <w:webHidden/>
              </w:rPr>
              <w:fldChar w:fldCharType="separate"/>
            </w:r>
            <w:r w:rsidR="006E7307">
              <w:rPr>
                <w:noProof/>
                <w:webHidden/>
              </w:rPr>
              <w:t>58</w:t>
            </w:r>
            <w:r w:rsidR="006429DA">
              <w:rPr>
                <w:noProof/>
                <w:webHidden/>
              </w:rPr>
              <w:fldChar w:fldCharType="end"/>
            </w:r>
          </w:hyperlink>
        </w:p>
        <w:p w14:paraId="585DFD2E" w14:textId="21933C6E" w:rsidR="006429DA" w:rsidRDefault="00FE7E61">
          <w:pPr>
            <w:pStyle w:val="TOC2"/>
            <w:tabs>
              <w:tab w:val="right" w:leader="dot" w:pos="10456"/>
            </w:tabs>
            <w:ind w:left="480"/>
            <w:rPr>
              <w:rFonts w:asciiTheme="minorHAnsi" w:eastAsiaTheme="minorEastAsia" w:hAnsiTheme="minorHAnsi"/>
              <w:noProof/>
              <w:kern w:val="2"/>
              <w:sz w:val="21"/>
            </w:rPr>
          </w:pPr>
          <w:hyperlink w:anchor="_Toc4594477" w:history="1">
            <w:r w:rsidR="006429DA" w:rsidRPr="0009346B">
              <w:rPr>
                <w:rStyle w:val="af4"/>
                <w:noProof/>
              </w:rPr>
              <w:t>9.2 Light tracing program</w:t>
            </w:r>
            <w:r w:rsidR="006429DA">
              <w:rPr>
                <w:noProof/>
                <w:webHidden/>
              </w:rPr>
              <w:tab/>
            </w:r>
            <w:r w:rsidR="006429DA">
              <w:rPr>
                <w:noProof/>
                <w:webHidden/>
              </w:rPr>
              <w:fldChar w:fldCharType="begin"/>
            </w:r>
            <w:r w:rsidR="006429DA">
              <w:rPr>
                <w:noProof/>
                <w:webHidden/>
              </w:rPr>
              <w:instrText xml:space="preserve"> PAGEREF _Toc4594477 \h </w:instrText>
            </w:r>
            <w:r w:rsidR="006429DA">
              <w:rPr>
                <w:noProof/>
                <w:webHidden/>
              </w:rPr>
            </w:r>
            <w:r w:rsidR="006429DA">
              <w:rPr>
                <w:noProof/>
                <w:webHidden/>
              </w:rPr>
              <w:fldChar w:fldCharType="separate"/>
            </w:r>
            <w:r w:rsidR="006E7307">
              <w:rPr>
                <w:noProof/>
                <w:webHidden/>
              </w:rPr>
              <w:t>59</w:t>
            </w:r>
            <w:r w:rsidR="006429DA">
              <w:rPr>
                <w:noProof/>
                <w:webHidden/>
              </w:rPr>
              <w:fldChar w:fldCharType="end"/>
            </w:r>
          </w:hyperlink>
        </w:p>
        <w:p w14:paraId="560275BB" w14:textId="18916B8E" w:rsidR="009958D2" w:rsidRDefault="00B26631">
          <w:r w:rsidRPr="00CE4870">
            <w:rPr>
              <w:rFonts w:asciiTheme="minorEastAsia" w:eastAsiaTheme="minorEastAsia" w:hAnsiTheme="minorEastAsia"/>
            </w:rPr>
            <w:fldChar w:fldCharType="end"/>
          </w:r>
        </w:p>
      </w:sdtContent>
    </w:sdt>
    <w:p w14:paraId="376B5D40" w14:textId="77777777" w:rsidR="002B56F7" w:rsidRDefault="002B56F7">
      <w:pPr>
        <w:spacing w:line="240" w:lineRule="auto"/>
        <w:rPr>
          <w:rFonts w:asciiTheme="majorHAnsi" w:eastAsiaTheme="majorEastAsia" w:hAnsiTheme="majorHAnsi" w:cstheme="majorBidi"/>
          <w:b/>
          <w:bCs/>
          <w:color w:val="C77C0E" w:themeColor="accent1" w:themeShade="BF"/>
          <w:sz w:val="36"/>
          <w:szCs w:val="28"/>
        </w:rPr>
      </w:pPr>
      <w:r>
        <w:br w:type="page"/>
      </w:r>
    </w:p>
    <w:p w14:paraId="29846B9C" w14:textId="5F147163" w:rsidR="006162D6" w:rsidRDefault="006162D6" w:rsidP="004C0E79">
      <w:pPr>
        <w:pStyle w:val="2"/>
        <w:rPr>
          <w:color w:val="C77C0E" w:themeColor="accent1" w:themeShade="BF"/>
          <w:szCs w:val="28"/>
        </w:rPr>
      </w:pPr>
      <w:bookmarkStart w:id="4" w:name="_Toc4594413"/>
      <w:bookmarkEnd w:id="2"/>
      <w:r w:rsidRPr="006162D6">
        <w:rPr>
          <w:color w:val="C77C0E" w:themeColor="accent1" w:themeShade="BF"/>
          <w:szCs w:val="28"/>
        </w:rPr>
        <w:lastRenderedPageBreak/>
        <w:t>Chapter 1</w:t>
      </w:r>
      <w:r w:rsidR="002E37BE">
        <w:rPr>
          <w:color w:val="C77C0E" w:themeColor="accent1" w:themeShade="BF"/>
          <w:szCs w:val="28"/>
        </w:rPr>
        <w:t xml:space="preserve"> </w:t>
      </w:r>
      <w:r w:rsidRPr="006162D6">
        <w:rPr>
          <w:color w:val="C77C0E" w:themeColor="accent1" w:themeShade="BF"/>
          <w:szCs w:val="28"/>
        </w:rPr>
        <w:t xml:space="preserve"> </w:t>
      </w:r>
      <w:r>
        <w:rPr>
          <w:color w:val="C77C0E" w:themeColor="accent1" w:themeShade="BF"/>
          <w:szCs w:val="28"/>
        </w:rPr>
        <w:t xml:space="preserve">Learning about </w:t>
      </w:r>
      <w:r w:rsidRPr="006162D6">
        <w:rPr>
          <w:color w:val="C77C0E" w:themeColor="accent1" w:themeShade="BF"/>
          <w:szCs w:val="28"/>
        </w:rPr>
        <w:t>Hummer-bot and its programming environment</w:t>
      </w:r>
      <w:bookmarkEnd w:id="4"/>
    </w:p>
    <w:p w14:paraId="2F7BFAC6" w14:textId="0E244477" w:rsidR="001E233E" w:rsidRPr="001E233E" w:rsidRDefault="00A67612" w:rsidP="001E233E">
      <w:pPr>
        <w:rPr>
          <w:rFonts w:eastAsiaTheme="minorEastAsia"/>
        </w:rPr>
      </w:pPr>
      <w:r w:rsidRPr="00A67612">
        <w:rPr>
          <w:rFonts w:asciiTheme="majorHAnsi" w:eastAsiaTheme="majorEastAsia" w:hAnsiTheme="majorHAnsi" w:cstheme="majorBidi" w:hint="eastAsia"/>
          <w:b/>
          <w:bCs/>
          <w:color w:val="00B0F0"/>
          <w:sz w:val="36"/>
          <w:szCs w:val="26"/>
        </w:rPr>
        <w:t>1.1</w:t>
      </w:r>
      <w:r>
        <w:rPr>
          <w:rFonts w:asciiTheme="majorHAnsi" w:eastAsiaTheme="majorEastAsia" w:hAnsiTheme="majorHAnsi" w:cstheme="majorBidi"/>
          <w:b/>
          <w:bCs/>
          <w:color w:val="00B0F0"/>
          <w:sz w:val="36"/>
          <w:szCs w:val="26"/>
        </w:rPr>
        <w:t xml:space="preserve"> </w:t>
      </w:r>
      <w:r w:rsidR="001E233E" w:rsidRPr="001E233E">
        <w:rPr>
          <w:rFonts w:asciiTheme="majorHAnsi" w:eastAsiaTheme="majorEastAsia" w:hAnsiTheme="majorHAnsi" w:cstheme="majorBidi"/>
          <w:b/>
          <w:bCs/>
          <w:color w:val="00B0F0"/>
          <w:sz w:val="36"/>
          <w:szCs w:val="26"/>
        </w:rPr>
        <w:t>Life introduction</w:t>
      </w:r>
    </w:p>
    <w:p w14:paraId="252B7A06" w14:textId="20633D4F" w:rsidR="001E233E" w:rsidRDefault="001E233E" w:rsidP="00C67D96">
      <w:pPr>
        <w:ind w:firstLineChars="100" w:firstLine="240"/>
        <w:rPr>
          <w:rFonts w:eastAsiaTheme="minorEastAsia"/>
        </w:rPr>
      </w:pPr>
      <w:r w:rsidRPr="001E233E">
        <w:rPr>
          <w:rFonts w:eastAsiaTheme="minorEastAsia"/>
        </w:rPr>
        <w:t>Hello everyone, welcome to the world of Hummer-bot robot!</w:t>
      </w:r>
    </w:p>
    <w:p w14:paraId="22726764" w14:textId="535BA57A" w:rsidR="001E233E" w:rsidRDefault="001E233E" w:rsidP="00C67D96">
      <w:pPr>
        <w:ind w:firstLineChars="100" w:firstLine="240"/>
        <w:rPr>
          <w:rFonts w:eastAsiaTheme="minorEastAsia"/>
        </w:rPr>
      </w:pPr>
      <w:r w:rsidRPr="001E233E">
        <w:rPr>
          <w:rFonts w:eastAsiaTheme="minorEastAsia"/>
        </w:rPr>
        <w:t>What is a robot?</w:t>
      </w:r>
    </w:p>
    <w:p w14:paraId="570D008C" w14:textId="39058EC9" w:rsidR="001E233E" w:rsidRDefault="001E233E" w:rsidP="001E233E">
      <w:pPr>
        <w:ind w:firstLineChars="100" w:firstLine="240"/>
        <w:rPr>
          <w:rFonts w:eastAsiaTheme="minorEastAsia"/>
        </w:rPr>
      </w:pPr>
      <w:r w:rsidRPr="001E233E">
        <w:rPr>
          <w:rFonts w:eastAsiaTheme="minorEastAsia"/>
        </w:rPr>
        <w:t>Robot do</w:t>
      </w:r>
      <w:r w:rsidR="00895D84">
        <w:rPr>
          <w:rFonts w:eastAsiaTheme="minorEastAsia"/>
        </w:rPr>
        <w:t>esn’t</w:t>
      </w:r>
      <w:r w:rsidRPr="001E233E">
        <w:rPr>
          <w:rFonts w:eastAsiaTheme="minorEastAsia"/>
        </w:rPr>
        <w:t xml:space="preserve"> have to </w:t>
      </w:r>
      <w:r>
        <w:rPr>
          <w:rFonts w:eastAsiaTheme="minorEastAsia"/>
        </w:rPr>
        <w:t>look like human that can called robot</w:t>
      </w:r>
      <w:r w:rsidRPr="001E233E">
        <w:rPr>
          <w:rFonts w:eastAsiaTheme="minorEastAsia"/>
        </w:rPr>
        <w:t>,</w:t>
      </w:r>
      <w:r w:rsidRPr="001E233E">
        <w:t xml:space="preserve"> </w:t>
      </w:r>
      <w:r w:rsidRPr="001E233E">
        <w:rPr>
          <w:rFonts w:eastAsiaTheme="minorEastAsia"/>
        </w:rPr>
        <w:t>A machine that can automatically perform work</w:t>
      </w:r>
      <w:r w:rsidR="00895D84">
        <w:rPr>
          <w:rFonts w:eastAsiaTheme="minorEastAsia"/>
        </w:rPr>
        <w:t>,</w:t>
      </w:r>
      <w:r w:rsidRPr="001E233E">
        <w:rPr>
          <w:rFonts w:eastAsiaTheme="minorEastAsia"/>
        </w:rPr>
        <w:t xml:space="preserve"> accept both human command and pre-programmed programs</w:t>
      </w:r>
      <w:r w:rsidR="00895D84">
        <w:rPr>
          <w:rFonts w:eastAsiaTheme="minorEastAsia"/>
        </w:rPr>
        <w:t xml:space="preserve"> then it</w:t>
      </w:r>
      <w:r w:rsidRPr="001E233E">
        <w:rPr>
          <w:rFonts w:eastAsiaTheme="minorEastAsia"/>
        </w:rPr>
        <w:t xml:space="preserve"> can be called robot</w:t>
      </w:r>
      <w:r w:rsidR="00895D84">
        <w:rPr>
          <w:rFonts w:eastAsiaTheme="minorEastAsia"/>
        </w:rPr>
        <w:t>.</w:t>
      </w:r>
    </w:p>
    <w:p w14:paraId="01391EEC" w14:textId="4EF0A395" w:rsidR="001E233E" w:rsidRPr="001E233E" w:rsidRDefault="001E233E" w:rsidP="001E233E">
      <w:pPr>
        <w:pStyle w:val="2"/>
      </w:pPr>
      <w:bookmarkStart w:id="5" w:name="_Toc4594414"/>
      <w:r>
        <w:rPr>
          <w:rFonts w:hint="eastAsia"/>
        </w:rPr>
        <w:t>1.2</w:t>
      </w:r>
      <w:r>
        <w:t xml:space="preserve"> </w:t>
      </w:r>
      <w:r w:rsidRPr="001E233E">
        <w:t>Overview</w:t>
      </w:r>
      <w:bookmarkEnd w:id="5"/>
    </w:p>
    <w:p w14:paraId="4FD311BE" w14:textId="00DF719C" w:rsidR="001E233E" w:rsidRPr="001E233E" w:rsidRDefault="00960BA7" w:rsidP="001E233E">
      <w:pPr>
        <w:pStyle w:val="3"/>
      </w:pPr>
      <w:bookmarkStart w:id="6" w:name="_Toc4594415"/>
      <w:r>
        <w:rPr>
          <w:rFonts w:hint="eastAsia"/>
        </w:rPr>
        <w:t>1.</w:t>
      </w:r>
      <w:r w:rsidR="009B7C23">
        <w:rPr>
          <w:rFonts w:hint="eastAsia"/>
        </w:rPr>
        <w:t>2.1</w:t>
      </w:r>
      <w:r w:rsidR="004664A0">
        <w:t xml:space="preserve"> </w:t>
      </w:r>
      <w:r w:rsidR="009B7C23">
        <w:rPr>
          <w:rFonts w:hint="eastAsia"/>
        </w:rPr>
        <w:t>Hummer-bot</w:t>
      </w:r>
      <w:r w:rsidR="001E233E" w:rsidRPr="001E233E">
        <w:t xml:space="preserve"> Introduction</w:t>
      </w:r>
      <w:bookmarkEnd w:id="6"/>
    </w:p>
    <w:p w14:paraId="32951EC0" w14:textId="77777777" w:rsidR="008E1A24" w:rsidRDefault="001E233E" w:rsidP="008E1A24">
      <w:pPr>
        <w:ind w:firstLineChars="100" w:firstLine="240"/>
        <w:rPr>
          <w:rFonts w:eastAsiaTheme="minorEastAsia"/>
        </w:rPr>
      </w:pPr>
      <w:r w:rsidRPr="001E233E">
        <w:rPr>
          <w:rFonts w:eastAsiaTheme="minorEastAsia"/>
        </w:rPr>
        <w:t>Through the study of this tutorial, we will experience the interactive fun of electromechanical and software. The Hummer-bot consists of three components: the Hummer-bot smart body, the Arduino and the mBlock graphical programming software.</w:t>
      </w:r>
    </w:p>
    <w:p w14:paraId="4C3A1FA7" w14:textId="78F037AF" w:rsidR="008E1A24" w:rsidRPr="008E1A24" w:rsidRDefault="008E1A24" w:rsidP="008E1A24">
      <w:pPr>
        <w:ind w:firstLineChars="100" w:firstLine="240"/>
        <w:rPr>
          <w:rFonts w:eastAsiaTheme="minorEastAsia"/>
        </w:rPr>
      </w:pPr>
      <w:r w:rsidRPr="008E1A24">
        <w:rPr>
          <w:rFonts w:eastAsiaTheme="minorEastAsia"/>
        </w:rPr>
        <w:t>mBlock is one of the world's most popular graphical programming learning software for STEAM education. It is based on MIT open source software Scratch2.0. It not only allows users to create interesting stories, games, animations, etc., but also supports Arduino hardware and a variety of types of sensors, actuators, displays, motors, communication modules, storage modules and other extended applications, just drag and drop when used Sensor control can be achieved by setting the pins. In this software, programming is no longer a boring and cumbersome code. The graphical logic and drag-and-drop interaction complete the core logic of programming. The whole programming is like playing a fun building block toy. You can program it yourself through mBlock's arduino mode. To control the behavior of the Hummer-bot, you can visually see the actual effects of various script designs.</w:t>
      </w:r>
    </w:p>
    <w:p w14:paraId="5CF6AEB4" w14:textId="55361F1E" w:rsidR="009B7C23" w:rsidRDefault="00960BA7" w:rsidP="009B7C23">
      <w:pPr>
        <w:pStyle w:val="3"/>
      </w:pPr>
      <w:bookmarkStart w:id="7" w:name="_Toc4594416"/>
      <w:r>
        <w:rPr>
          <w:rFonts w:hint="eastAsia"/>
        </w:rPr>
        <w:t>1.</w:t>
      </w:r>
      <w:r w:rsidR="009B7C23">
        <w:rPr>
          <w:rFonts w:hint="eastAsia"/>
        </w:rPr>
        <w:t>2.2 Hummerbot</w:t>
      </w:r>
      <w:r w:rsidR="008E1A24">
        <w:t xml:space="preserve"> </w:t>
      </w:r>
      <w:r w:rsidR="008E1A24" w:rsidRPr="008E1A24">
        <w:t>function list</w:t>
      </w:r>
      <w:bookmarkEnd w:id="7"/>
    </w:p>
    <w:p w14:paraId="055F3E44" w14:textId="2395E31D" w:rsidR="009B7C23" w:rsidRPr="00A063B5"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Ultrasonic obstacle avoidance function;</w:t>
      </w:r>
    </w:p>
    <w:p w14:paraId="43927D52" w14:textId="77777777" w:rsidR="008E1A24"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Ultrasonic + infrared obstacle avoidance function;</w:t>
      </w:r>
    </w:p>
    <w:p w14:paraId="00496705" w14:textId="79650FF1" w:rsidR="008E1A24"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Automatic tracking function;</w:t>
      </w:r>
    </w:p>
    <w:p w14:paraId="3D0B8E44" w14:textId="29D06F24" w:rsidR="008E1A24"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Infrared remote</w:t>
      </w:r>
      <w:r>
        <w:rPr>
          <w:rFonts w:ascii="Times New Roman" w:hAnsi="Times New Roman"/>
          <w:kern w:val="0"/>
          <w:sz w:val="24"/>
        </w:rPr>
        <w:t xml:space="preserve"> </w:t>
      </w:r>
      <w:r w:rsidRPr="008E1A24">
        <w:rPr>
          <w:rFonts w:ascii="Times New Roman" w:hAnsi="Times New Roman"/>
          <w:kern w:val="0"/>
          <w:sz w:val="24"/>
        </w:rPr>
        <w:t>control function;</w:t>
      </w:r>
    </w:p>
    <w:p w14:paraId="4BC714AC" w14:textId="2F70E85F" w:rsidR="008E1A24"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Bluetooth remote control function</w:t>
      </w:r>
      <w:r>
        <w:rPr>
          <w:rFonts w:ascii="Times New Roman" w:hAnsi="Times New Roman" w:hint="eastAsia"/>
          <w:kern w:val="0"/>
          <w:sz w:val="24"/>
        </w:rPr>
        <w:t>;</w:t>
      </w:r>
    </w:p>
    <w:p w14:paraId="1623DDB6" w14:textId="78FD3ADF" w:rsidR="008E1A24"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PS2 remote control function (optional)</w:t>
      </w:r>
      <w:r>
        <w:rPr>
          <w:rFonts w:ascii="Times New Roman" w:hAnsi="Times New Roman"/>
          <w:kern w:val="0"/>
          <w:sz w:val="24"/>
        </w:rPr>
        <w:t>;</w:t>
      </w:r>
    </w:p>
    <w:p w14:paraId="4FCC1266" w14:textId="087035C4" w:rsidR="009B7C23" w:rsidRPr="00A063B5" w:rsidRDefault="008E1A24" w:rsidP="009B7C23">
      <w:pPr>
        <w:pStyle w:val="af6"/>
        <w:numPr>
          <w:ilvl w:val="0"/>
          <w:numId w:val="40"/>
        </w:numPr>
        <w:ind w:firstLineChars="0"/>
        <w:rPr>
          <w:rFonts w:ascii="Times New Roman" w:hAnsi="Times New Roman"/>
          <w:kern w:val="0"/>
          <w:sz w:val="24"/>
        </w:rPr>
      </w:pPr>
      <w:r w:rsidRPr="008E1A24">
        <w:rPr>
          <w:rFonts w:ascii="Times New Roman" w:hAnsi="Times New Roman"/>
          <w:kern w:val="0"/>
          <w:sz w:val="24"/>
        </w:rPr>
        <w:t>Bluetooth remote mode switching function;</w:t>
      </w:r>
    </w:p>
    <w:p w14:paraId="06223BEC" w14:textId="05F03A11" w:rsidR="004C0E79" w:rsidRDefault="00960BA7" w:rsidP="004C0E79">
      <w:pPr>
        <w:pStyle w:val="2"/>
      </w:pPr>
      <w:bookmarkStart w:id="8" w:name="_Toc4594417"/>
      <w:r>
        <w:rPr>
          <w:rFonts w:hint="eastAsia"/>
        </w:rPr>
        <w:lastRenderedPageBreak/>
        <w:t>1.</w:t>
      </w:r>
      <w:r w:rsidR="00C67D96">
        <w:t xml:space="preserve">3 </w:t>
      </w:r>
      <w:r w:rsidR="00EF4052">
        <w:rPr>
          <w:rFonts w:hint="eastAsia"/>
        </w:rPr>
        <w:t>H</w:t>
      </w:r>
      <w:r w:rsidR="00EF4052">
        <w:t>ummer-bot</w:t>
      </w:r>
      <w:r w:rsidR="006F1BC7">
        <w:t xml:space="preserve"> </w:t>
      </w:r>
      <w:r w:rsidR="006F1BC7" w:rsidRPr="006F1BC7">
        <w:t>Hardware introduction</w:t>
      </w:r>
      <w:bookmarkEnd w:id="8"/>
    </w:p>
    <w:p w14:paraId="127C49D7" w14:textId="19AC2B8F" w:rsidR="007E1886" w:rsidRPr="007E1886" w:rsidRDefault="00960BA7" w:rsidP="007E1886">
      <w:pPr>
        <w:pStyle w:val="3"/>
      </w:pPr>
      <w:bookmarkStart w:id="9" w:name="_Toc4594418"/>
      <w:r>
        <w:rPr>
          <w:rFonts w:hint="eastAsia"/>
        </w:rPr>
        <w:t>1.</w:t>
      </w:r>
      <w:r w:rsidR="007E1886">
        <w:t xml:space="preserve">3.1 </w:t>
      </w:r>
      <w:r w:rsidR="006F1BC7" w:rsidRPr="006F1BC7">
        <w:t>Analogy introduction</w:t>
      </w:r>
      <w:bookmarkEnd w:id="9"/>
    </w:p>
    <w:p w14:paraId="08BEA6AC" w14:textId="2543857F" w:rsidR="008F678C" w:rsidRDefault="008F678C" w:rsidP="00571E11">
      <w:pPr>
        <w:jc w:val="center"/>
        <w:rPr>
          <w:rFonts w:eastAsiaTheme="minorEastAsia"/>
        </w:rPr>
      </w:pPr>
      <w:r w:rsidRPr="008F678C">
        <w:rPr>
          <w:rFonts w:eastAsiaTheme="minorEastAsia"/>
        </w:rPr>
        <w:t>The hardware part of the Hummer-bot robot we use is a body model built of acrylic plates, various sensors, motor wheel combinations, control boards, and Hummer-bot robot with powered batteries, as shown in Figure 1-1.</w:t>
      </w:r>
    </w:p>
    <w:p w14:paraId="319BD04E" w14:textId="78F39F2B" w:rsidR="00EF4052" w:rsidRDefault="008861B4" w:rsidP="00571E11">
      <w:pPr>
        <w:jc w:val="center"/>
        <w:rPr>
          <w:rFonts w:eastAsiaTheme="minorEastAsia"/>
        </w:rPr>
      </w:pPr>
      <w:r>
        <w:rPr>
          <w:rFonts w:ascii="宋体" w:eastAsia="宋体" w:hAnsi="宋体"/>
          <w:noProof/>
          <w:sz w:val="84"/>
          <w:szCs w:val="84"/>
        </w:rPr>
        <w:drawing>
          <wp:inline distT="0" distB="0" distL="0" distR="0" wp14:anchorId="352E1AAD" wp14:editId="44C2219C">
            <wp:extent cx="3788791" cy="2914650"/>
            <wp:effectExtent l="0" t="0" r="2540" b="0"/>
            <wp:docPr id="126" name="图片 126" descr="E:\课件文本备份\hummer-Bot-3.0中文版\课件配图\测试图片\整体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课件文本备份\hummer-Bot-3.0中文版\课件配图\测试图片\整体图.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4017" cy="2918670"/>
                    </a:xfrm>
                    <a:prstGeom prst="rect">
                      <a:avLst/>
                    </a:prstGeom>
                    <a:noFill/>
                    <a:ln>
                      <a:noFill/>
                    </a:ln>
                  </pic:spPr>
                </pic:pic>
              </a:graphicData>
            </a:graphic>
          </wp:inline>
        </w:drawing>
      </w:r>
    </w:p>
    <w:p w14:paraId="52ADC729" w14:textId="7D15F1BA" w:rsidR="00571E11" w:rsidRDefault="008F678C" w:rsidP="00571E11">
      <w:pPr>
        <w:jc w:val="center"/>
        <w:rPr>
          <w:rFonts w:eastAsiaTheme="minorEastAsia"/>
        </w:rPr>
      </w:pPr>
      <w:r w:rsidRPr="008F678C">
        <w:rPr>
          <w:rFonts w:eastAsiaTheme="minorEastAsia"/>
        </w:rPr>
        <w:t>Figure</w:t>
      </w:r>
      <w:r>
        <w:rPr>
          <w:rFonts w:eastAsiaTheme="minorEastAsia" w:hint="eastAsia"/>
        </w:rPr>
        <w:t xml:space="preserve"> </w:t>
      </w:r>
      <w:r w:rsidR="00571E11">
        <w:rPr>
          <w:rFonts w:eastAsiaTheme="minorEastAsia" w:hint="eastAsia"/>
        </w:rPr>
        <w:t>1</w:t>
      </w:r>
      <w:r w:rsidR="00571E11">
        <w:rPr>
          <w:rFonts w:eastAsiaTheme="minorEastAsia"/>
        </w:rPr>
        <w:t xml:space="preserve">-1 </w:t>
      </w:r>
    </w:p>
    <w:p w14:paraId="3F77AF06" w14:textId="2A650FC3" w:rsidR="00EF4052" w:rsidRDefault="00571E11" w:rsidP="00EF4052">
      <w:pPr>
        <w:rPr>
          <w:rFonts w:eastAsiaTheme="minorEastAsia"/>
        </w:rPr>
      </w:pPr>
      <w:r>
        <w:rPr>
          <w:rFonts w:eastAsiaTheme="minorEastAsia"/>
        </w:rPr>
        <w:t xml:space="preserve"> </w:t>
      </w:r>
      <w:r w:rsidR="008F678C" w:rsidRPr="008F678C">
        <w:rPr>
          <w:rFonts w:eastAsiaTheme="minorEastAsia"/>
        </w:rPr>
        <w:t>In this robot, each part of it is similar to the structure of our human body and plays a vital role. The classes of humans and humans are shown in Table 1-2:</w:t>
      </w:r>
    </w:p>
    <w:tbl>
      <w:tblPr>
        <w:tblStyle w:val="af5"/>
        <w:tblW w:w="0" w:type="auto"/>
        <w:tblLook w:val="04A0" w:firstRow="1" w:lastRow="0" w:firstColumn="1" w:lastColumn="0" w:noHBand="0" w:noVBand="1"/>
      </w:tblPr>
      <w:tblGrid>
        <w:gridCol w:w="1696"/>
        <w:gridCol w:w="1985"/>
        <w:gridCol w:w="5961"/>
      </w:tblGrid>
      <w:tr w:rsidR="00571E11" w14:paraId="51244607" w14:textId="77777777" w:rsidTr="00336AF4">
        <w:tc>
          <w:tcPr>
            <w:tcW w:w="1696" w:type="dxa"/>
          </w:tcPr>
          <w:p w14:paraId="00E57BFF" w14:textId="5A75B20E" w:rsidR="00571E11" w:rsidRPr="00571E11" w:rsidRDefault="008F678C" w:rsidP="00EF4052">
            <w:pPr>
              <w:rPr>
                <w:rFonts w:eastAsiaTheme="minorEastAsia"/>
                <w:b/>
              </w:rPr>
            </w:pPr>
            <w:r>
              <w:rPr>
                <w:rFonts w:eastAsiaTheme="minorEastAsia"/>
                <w:b/>
              </w:rPr>
              <w:t>R</w:t>
            </w:r>
            <w:r w:rsidRPr="008F678C">
              <w:rPr>
                <w:rFonts w:eastAsiaTheme="minorEastAsia"/>
                <w:b/>
              </w:rPr>
              <w:t>obot</w:t>
            </w:r>
          </w:p>
        </w:tc>
        <w:tc>
          <w:tcPr>
            <w:tcW w:w="1985" w:type="dxa"/>
          </w:tcPr>
          <w:p w14:paraId="7ED2A22D" w14:textId="78051A50" w:rsidR="00571E11" w:rsidRPr="00571E11" w:rsidRDefault="008F678C" w:rsidP="00EF4052">
            <w:pPr>
              <w:rPr>
                <w:rFonts w:eastAsiaTheme="minorEastAsia"/>
                <w:b/>
              </w:rPr>
            </w:pPr>
            <w:r w:rsidRPr="008F678C">
              <w:rPr>
                <w:rFonts w:eastAsiaTheme="minorEastAsia"/>
                <w:b/>
              </w:rPr>
              <w:t>Humanity</w:t>
            </w:r>
          </w:p>
        </w:tc>
        <w:tc>
          <w:tcPr>
            <w:tcW w:w="5961" w:type="dxa"/>
          </w:tcPr>
          <w:p w14:paraId="71A48F8F" w14:textId="7F71C2A5" w:rsidR="00571E11" w:rsidRPr="00571E11" w:rsidRDefault="008F678C" w:rsidP="00EF4052">
            <w:pPr>
              <w:rPr>
                <w:rFonts w:eastAsiaTheme="minorEastAsia"/>
                <w:b/>
              </w:rPr>
            </w:pPr>
            <w:r>
              <w:rPr>
                <w:rFonts w:eastAsiaTheme="minorEastAsia"/>
                <w:b/>
              </w:rPr>
              <w:t>F</w:t>
            </w:r>
            <w:r w:rsidRPr="008F678C">
              <w:rPr>
                <w:rFonts w:eastAsiaTheme="minorEastAsia"/>
                <w:b/>
              </w:rPr>
              <w:t>unction</w:t>
            </w:r>
          </w:p>
        </w:tc>
      </w:tr>
      <w:tr w:rsidR="00571E11" w14:paraId="065A152B" w14:textId="77777777" w:rsidTr="00336AF4">
        <w:trPr>
          <w:trHeight w:val="587"/>
        </w:trPr>
        <w:tc>
          <w:tcPr>
            <w:tcW w:w="1696" w:type="dxa"/>
          </w:tcPr>
          <w:p w14:paraId="779F55BA" w14:textId="429264FC" w:rsidR="00571E11" w:rsidRDefault="00CA6E6A" w:rsidP="00336AF4">
            <w:pPr>
              <w:jc w:val="center"/>
              <w:rPr>
                <w:rFonts w:eastAsiaTheme="minorEastAsia"/>
              </w:rPr>
            </w:pPr>
            <w:r>
              <w:rPr>
                <w:rFonts w:eastAsiaTheme="minorEastAsia" w:hint="eastAsia"/>
              </w:rPr>
              <w:t>c</w:t>
            </w:r>
            <w:r w:rsidRPr="00CA6E6A">
              <w:rPr>
                <w:rFonts w:eastAsiaTheme="minorEastAsia"/>
              </w:rPr>
              <w:t>ontrol</w:t>
            </w:r>
            <w:r>
              <w:rPr>
                <w:rFonts w:eastAsiaTheme="minorEastAsia"/>
              </w:rPr>
              <w:t xml:space="preserve"> board</w:t>
            </w:r>
          </w:p>
        </w:tc>
        <w:tc>
          <w:tcPr>
            <w:tcW w:w="1985" w:type="dxa"/>
          </w:tcPr>
          <w:p w14:paraId="36A8C2F2" w14:textId="5F6C6FB7" w:rsidR="00571E11" w:rsidRDefault="00CA6E6A" w:rsidP="00EF4052">
            <w:pPr>
              <w:rPr>
                <w:rFonts w:eastAsiaTheme="minorEastAsia"/>
              </w:rPr>
            </w:pPr>
            <w:r w:rsidRPr="00CA6E6A">
              <w:rPr>
                <w:rFonts w:eastAsiaTheme="minorEastAsia"/>
              </w:rPr>
              <w:t>brain</w:t>
            </w:r>
          </w:p>
        </w:tc>
        <w:tc>
          <w:tcPr>
            <w:tcW w:w="5961" w:type="dxa"/>
          </w:tcPr>
          <w:p w14:paraId="034B99DB" w14:textId="7C102758" w:rsidR="00571E11" w:rsidRDefault="00336AF4" w:rsidP="00EF4052">
            <w:pPr>
              <w:rPr>
                <w:rFonts w:eastAsiaTheme="minorEastAsia"/>
              </w:rPr>
            </w:pPr>
            <w:r>
              <w:rPr>
                <w:rFonts w:eastAsiaTheme="minorEastAsia"/>
              </w:rPr>
              <w:t>a</w:t>
            </w:r>
            <w:r w:rsidR="00CA6E6A" w:rsidRPr="00CA6E6A">
              <w:rPr>
                <w:rFonts w:eastAsiaTheme="minorEastAsia"/>
              </w:rPr>
              <w:t>ccept instructions, process information, and issue control limb and organ commands</w:t>
            </w:r>
          </w:p>
        </w:tc>
      </w:tr>
      <w:tr w:rsidR="00571E11" w14:paraId="2FCD9B75" w14:textId="77777777" w:rsidTr="00336AF4">
        <w:tc>
          <w:tcPr>
            <w:tcW w:w="1696" w:type="dxa"/>
          </w:tcPr>
          <w:p w14:paraId="48EAC55A" w14:textId="58CCB2C2" w:rsidR="00571E11" w:rsidRDefault="00336AF4" w:rsidP="00EF4052">
            <w:pPr>
              <w:rPr>
                <w:rFonts w:eastAsiaTheme="minorEastAsia"/>
              </w:rPr>
            </w:pPr>
            <w:r>
              <w:rPr>
                <w:rFonts w:eastAsiaTheme="minorEastAsia"/>
              </w:rPr>
              <w:t>m</w:t>
            </w:r>
            <w:r w:rsidRPr="00336AF4">
              <w:rPr>
                <w:rFonts w:eastAsiaTheme="minorEastAsia"/>
              </w:rPr>
              <w:t>otor and wheel</w:t>
            </w:r>
          </w:p>
        </w:tc>
        <w:tc>
          <w:tcPr>
            <w:tcW w:w="1985" w:type="dxa"/>
          </w:tcPr>
          <w:p w14:paraId="71A1D70A" w14:textId="6BF33BB6" w:rsidR="00571E11" w:rsidRDefault="00336AF4" w:rsidP="00EF4052">
            <w:pPr>
              <w:rPr>
                <w:rFonts w:eastAsiaTheme="minorEastAsia"/>
              </w:rPr>
            </w:pPr>
            <w:r>
              <w:rPr>
                <w:rFonts w:eastAsiaTheme="minorEastAsia"/>
              </w:rPr>
              <w:t>arms and legs</w:t>
            </w:r>
          </w:p>
        </w:tc>
        <w:tc>
          <w:tcPr>
            <w:tcW w:w="5961" w:type="dxa"/>
          </w:tcPr>
          <w:p w14:paraId="68C384E1" w14:textId="451979C4" w:rsidR="00571E11" w:rsidRDefault="00336AF4" w:rsidP="00EF4052">
            <w:pPr>
              <w:rPr>
                <w:rFonts w:eastAsiaTheme="minorEastAsia"/>
              </w:rPr>
            </w:pPr>
            <w:r>
              <w:rPr>
                <w:rFonts w:eastAsiaTheme="minorEastAsia"/>
              </w:rPr>
              <w:t>r</w:t>
            </w:r>
            <w:r w:rsidRPr="00336AF4">
              <w:rPr>
                <w:rFonts w:eastAsiaTheme="minorEastAsia"/>
              </w:rPr>
              <w:t>esponsible for limb movement</w:t>
            </w:r>
          </w:p>
        </w:tc>
      </w:tr>
      <w:tr w:rsidR="00571E11" w14:paraId="43D57038" w14:textId="77777777" w:rsidTr="00336AF4">
        <w:tc>
          <w:tcPr>
            <w:tcW w:w="1696" w:type="dxa"/>
          </w:tcPr>
          <w:p w14:paraId="7DD1AAAC" w14:textId="25E7E4FD" w:rsidR="00571E11" w:rsidRDefault="00336AF4" w:rsidP="00EF4052">
            <w:pPr>
              <w:rPr>
                <w:rFonts w:eastAsiaTheme="minorEastAsia"/>
              </w:rPr>
            </w:pPr>
            <w:r w:rsidRPr="00336AF4">
              <w:rPr>
                <w:rFonts w:eastAsiaTheme="minorEastAsia"/>
              </w:rPr>
              <w:t>battery</w:t>
            </w:r>
          </w:p>
        </w:tc>
        <w:tc>
          <w:tcPr>
            <w:tcW w:w="1985" w:type="dxa"/>
          </w:tcPr>
          <w:p w14:paraId="6F8D7A26" w14:textId="3C8DEC40" w:rsidR="00571E11" w:rsidRDefault="00336AF4" w:rsidP="00EF4052">
            <w:pPr>
              <w:rPr>
                <w:rFonts w:eastAsiaTheme="minorEastAsia"/>
              </w:rPr>
            </w:pPr>
            <w:r w:rsidRPr="00336AF4">
              <w:rPr>
                <w:rFonts w:eastAsiaTheme="minorEastAsia"/>
              </w:rPr>
              <w:t>heart</w:t>
            </w:r>
          </w:p>
        </w:tc>
        <w:tc>
          <w:tcPr>
            <w:tcW w:w="5961" w:type="dxa"/>
          </w:tcPr>
          <w:p w14:paraId="2193F2C7" w14:textId="0F9BD9E4" w:rsidR="00571E11" w:rsidRDefault="00336AF4" w:rsidP="00EF4052">
            <w:pPr>
              <w:rPr>
                <w:rFonts w:eastAsiaTheme="minorEastAsia"/>
              </w:rPr>
            </w:pPr>
            <w:r>
              <w:rPr>
                <w:rFonts w:eastAsiaTheme="minorEastAsia"/>
              </w:rPr>
              <w:t>provide power</w:t>
            </w:r>
          </w:p>
        </w:tc>
      </w:tr>
      <w:tr w:rsidR="00571E11" w14:paraId="5C74BDB0" w14:textId="77777777" w:rsidTr="00336AF4">
        <w:tc>
          <w:tcPr>
            <w:tcW w:w="1696" w:type="dxa"/>
          </w:tcPr>
          <w:p w14:paraId="6E3EE976" w14:textId="0C9F6FF4" w:rsidR="00571E11" w:rsidRDefault="00336AF4" w:rsidP="00EF4052">
            <w:pPr>
              <w:rPr>
                <w:rFonts w:eastAsiaTheme="minorEastAsia"/>
              </w:rPr>
            </w:pPr>
            <w:r w:rsidRPr="00336AF4">
              <w:rPr>
                <w:rFonts w:eastAsiaTheme="minorEastAsia"/>
              </w:rPr>
              <w:t>sensor</w:t>
            </w:r>
          </w:p>
        </w:tc>
        <w:tc>
          <w:tcPr>
            <w:tcW w:w="1985" w:type="dxa"/>
          </w:tcPr>
          <w:p w14:paraId="7E8F3AE4" w14:textId="414548AB" w:rsidR="00571E11" w:rsidRDefault="00336AF4" w:rsidP="00EF4052">
            <w:pPr>
              <w:rPr>
                <w:rFonts w:eastAsiaTheme="minorEastAsia"/>
              </w:rPr>
            </w:pPr>
            <w:r w:rsidRPr="00336AF4">
              <w:rPr>
                <w:rFonts w:eastAsiaTheme="minorEastAsia"/>
              </w:rPr>
              <w:t>facial features</w:t>
            </w:r>
          </w:p>
        </w:tc>
        <w:tc>
          <w:tcPr>
            <w:tcW w:w="5961" w:type="dxa"/>
          </w:tcPr>
          <w:p w14:paraId="57D333BD" w14:textId="64F49747" w:rsidR="00571E11" w:rsidRDefault="00336AF4" w:rsidP="00EF4052">
            <w:pPr>
              <w:rPr>
                <w:rFonts w:eastAsiaTheme="minorEastAsia"/>
              </w:rPr>
            </w:pPr>
            <w:r>
              <w:rPr>
                <w:rFonts w:eastAsiaTheme="minorEastAsia"/>
              </w:rPr>
              <w:t>a</w:t>
            </w:r>
            <w:r w:rsidRPr="00336AF4">
              <w:rPr>
                <w:rFonts w:eastAsiaTheme="minorEastAsia"/>
              </w:rPr>
              <w:t>ccepting sensory information</w:t>
            </w:r>
          </w:p>
        </w:tc>
      </w:tr>
      <w:tr w:rsidR="00571E11" w14:paraId="4545C462" w14:textId="77777777" w:rsidTr="00336AF4">
        <w:tc>
          <w:tcPr>
            <w:tcW w:w="1696" w:type="dxa"/>
          </w:tcPr>
          <w:p w14:paraId="059DF596" w14:textId="02ADDED4" w:rsidR="00571E11" w:rsidRDefault="00336AF4" w:rsidP="00EF4052">
            <w:pPr>
              <w:rPr>
                <w:rFonts w:eastAsiaTheme="minorEastAsia"/>
              </w:rPr>
            </w:pPr>
            <w:r w:rsidRPr="00336AF4">
              <w:rPr>
                <w:rFonts w:eastAsiaTheme="minorEastAsia"/>
              </w:rPr>
              <w:t>electronic circuit</w:t>
            </w:r>
          </w:p>
        </w:tc>
        <w:tc>
          <w:tcPr>
            <w:tcW w:w="1985" w:type="dxa"/>
          </w:tcPr>
          <w:p w14:paraId="17E33D82" w14:textId="3BD16E19" w:rsidR="00571E11" w:rsidRDefault="00336AF4" w:rsidP="00EF4052">
            <w:pPr>
              <w:rPr>
                <w:rFonts w:eastAsiaTheme="minorEastAsia"/>
              </w:rPr>
            </w:pPr>
            <w:r w:rsidRPr="00336AF4">
              <w:rPr>
                <w:rFonts w:eastAsiaTheme="minorEastAsia"/>
              </w:rPr>
              <w:t>nerve</w:t>
            </w:r>
          </w:p>
        </w:tc>
        <w:tc>
          <w:tcPr>
            <w:tcW w:w="5961" w:type="dxa"/>
          </w:tcPr>
          <w:p w14:paraId="03BB58AE" w14:textId="6F018CD1" w:rsidR="00571E11" w:rsidRDefault="00336AF4" w:rsidP="00EF4052">
            <w:pPr>
              <w:rPr>
                <w:rFonts w:eastAsiaTheme="minorEastAsia"/>
              </w:rPr>
            </w:pPr>
            <w:r>
              <w:rPr>
                <w:rFonts w:eastAsiaTheme="minorEastAsia"/>
              </w:rPr>
              <w:t>c</w:t>
            </w:r>
            <w:r w:rsidRPr="00336AF4">
              <w:rPr>
                <w:rFonts w:eastAsiaTheme="minorEastAsia"/>
              </w:rPr>
              <w:t>onnect each part of the limb so that each part is connected as a whole</w:t>
            </w:r>
          </w:p>
        </w:tc>
      </w:tr>
    </w:tbl>
    <w:p w14:paraId="70387280" w14:textId="7031AB45" w:rsidR="00571E11" w:rsidRDefault="00336AF4" w:rsidP="007E1886">
      <w:pPr>
        <w:jc w:val="center"/>
        <w:rPr>
          <w:rFonts w:eastAsiaTheme="minorEastAsia"/>
        </w:rPr>
      </w:pPr>
      <w:r>
        <w:rPr>
          <w:rFonts w:eastAsiaTheme="minorEastAsia" w:hint="eastAsia"/>
        </w:rPr>
        <w:t>F</w:t>
      </w:r>
      <w:r>
        <w:rPr>
          <w:rFonts w:eastAsiaTheme="minorEastAsia"/>
        </w:rPr>
        <w:t xml:space="preserve">igure </w:t>
      </w:r>
      <w:r w:rsidR="007E1886">
        <w:rPr>
          <w:rFonts w:eastAsiaTheme="minorEastAsia" w:hint="eastAsia"/>
        </w:rPr>
        <w:t>1</w:t>
      </w:r>
      <w:r w:rsidR="007E1886">
        <w:rPr>
          <w:rFonts w:eastAsiaTheme="minorEastAsia"/>
        </w:rPr>
        <w:t>-2</w:t>
      </w:r>
    </w:p>
    <w:p w14:paraId="3DD9DFEB" w14:textId="0E682138" w:rsidR="00EF4052" w:rsidRDefault="00960BA7" w:rsidP="007E1886">
      <w:pPr>
        <w:pStyle w:val="3"/>
      </w:pPr>
      <w:bookmarkStart w:id="10" w:name="_Toc4594419"/>
      <w:r>
        <w:rPr>
          <w:rFonts w:hint="eastAsia"/>
        </w:rPr>
        <w:lastRenderedPageBreak/>
        <w:t>1.</w:t>
      </w:r>
      <w:r w:rsidR="007E1886">
        <w:rPr>
          <w:rFonts w:hint="eastAsia"/>
        </w:rPr>
        <w:t>3</w:t>
      </w:r>
      <w:r w:rsidR="007E1886">
        <w:t>.</w:t>
      </w:r>
      <w:r w:rsidR="00763327">
        <w:rPr>
          <w:rFonts w:hint="eastAsia"/>
        </w:rPr>
        <w:t>2</w:t>
      </w:r>
      <w:r w:rsidR="00763327">
        <w:t xml:space="preserve"> </w:t>
      </w:r>
      <w:r w:rsidR="00150A82" w:rsidRPr="00150A82">
        <w:t>Main control board introduction</w:t>
      </w:r>
      <w:bookmarkEnd w:id="10"/>
    </w:p>
    <w:p w14:paraId="095A68A3" w14:textId="37041483" w:rsidR="007E1886" w:rsidRDefault="008861B4" w:rsidP="006F7083">
      <w:pPr>
        <w:jc w:val="center"/>
        <w:rPr>
          <w:rFonts w:eastAsiaTheme="minorEastAsia"/>
        </w:rPr>
      </w:pPr>
      <w:r>
        <w:rPr>
          <w:noProof/>
        </w:rPr>
        <w:drawing>
          <wp:inline distT="0" distB="0" distL="0" distR="0" wp14:anchorId="3293B828" wp14:editId="680CA3B5">
            <wp:extent cx="3181350" cy="2225325"/>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8703" cy="2230469"/>
                    </a:xfrm>
                    <a:prstGeom prst="rect">
                      <a:avLst/>
                    </a:prstGeom>
                  </pic:spPr>
                </pic:pic>
              </a:graphicData>
            </a:graphic>
          </wp:inline>
        </w:drawing>
      </w:r>
    </w:p>
    <w:p w14:paraId="3ABFDC7D" w14:textId="11DB577D" w:rsidR="006F7083" w:rsidRDefault="00150A82" w:rsidP="006F7083">
      <w:pPr>
        <w:jc w:val="center"/>
        <w:rPr>
          <w:rFonts w:eastAsiaTheme="minorEastAsia"/>
        </w:rPr>
      </w:pPr>
      <w:r>
        <w:rPr>
          <w:rFonts w:eastAsiaTheme="minorEastAsia" w:hint="eastAsia"/>
        </w:rPr>
        <w:t>F</w:t>
      </w:r>
      <w:r>
        <w:rPr>
          <w:rFonts w:eastAsiaTheme="minorEastAsia"/>
        </w:rPr>
        <w:t xml:space="preserve">igure </w:t>
      </w:r>
      <w:r w:rsidR="006F7083">
        <w:rPr>
          <w:rFonts w:eastAsiaTheme="minorEastAsia" w:hint="eastAsia"/>
        </w:rPr>
        <w:t>1</w:t>
      </w:r>
      <w:r w:rsidR="006F7083">
        <w:rPr>
          <w:rFonts w:eastAsiaTheme="minorEastAsia"/>
        </w:rPr>
        <w:t>-3</w:t>
      </w:r>
    </w:p>
    <w:p w14:paraId="66574939" w14:textId="23EE65B5" w:rsidR="00EF4052" w:rsidRDefault="00960BA7" w:rsidP="007E1886">
      <w:pPr>
        <w:pStyle w:val="3"/>
      </w:pPr>
      <w:bookmarkStart w:id="11" w:name="_Toc4594420"/>
      <w:r>
        <w:rPr>
          <w:rFonts w:hint="eastAsia"/>
        </w:rPr>
        <w:t>1.</w:t>
      </w:r>
      <w:r w:rsidR="007E1886">
        <w:t>3.3</w:t>
      </w:r>
      <w:r w:rsidR="00763327">
        <w:t xml:space="preserve"> </w:t>
      </w:r>
      <w:r w:rsidR="00150A82" w:rsidRPr="00150A82">
        <w:t>Expansion board introduction</w:t>
      </w:r>
      <w:bookmarkEnd w:id="11"/>
    </w:p>
    <w:p w14:paraId="661F846C" w14:textId="1213942B" w:rsidR="007E1886" w:rsidRDefault="008861B4" w:rsidP="007E1886">
      <w:pPr>
        <w:jc w:val="center"/>
        <w:rPr>
          <w:rFonts w:eastAsiaTheme="minorEastAsia"/>
        </w:rPr>
      </w:pPr>
      <w:r>
        <w:rPr>
          <w:noProof/>
        </w:rPr>
        <w:drawing>
          <wp:inline distT="0" distB="0" distL="0" distR="0" wp14:anchorId="1427EB6C" wp14:editId="7E9D608C">
            <wp:extent cx="6645910" cy="4142105"/>
            <wp:effectExtent l="19050" t="19050" r="21590" b="1079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142105"/>
                    </a:xfrm>
                    <a:prstGeom prst="rect">
                      <a:avLst/>
                    </a:prstGeom>
                    <a:ln w="19050">
                      <a:solidFill>
                        <a:srgbClr val="FFC000"/>
                      </a:solidFill>
                    </a:ln>
                  </pic:spPr>
                </pic:pic>
              </a:graphicData>
            </a:graphic>
          </wp:inline>
        </w:drawing>
      </w:r>
    </w:p>
    <w:p w14:paraId="098AD54A" w14:textId="2BF5DAE5" w:rsidR="007E1886" w:rsidRPr="00EF4052" w:rsidRDefault="00150A82" w:rsidP="007E1886">
      <w:pPr>
        <w:jc w:val="center"/>
        <w:rPr>
          <w:rFonts w:eastAsiaTheme="minorEastAsia"/>
        </w:rPr>
      </w:pPr>
      <w:r>
        <w:rPr>
          <w:rFonts w:eastAsiaTheme="minorEastAsia" w:hint="eastAsia"/>
        </w:rPr>
        <w:t>F</w:t>
      </w:r>
      <w:r>
        <w:rPr>
          <w:rFonts w:eastAsiaTheme="minorEastAsia"/>
        </w:rPr>
        <w:t xml:space="preserve">igure </w:t>
      </w:r>
      <w:r w:rsidR="007E1886">
        <w:rPr>
          <w:rFonts w:eastAsiaTheme="minorEastAsia" w:hint="eastAsia"/>
        </w:rPr>
        <w:t>1</w:t>
      </w:r>
      <w:r w:rsidR="007E1886">
        <w:rPr>
          <w:rFonts w:eastAsiaTheme="minorEastAsia"/>
        </w:rPr>
        <w:t>-4</w:t>
      </w:r>
    </w:p>
    <w:p w14:paraId="4AAF08E2" w14:textId="226E8B2E" w:rsidR="004C0E79" w:rsidRPr="006F7083" w:rsidRDefault="004C0E79" w:rsidP="004C0E79">
      <w:pPr>
        <w:spacing w:line="0" w:lineRule="atLeast"/>
        <w:rPr>
          <w:rFonts w:eastAsiaTheme="minorEastAsia"/>
          <w:color w:val="0070C0"/>
          <w:sz w:val="10"/>
          <w:szCs w:val="10"/>
        </w:rPr>
      </w:pPr>
    </w:p>
    <w:p w14:paraId="37F4918E" w14:textId="1CA28277" w:rsidR="004C0E79" w:rsidRDefault="00960BA7" w:rsidP="006F7083">
      <w:pPr>
        <w:pStyle w:val="2"/>
      </w:pPr>
      <w:bookmarkStart w:id="12" w:name="_Toc4594421"/>
      <w:r>
        <w:rPr>
          <w:rFonts w:hint="eastAsia"/>
        </w:rPr>
        <w:lastRenderedPageBreak/>
        <w:t>1.</w:t>
      </w:r>
      <w:r w:rsidR="006F7083">
        <w:rPr>
          <w:rFonts w:hint="eastAsia"/>
        </w:rPr>
        <w:t>4</w:t>
      </w:r>
      <w:r w:rsidR="006F7083">
        <w:t xml:space="preserve"> Hummer-bot </w:t>
      </w:r>
      <w:r w:rsidR="00150A82" w:rsidRPr="00150A82">
        <w:t>Software compilation environment introduction</w:t>
      </w:r>
      <w:bookmarkEnd w:id="12"/>
    </w:p>
    <w:p w14:paraId="236C8D49" w14:textId="58A30F14" w:rsidR="00150A82" w:rsidRPr="00150A82" w:rsidRDefault="00960BA7" w:rsidP="00150A82">
      <w:pPr>
        <w:pStyle w:val="3"/>
      </w:pPr>
      <w:bookmarkStart w:id="13" w:name="_Toc4594422"/>
      <w:r>
        <w:rPr>
          <w:rFonts w:hint="eastAsia"/>
        </w:rPr>
        <w:t>1.</w:t>
      </w:r>
      <w:r w:rsidR="001A6E9F">
        <w:rPr>
          <w:rFonts w:hint="eastAsia"/>
        </w:rPr>
        <w:t>4</w:t>
      </w:r>
      <w:r w:rsidR="001A6E9F">
        <w:t xml:space="preserve">.1 </w:t>
      </w:r>
      <w:r w:rsidR="00150A82" w:rsidRPr="00150A82">
        <w:t>Software Installation</w:t>
      </w:r>
      <w:bookmarkEnd w:id="13"/>
    </w:p>
    <w:p w14:paraId="08E6DBDF" w14:textId="6B9587E8" w:rsidR="009C6719" w:rsidRDefault="009C6719" w:rsidP="001A6E9F">
      <w:pPr>
        <w:pStyle w:val="af6"/>
        <w:numPr>
          <w:ilvl w:val="0"/>
          <w:numId w:val="27"/>
        </w:numPr>
        <w:ind w:firstLineChars="0"/>
      </w:pPr>
      <w:r w:rsidRPr="009C6719">
        <w:t xml:space="preserve">According to your </w:t>
      </w:r>
      <w:r w:rsidR="00895D84">
        <w:t xml:space="preserve">own </w:t>
      </w:r>
      <w:r w:rsidRPr="009C6719">
        <w:t>computer system model, choose to download the corresponding software version, software download address: mBlock.cc/download</w:t>
      </w:r>
    </w:p>
    <w:p w14:paraId="4B2AE8DC" w14:textId="628BB3C2" w:rsidR="009C6719" w:rsidRDefault="009C6719" w:rsidP="001A6E9F">
      <w:pPr>
        <w:pStyle w:val="af6"/>
        <w:numPr>
          <w:ilvl w:val="0"/>
          <w:numId w:val="27"/>
        </w:numPr>
        <w:ind w:firstLineChars="0"/>
      </w:pPr>
      <w:r w:rsidRPr="009C6719">
        <w:t xml:space="preserve">Double-click the installation package, as shown in Figure 1-5, then </w:t>
      </w:r>
      <w:r>
        <w:rPr>
          <w:rFonts w:hint="eastAsia"/>
        </w:rPr>
        <w:t>s</w:t>
      </w:r>
      <w:r>
        <w:t xml:space="preserve">elect </w:t>
      </w:r>
      <w:r w:rsidRPr="009C6719">
        <w:t>language ‘Chinese (Simplified)’, click OK, as shown in Figure 1-6.</w:t>
      </w:r>
    </w:p>
    <w:p w14:paraId="7FD42D71" w14:textId="7E4D10D3" w:rsidR="001A6E9F" w:rsidRDefault="001A6E9F" w:rsidP="001A6E9F">
      <w:pPr>
        <w:pStyle w:val="af6"/>
        <w:ind w:left="780" w:firstLineChars="0" w:firstLine="0"/>
      </w:pPr>
      <w:r>
        <w:rPr>
          <w:noProof/>
        </w:rPr>
        <w:drawing>
          <wp:inline distT="0" distB="0" distL="0" distR="0" wp14:anchorId="274E2DC5" wp14:editId="7D3E9EB4">
            <wp:extent cx="685800" cy="857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 cy="857250"/>
                    </a:xfrm>
                    <a:prstGeom prst="rect">
                      <a:avLst/>
                    </a:prstGeom>
                  </pic:spPr>
                </pic:pic>
              </a:graphicData>
            </a:graphic>
          </wp:inline>
        </w:drawing>
      </w:r>
      <w:r>
        <w:rPr>
          <w:rFonts w:hint="eastAsia"/>
        </w:rPr>
        <w:t xml:space="preserve"> </w:t>
      </w:r>
      <w:r>
        <w:t xml:space="preserve">  </w:t>
      </w:r>
      <w:r w:rsidR="00634534">
        <w:rPr>
          <w:noProof/>
        </w:rPr>
        <w:drawing>
          <wp:inline distT="0" distB="0" distL="0" distR="0" wp14:anchorId="6D8B5C1F" wp14:editId="1659F9A4">
            <wp:extent cx="2886075" cy="12763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1276350"/>
                    </a:xfrm>
                    <a:prstGeom prst="rect">
                      <a:avLst/>
                    </a:prstGeom>
                  </pic:spPr>
                </pic:pic>
              </a:graphicData>
            </a:graphic>
          </wp:inline>
        </w:drawing>
      </w:r>
    </w:p>
    <w:p w14:paraId="5282DE1B" w14:textId="77777777" w:rsidR="009C6719" w:rsidRDefault="009C6719" w:rsidP="001A6E9F">
      <w:pPr>
        <w:pStyle w:val="af6"/>
        <w:ind w:left="780" w:firstLineChars="0" w:firstLine="0"/>
      </w:pPr>
    </w:p>
    <w:p w14:paraId="2A808DEE" w14:textId="414A4492" w:rsidR="001A6E9F" w:rsidRDefault="009C6719" w:rsidP="001A6E9F">
      <w:pPr>
        <w:pStyle w:val="af6"/>
        <w:ind w:left="780" w:firstLineChars="100" w:firstLine="210"/>
      </w:pPr>
      <w:r w:rsidRPr="009C6719">
        <w:t>Figure</w:t>
      </w:r>
      <w:r>
        <w:rPr>
          <w:rFonts w:hint="eastAsia"/>
        </w:rPr>
        <w:t xml:space="preserve"> </w:t>
      </w:r>
      <w:r w:rsidR="001A6E9F">
        <w:rPr>
          <w:rFonts w:hint="eastAsia"/>
        </w:rPr>
        <w:t>1</w:t>
      </w:r>
      <w:r w:rsidR="001A6E9F">
        <w:t>-5</w:t>
      </w:r>
      <w:r w:rsidR="001A32F1">
        <w:t xml:space="preserve">                     </w:t>
      </w:r>
      <w:r w:rsidRPr="009C6719">
        <w:t>Figure</w:t>
      </w:r>
      <w:r>
        <w:rPr>
          <w:rFonts w:hint="eastAsia"/>
        </w:rPr>
        <w:t xml:space="preserve"> </w:t>
      </w:r>
      <w:r w:rsidR="001A32F1">
        <w:rPr>
          <w:rFonts w:hint="eastAsia"/>
        </w:rPr>
        <w:t>1</w:t>
      </w:r>
      <w:r w:rsidR="001A32F1">
        <w:t>-6</w:t>
      </w:r>
    </w:p>
    <w:p w14:paraId="59357146" w14:textId="77777777" w:rsidR="009C6719" w:rsidRDefault="009C6719" w:rsidP="001A6E9F">
      <w:pPr>
        <w:pStyle w:val="af6"/>
        <w:ind w:left="780" w:firstLineChars="100" w:firstLine="210"/>
      </w:pPr>
    </w:p>
    <w:p w14:paraId="3B50F509" w14:textId="2A3D9E34" w:rsidR="009C6719" w:rsidRDefault="009C6719" w:rsidP="001A32F1">
      <w:pPr>
        <w:pStyle w:val="af6"/>
        <w:numPr>
          <w:ilvl w:val="0"/>
          <w:numId w:val="27"/>
        </w:numPr>
        <w:ind w:firstLineChars="0"/>
      </w:pPr>
      <w:r w:rsidRPr="009C6719">
        <w:t>Click “I accept the agreement (A)” as shown in Figure 1-7, and then click “Next” to complete the installation, as shown in Figure 1-8.</w:t>
      </w:r>
    </w:p>
    <w:p w14:paraId="56838B3E" w14:textId="61FA57E1" w:rsidR="001A32F1" w:rsidRDefault="00634534" w:rsidP="001A32F1">
      <w:pPr>
        <w:pStyle w:val="af6"/>
        <w:ind w:left="780" w:firstLineChars="0" w:firstLine="0"/>
        <w:jc w:val="center"/>
      </w:pPr>
      <w:r>
        <w:rPr>
          <w:noProof/>
        </w:rPr>
        <w:drawing>
          <wp:inline distT="0" distB="0" distL="0" distR="0" wp14:anchorId="5C0A37F7" wp14:editId="0F11E7C9">
            <wp:extent cx="4791075" cy="36957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3695700"/>
                    </a:xfrm>
                    <a:prstGeom prst="rect">
                      <a:avLst/>
                    </a:prstGeom>
                  </pic:spPr>
                </pic:pic>
              </a:graphicData>
            </a:graphic>
          </wp:inline>
        </w:drawing>
      </w:r>
    </w:p>
    <w:p w14:paraId="57A1F923" w14:textId="1189F0F2" w:rsidR="001A32F1" w:rsidRDefault="009C6719" w:rsidP="001A32F1">
      <w:pPr>
        <w:pStyle w:val="af6"/>
        <w:ind w:left="780" w:firstLineChars="0" w:firstLine="0"/>
        <w:jc w:val="center"/>
      </w:pPr>
      <w:r w:rsidRPr="009C6719">
        <w:t>Figure</w:t>
      </w:r>
      <w:r>
        <w:rPr>
          <w:rFonts w:hint="eastAsia"/>
        </w:rPr>
        <w:t xml:space="preserve"> </w:t>
      </w:r>
      <w:r w:rsidR="001A32F1">
        <w:rPr>
          <w:rFonts w:hint="eastAsia"/>
        </w:rPr>
        <w:t>1</w:t>
      </w:r>
      <w:r w:rsidR="001A32F1">
        <w:t>-7</w:t>
      </w:r>
    </w:p>
    <w:p w14:paraId="49849B46" w14:textId="47CF11DC" w:rsidR="00FD46D5" w:rsidRDefault="00634534" w:rsidP="00FD46D5">
      <w:pPr>
        <w:pStyle w:val="af6"/>
        <w:ind w:left="780" w:firstLineChars="0" w:firstLine="0"/>
        <w:jc w:val="center"/>
      </w:pPr>
      <w:r>
        <w:rPr>
          <w:noProof/>
        </w:rPr>
        <w:lastRenderedPageBreak/>
        <w:drawing>
          <wp:inline distT="0" distB="0" distL="0" distR="0" wp14:anchorId="6DECEE80" wp14:editId="35868C94">
            <wp:extent cx="4791075" cy="36957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3695700"/>
                    </a:xfrm>
                    <a:prstGeom prst="rect">
                      <a:avLst/>
                    </a:prstGeom>
                  </pic:spPr>
                </pic:pic>
              </a:graphicData>
            </a:graphic>
          </wp:inline>
        </w:drawing>
      </w:r>
    </w:p>
    <w:p w14:paraId="15858BB5" w14:textId="18BE8BB3" w:rsidR="00FD46D5" w:rsidRDefault="009C6719" w:rsidP="00FD46D5">
      <w:pPr>
        <w:pStyle w:val="af6"/>
        <w:ind w:left="780" w:firstLineChars="0" w:firstLine="0"/>
        <w:jc w:val="center"/>
      </w:pPr>
      <w:r w:rsidRPr="009C6719">
        <w:t>Figure</w:t>
      </w:r>
      <w:r>
        <w:rPr>
          <w:rFonts w:hint="eastAsia"/>
        </w:rPr>
        <w:t xml:space="preserve"> </w:t>
      </w:r>
      <w:r w:rsidR="00FD46D5">
        <w:rPr>
          <w:rFonts w:hint="eastAsia"/>
        </w:rPr>
        <w:t>1</w:t>
      </w:r>
      <w:r w:rsidR="00FD46D5">
        <w:t>-</w:t>
      </w:r>
      <w:r w:rsidR="005C3A16">
        <w:rPr>
          <w:rFonts w:hint="eastAsia"/>
        </w:rPr>
        <w:t>8</w:t>
      </w:r>
    </w:p>
    <w:p w14:paraId="0ED97452" w14:textId="5A2A8D95" w:rsidR="00FD46D5" w:rsidRDefault="00FD46D5" w:rsidP="00FD46D5">
      <w:pPr>
        <w:pStyle w:val="af6"/>
        <w:ind w:left="780" w:firstLineChars="0" w:firstLine="0"/>
        <w:jc w:val="left"/>
      </w:pPr>
    </w:p>
    <w:p w14:paraId="4E50A200" w14:textId="403C9871" w:rsidR="001A6E9F" w:rsidRDefault="00960BA7" w:rsidP="001A6E9F">
      <w:pPr>
        <w:pStyle w:val="3"/>
      </w:pPr>
      <w:bookmarkStart w:id="14" w:name="_Toc4594423"/>
      <w:r>
        <w:rPr>
          <w:rFonts w:hint="eastAsia"/>
        </w:rPr>
        <w:t>1.</w:t>
      </w:r>
      <w:r w:rsidR="001A6E9F">
        <w:t>4.2</w:t>
      </w:r>
      <w:r w:rsidR="00763327">
        <w:t xml:space="preserve"> </w:t>
      </w:r>
      <w:r w:rsidR="009C6719">
        <w:t>T</w:t>
      </w:r>
      <w:r w:rsidR="009C6719" w:rsidRPr="009C6719">
        <w:t>he compilation environment</w:t>
      </w:r>
      <w:r w:rsidR="009C6719">
        <w:t xml:space="preserve"> i</w:t>
      </w:r>
      <w:r w:rsidR="009C6719" w:rsidRPr="009C6719">
        <w:t>ntroduction</w:t>
      </w:r>
      <w:bookmarkEnd w:id="14"/>
    </w:p>
    <w:p w14:paraId="4E014841" w14:textId="466471AF" w:rsidR="006F7083" w:rsidRDefault="006F7083" w:rsidP="006F7083">
      <w:pPr>
        <w:rPr>
          <w:rFonts w:eastAsiaTheme="minorEastAsia"/>
        </w:rPr>
      </w:pPr>
      <w:r>
        <w:rPr>
          <w:rFonts w:eastAsiaTheme="minorEastAsia" w:hint="eastAsia"/>
        </w:rPr>
        <w:t xml:space="preserve"> </w:t>
      </w:r>
      <w:r>
        <w:rPr>
          <w:rFonts w:eastAsiaTheme="minorEastAsia"/>
        </w:rPr>
        <w:t xml:space="preserve">  </w:t>
      </w:r>
      <w:r w:rsidR="009C6719" w:rsidRPr="009C6719">
        <w:rPr>
          <w:rFonts w:eastAsiaTheme="minorEastAsia"/>
        </w:rPr>
        <w:t xml:space="preserve">We know that in order to move the robot, in addition to the hardware cooperation, it is more important to program it. We have already understood the hardware part of the robot. </w:t>
      </w:r>
      <w:r w:rsidR="0060114A">
        <w:rPr>
          <w:rFonts w:eastAsiaTheme="minorEastAsia"/>
        </w:rPr>
        <w:t>Nextly w</w:t>
      </w:r>
      <w:r w:rsidR="009C6719" w:rsidRPr="009C6719">
        <w:rPr>
          <w:rFonts w:eastAsiaTheme="minorEastAsia"/>
        </w:rPr>
        <w:t>e will understand the software part of it. The software part of Hummer-bot is programmed on the graphical programming software mBlock. With this software, we can control the robot by writing various commands we want it to execute! The software interface of mblock is shown in Figure 1-13.</w:t>
      </w:r>
    </w:p>
    <w:p w14:paraId="6838A9FB" w14:textId="54BD9DB0" w:rsidR="00052E60" w:rsidRDefault="00052E60" w:rsidP="00AE29DD">
      <w:pPr>
        <w:jc w:val="center"/>
        <w:rPr>
          <w:rFonts w:eastAsiaTheme="minorEastAsia"/>
        </w:rPr>
      </w:pPr>
      <w:r>
        <w:rPr>
          <w:noProof/>
        </w:rPr>
        <w:lastRenderedPageBreak/>
        <w:drawing>
          <wp:inline distT="0" distB="0" distL="0" distR="0" wp14:anchorId="2AF579FD" wp14:editId="258B4BFD">
            <wp:extent cx="4990846" cy="356489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0846" cy="3564890"/>
                    </a:xfrm>
                    <a:prstGeom prst="rect">
                      <a:avLst/>
                    </a:prstGeom>
                  </pic:spPr>
                </pic:pic>
              </a:graphicData>
            </a:graphic>
          </wp:inline>
        </w:drawing>
      </w:r>
    </w:p>
    <w:p w14:paraId="09574B3F" w14:textId="36F5EB1F" w:rsidR="00E966B4" w:rsidRDefault="009C6719" w:rsidP="00E966B4">
      <w:pPr>
        <w:jc w:val="center"/>
        <w:rPr>
          <w:rFonts w:eastAsiaTheme="minorEastAsia"/>
        </w:rPr>
      </w:pPr>
      <w:r>
        <w:rPr>
          <w:rFonts w:eastAsiaTheme="minorEastAsia" w:hint="eastAsia"/>
        </w:rPr>
        <w:t>F</w:t>
      </w:r>
      <w:r>
        <w:rPr>
          <w:rFonts w:eastAsiaTheme="minorEastAsia"/>
        </w:rPr>
        <w:t xml:space="preserve">igure </w:t>
      </w:r>
      <w:r w:rsidR="00E966B4">
        <w:rPr>
          <w:rFonts w:eastAsiaTheme="minorEastAsia" w:hint="eastAsia"/>
        </w:rPr>
        <w:t>1</w:t>
      </w:r>
      <w:r w:rsidR="00E966B4">
        <w:rPr>
          <w:rFonts w:eastAsiaTheme="minorEastAsia"/>
        </w:rPr>
        <w:t>-</w:t>
      </w:r>
      <w:r w:rsidR="00960BA7">
        <w:rPr>
          <w:rFonts w:eastAsiaTheme="minorEastAsia" w:hint="eastAsia"/>
        </w:rPr>
        <w:t>9</w:t>
      </w:r>
    </w:p>
    <w:p w14:paraId="491DE3AF" w14:textId="4AEAE7F2" w:rsidR="009C6719" w:rsidRDefault="009C6719" w:rsidP="00670A76">
      <w:pPr>
        <w:pStyle w:val="af6"/>
        <w:numPr>
          <w:ilvl w:val="0"/>
          <w:numId w:val="26"/>
        </w:numPr>
        <w:ind w:firstLineChars="0"/>
      </w:pPr>
      <w:r w:rsidRPr="009C6719">
        <w:rPr>
          <w:b/>
        </w:rPr>
        <w:t>Toolba</w:t>
      </w:r>
      <w:r w:rsidR="00AE29DD">
        <w:rPr>
          <w:b/>
        </w:rPr>
        <w:t>r</w:t>
      </w:r>
      <w:r w:rsidR="005F7041" w:rsidRPr="005F7041">
        <w:rPr>
          <w:b/>
        </w:rPr>
        <w:t>:</w:t>
      </w:r>
      <w:r w:rsidR="005F7041">
        <w:rPr>
          <w:b/>
        </w:rPr>
        <w:t xml:space="preserve"> </w:t>
      </w:r>
      <w:r w:rsidRPr="009C6719">
        <w:t>The area</w:t>
      </w:r>
      <w:r w:rsidR="005F7041">
        <w:t xml:space="preserve"> where </w:t>
      </w:r>
      <w:r w:rsidRPr="009C6719">
        <w:t>the project file, software interface mode, serial port connection and upload program, control panel selection, software usage language, and software update are operated.</w:t>
      </w:r>
    </w:p>
    <w:p w14:paraId="59A5950E" w14:textId="5287EB14" w:rsidR="005F7041" w:rsidRDefault="009C6719" w:rsidP="00670A76">
      <w:pPr>
        <w:pStyle w:val="af6"/>
        <w:numPr>
          <w:ilvl w:val="0"/>
          <w:numId w:val="26"/>
        </w:numPr>
        <w:ind w:firstLineChars="0"/>
      </w:pPr>
      <w:r w:rsidRPr="005F7041">
        <w:rPr>
          <w:b/>
        </w:rPr>
        <w:t>Stage area</w:t>
      </w:r>
      <w:r w:rsidR="005F7041" w:rsidRPr="005F7041">
        <w:rPr>
          <w:b/>
        </w:rPr>
        <w:t>:</w:t>
      </w:r>
      <w:r w:rsidR="005F7041">
        <w:rPr>
          <w:b/>
        </w:rPr>
        <w:t xml:space="preserve"> </w:t>
      </w:r>
      <w:r w:rsidR="005F7041" w:rsidRPr="009C6719">
        <w:t>The area</w:t>
      </w:r>
      <w:r w:rsidR="005F7041">
        <w:t xml:space="preserve"> where t</w:t>
      </w:r>
      <w:r w:rsidR="005F7041" w:rsidRPr="005F7041">
        <w:t xml:space="preserve">he roles and roles in the work, the interaction between the character and the user, </w:t>
      </w:r>
      <w:r w:rsidR="005F7041">
        <w:t>and</w:t>
      </w:r>
      <w:r w:rsidR="005F7041" w:rsidRPr="005F7041">
        <w:t xml:space="preserve"> the program runs.</w:t>
      </w:r>
    </w:p>
    <w:p w14:paraId="47865B36" w14:textId="1B19948D" w:rsidR="00EB76A6" w:rsidRDefault="005F7041" w:rsidP="00670A76">
      <w:pPr>
        <w:pStyle w:val="af6"/>
        <w:numPr>
          <w:ilvl w:val="0"/>
          <w:numId w:val="26"/>
        </w:numPr>
        <w:ind w:firstLineChars="0"/>
      </w:pPr>
      <w:r w:rsidRPr="005F7041">
        <w:rPr>
          <w:b/>
        </w:rPr>
        <w:t>Green flag button</w:t>
      </w:r>
      <w:r w:rsidR="00EB76A6" w:rsidRPr="005F7041">
        <w:rPr>
          <w:rFonts w:hint="eastAsia"/>
          <w:b/>
        </w:rPr>
        <w:t>：</w:t>
      </w:r>
      <w:r w:rsidRPr="005F7041">
        <w:t>Click the green flag button to start the program.</w:t>
      </w:r>
    </w:p>
    <w:p w14:paraId="657A4711" w14:textId="70C18128" w:rsidR="00744B15" w:rsidRPr="00744B15" w:rsidRDefault="005F7041" w:rsidP="00744B15">
      <w:pPr>
        <w:pStyle w:val="af6"/>
        <w:numPr>
          <w:ilvl w:val="0"/>
          <w:numId w:val="26"/>
        </w:numPr>
        <w:ind w:firstLineChars="0"/>
      </w:pPr>
      <w:r>
        <w:rPr>
          <w:rFonts w:hint="eastAsia"/>
          <w:b/>
        </w:rPr>
        <w:t>R</w:t>
      </w:r>
      <w:r>
        <w:rPr>
          <w:b/>
        </w:rPr>
        <w:t>ed</w:t>
      </w:r>
      <w:r w:rsidRPr="005F7041">
        <w:rPr>
          <w:b/>
        </w:rPr>
        <w:t xml:space="preserve"> </w:t>
      </w:r>
      <w:r w:rsidR="00AE29DD">
        <w:rPr>
          <w:b/>
        </w:rPr>
        <w:t xml:space="preserve">dot </w:t>
      </w:r>
      <w:r w:rsidRPr="005F7041">
        <w:rPr>
          <w:b/>
        </w:rPr>
        <w:t>button:</w:t>
      </w:r>
      <w:r>
        <w:rPr>
          <w:b/>
        </w:rPr>
        <w:t xml:space="preserve"> </w:t>
      </w:r>
      <w:r w:rsidRPr="005F7041">
        <w:t>Click the red button to stop the program.</w:t>
      </w:r>
    </w:p>
    <w:p w14:paraId="4ED107A3" w14:textId="0338F3DA" w:rsidR="00EB76A6" w:rsidRDefault="005F7041" w:rsidP="00EB76A6">
      <w:pPr>
        <w:pStyle w:val="af6"/>
        <w:numPr>
          <w:ilvl w:val="0"/>
          <w:numId w:val="26"/>
        </w:numPr>
        <w:ind w:firstLineChars="0"/>
      </w:pPr>
      <w:r w:rsidRPr="005F7041">
        <w:rPr>
          <w:b/>
        </w:rPr>
        <w:t>Role list area:</w:t>
      </w:r>
      <w:r>
        <w:rPr>
          <w:b/>
        </w:rPr>
        <w:t xml:space="preserve"> </w:t>
      </w:r>
      <w:r w:rsidRPr="005F7041">
        <w:t>The area where all the character prototypes are displayed. Here you can see the name of the character, the direction of rotation, the position</w:t>
      </w:r>
      <w:r w:rsidR="0060114A">
        <w:t xml:space="preserve"> </w:t>
      </w:r>
      <w:r w:rsidRPr="005F7041">
        <w:t>and so on.</w:t>
      </w:r>
    </w:p>
    <w:p w14:paraId="0635476D" w14:textId="77777777" w:rsidR="005F7041" w:rsidRDefault="005F7041" w:rsidP="00670A76">
      <w:pPr>
        <w:pStyle w:val="af6"/>
        <w:numPr>
          <w:ilvl w:val="0"/>
          <w:numId w:val="26"/>
        </w:numPr>
        <w:ind w:firstLineChars="0"/>
      </w:pPr>
      <w:r w:rsidRPr="005F7041">
        <w:rPr>
          <w:b/>
        </w:rPr>
        <w:t xml:space="preserve">Label area: </w:t>
      </w:r>
      <w:r w:rsidRPr="005F7041">
        <w:t>Contains script tabs, styling tabs, and sound tabs for scripting, styling, and sounding of characters.</w:t>
      </w:r>
    </w:p>
    <w:p w14:paraId="5175D890" w14:textId="3CF2E025" w:rsidR="005F7041" w:rsidRDefault="00AE29DD" w:rsidP="00670A76">
      <w:pPr>
        <w:pStyle w:val="af6"/>
        <w:numPr>
          <w:ilvl w:val="0"/>
          <w:numId w:val="26"/>
        </w:numPr>
        <w:ind w:firstLineChars="0"/>
      </w:pPr>
      <w:r>
        <w:rPr>
          <w:b/>
        </w:rPr>
        <w:t>Building b</w:t>
      </w:r>
      <w:r w:rsidR="005F7041" w:rsidRPr="005F7041">
        <w:rPr>
          <w:b/>
        </w:rPr>
        <w:t xml:space="preserve">lock area: </w:t>
      </w:r>
      <w:r w:rsidR="005F7041" w:rsidRPr="005F7041">
        <w:t>The same type of building blocks are grouped in the same module and given the same color, and each building block represents a control command.</w:t>
      </w:r>
    </w:p>
    <w:p w14:paraId="626AFC44" w14:textId="6B600F15" w:rsidR="00E966B4" w:rsidRDefault="005F7041" w:rsidP="00670A76">
      <w:pPr>
        <w:pStyle w:val="af6"/>
        <w:numPr>
          <w:ilvl w:val="0"/>
          <w:numId w:val="26"/>
        </w:numPr>
        <w:ind w:firstLineChars="0"/>
      </w:pPr>
      <w:r w:rsidRPr="005F7041">
        <w:rPr>
          <w:b/>
        </w:rPr>
        <w:t>Cursor area:</w:t>
      </w:r>
      <w:r>
        <w:rPr>
          <w:b/>
        </w:rPr>
        <w:t xml:space="preserve"> </w:t>
      </w:r>
      <w:r w:rsidRPr="005F7041">
        <w:t xml:space="preserve">Contains copy, delete, reduce, zoom in buttons, which are used to manipulate the characters on the </w:t>
      </w:r>
      <w:r>
        <w:t>s</w:t>
      </w:r>
      <w:r w:rsidRPr="005F7041">
        <w:t>tage.</w:t>
      </w:r>
    </w:p>
    <w:p w14:paraId="4A599D7A" w14:textId="48AFF3AE" w:rsidR="00E966B4" w:rsidRDefault="005F7041" w:rsidP="00EB76A6">
      <w:pPr>
        <w:pStyle w:val="af6"/>
        <w:numPr>
          <w:ilvl w:val="0"/>
          <w:numId w:val="26"/>
        </w:numPr>
        <w:ind w:firstLineChars="0"/>
      </w:pPr>
      <w:r w:rsidRPr="005F7041">
        <w:rPr>
          <w:b/>
        </w:rPr>
        <w:t>Script area:</w:t>
      </w:r>
      <w:r>
        <w:rPr>
          <w:b/>
        </w:rPr>
        <w:t xml:space="preserve"> </w:t>
      </w:r>
      <w:r w:rsidRPr="005F7041">
        <w:t>The area where the program is written, the building blocks can be programmed by stacking them in the script area.</w:t>
      </w:r>
    </w:p>
    <w:p w14:paraId="7F2FAE61" w14:textId="6F97CF51" w:rsidR="00CA499B" w:rsidRDefault="00960BA7" w:rsidP="00960BA7">
      <w:pPr>
        <w:pStyle w:val="2"/>
      </w:pPr>
      <w:bookmarkStart w:id="15" w:name="_Toc4594424"/>
      <w:r>
        <w:rPr>
          <w:rFonts w:hint="eastAsia"/>
        </w:rPr>
        <w:t xml:space="preserve">1.5 </w:t>
      </w:r>
      <w:r w:rsidR="005F7041" w:rsidRPr="005F7041">
        <w:t>Label area introduction</w:t>
      </w:r>
      <w:bookmarkEnd w:id="15"/>
    </w:p>
    <w:p w14:paraId="7B41E7F1" w14:textId="31E68F45" w:rsidR="00460809" w:rsidRDefault="00EF756B" w:rsidP="00460809">
      <w:pPr>
        <w:rPr>
          <w:rFonts w:eastAsiaTheme="minorEastAsia"/>
        </w:rPr>
      </w:pPr>
      <w:r>
        <w:rPr>
          <w:rFonts w:eastAsiaTheme="minorEastAsia" w:hint="eastAsia"/>
        </w:rPr>
        <w:t xml:space="preserve"> </w:t>
      </w:r>
      <w:r w:rsidR="00460809" w:rsidRPr="00460809">
        <w:rPr>
          <w:rFonts w:eastAsiaTheme="minorEastAsia"/>
        </w:rPr>
        <w:t>The label area of Mblock is mainly divided into scripts (as shown in Figure 1-10), styling (as shown in Figure 1-11), and sound (as shown in Figure 1-12). The script is mainly used to perform actions</w:t>
      </w:r>
      <w:r w:rsidR="00460809">
        <w:rPr>
          <w:rFonts w:eastAsiaTheme="minorEastAsia"/>
        </w:rPr>
        <w:t xml:space="preserve"> </w:t>
      </w:r>
      <w:r w:rsidR="00460809">
        <w:rPr>
          <w:rFonts w:eastAsiaTheme="minorEastAsia" w:hint="eastAsia"/>
        </w:rPr>
        <w:t>b</w:t>
      </w:r>
      <w:r w:rsidR="00460809">
        <w:rPr>
          <w:rFonts w:eastAsiaTheme="minorEastAsia"/>
        </w:rPr>
        <w:t>y some c</w:t>
      </w:r>
      <w:r w:rsidR="00460809" w:rsidRPr="00460809">
        <w:rPr>
          <w:rFonts w:eastAsiaTheme="minorEastAsia"/>
        </w:rPr>
        <w:t xml:space="preserve">ontrol building blocks; </w:t>
      </w:r>
      <w:r w:rsidR="0060114A">
        <w:rPr>
          <w:rFonts w:eastAsiaTheme="minorEastAsia"/>
        </w:rPr>
        <w:t>U</w:t>
      </w:r>
      <w:r w:rsidR="00460809" w:rsidRPr="00460809">
        <w:rPr>
          <w:rFonts w:eastAsiaTheme="minorEastAsia"/>
        </w:rPr>
        <w:t xml:space="preserve">nder the styling label, you can draw some graphics to add to the program; </w:t>
      </w:r>
      <w:r w:rsidR="0060114A">
        <w:rPr>
          <w:rFonts w:eastAsiaTheme="minorEastAsia"/>
        </w:rPr>
        <w:t>T</w:t>
      </w:r>
      <w:r w:rsidR="00460809" w:rsidRPr="00460809">
        <w:rPr>
          <w:rFonts w:eastAsiaTheme="minorEastAsia"/>
        </w:rPr>
        <w:t>he sound label can record some sounds yourself</w:t>
      </w:r>
      <w:r w:rsidR="0060114A">
        <w:rPr>
          <w:rFonts w:eastAsiaTheme="minorEastAsia"/>
        </w:rPr>
        <w:t xml:space="preserve"> </w:t>
      </w:r>
      <w:r w:rsidR="00460809" w:rsidRPr="00460809">
        <w:rPr>
          <w:rFonts w:eastAsiaTheme="minorEastAsia"/>
        </w:rPr>
        <w:t>or you can put them in the program;</w:t>
      </w:r>
      <w:r w:rsidR="0060114A">
        <w:rPr>
          <w:rFonts w:eastAsiaTheme="minorEastAsia"/>
        </w:rPr>
        <w:t>H</w:t>
      </w:r>
      <w:r w:rsidR="00460809" w:rsidRPr="00460809">
        <w:rPr>
          <w:rFonts w:eastAsiaTheme="minorEastAsia"/>
        </w:rPr>
        <w:t>ummer</w:t>
      </w:r>
      <w:r w:rsidR="0060114A">
        <w:rPr>
          <w:rFonts w:eastAsiaTheme="minorEastAsia"/>
        </w:rPr>
        <w:t>-</w:t>
      </w:r>
      <w:r w:rsidR="00460809" w:rsidRPr="00460809">
        <w:rPr>
          <w:rFonts w:eastAsiaTheme="minorEastAsia"/>
        </w:rPr>
        <w:t xml:space="preserve">bot mainly uses the control blocks under the script label. </w:t>
      </w:r>
    </w:p>
    <w:p w14:paraId="6EE7427C" w14:textId="7F9FDA42" w:rsidR="00EF756B" w:rsidRDefault="00634534" w:rsidP="00634534">
      <w:pPr>
        <w:jc w:val="center"/>
        <w:rPr>
          <w:rFonts w:eastAsiaTheme="minorEastAsia"/>
        </w:rPr>
      </w:pPr>
      <w:r>
        <w:rPr>
          <w:noProof/>
        </w:rPr>
        <w:lastRenderedPageBreak/>
        <w:drawing>
          <wp:inline distT="0" distB="0" distL="0" distR="0" wp14:anchorId="32851C2D" wp14:editId="3796B5A7">
            <wp:extent cx="2571750" cy="14668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1750" cy="1466850"/>
                    </a:xfrm>
                    <a:prstGeom prst="rect">
                      <a:avLst/>
                    </a:prstGeom>
                  </pic:spPr>
                </pic:pic>
              </a:graphicData>
            </a:graphic>
          </wp:inline>
        </w:drawing>
      </w:r>
    </w:p>
    <w:p w14:paraId="552869F1" w14:textId="77777777" w:rsidR="005E3DB6" w:rsidRDefault="005E3DB6" w:rsidP="00EF756B">
      <w:pPr>
        <w:jc w:val="center"/>
        <w:rPr>
          <w:rFonts w:eastAsiaTheme="minorEastAsia"/>
        </w:rPr>
      </w:pPr>
      <w:r w:rsidRPr="005E3DB6">
        <w:rPr>
          <w:rFonts w:eastAsiaTheme="minorEastAsia"/>
        </w:rPr>
        <w:t>Figure 1-10</w:t>
      </w:r>
    </w:p>
    <w:p w14:paraId="00CBA17E" w14:textId="1D51E3F3" w:rsidR="00EF756B" w:rsidRDefault="006F282C" w:rsidP="00EF756B">
      <w:pPr>
        <w:jc w:val="center"/>
        <w:rPr>
          <w:rFonts w:eastAsiaTheme="minorEastAsia"/>
        </w:rPr>
      </w:pPr>
      <w:r>
        <w:rPr>
          <w:noProof/>
        </w:rPr>
        <w:drawing>
          <wp:inline distT="0" distB="0" distL="0" distR="0" wp14:anchorId="69A2AEC0" wp14:editId="2116F4E9">
            <wp:extent cx="5448300" cy="57245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8300" cy="5724525"/>
                    </a:xfrm>
                    <a:prstGeom prst="rect">
                      <a:avLst/>
                    </a:prstGeom>
                  </pic:spPr>
                </pic:pic>
              </a:graphicData>
            </a:graphic>
          </wp:inline>
        </w:drawing>
      </w:r>
    </w:p>
    <w:p w14:paraId="2E0EC43F" w14:textId="3309F750" w:rsidR="00EF756B" w:rsidRDefault="00161373" w:rsidP="00EF756B">
      <w:pPr>
        <w:jc w:val="center"/>
        <w:rPr>
          <w:rFonts w:eastAsiaTheme="minorEastAsia"/>
        </w:rPr>
      </w:pPr>
      <w:r w:rsidRPr="005E3DB6">
        <w:rPr>
          <w:rFonts w:eastAsiaTheme="minorEastAsia"/>
        </w:rPr>
        <w:t>Figure</w:t>
      </w:r>
      <w:r>
        <w:rPr>
          <w:rFonts w:eastAsiaTheme="minorEastAsia" w:hint="eastAsia"/>
        </w:rPr>
        <w:t xml:space="preserve"> </w:t>
      </w:r>
      <w:r w:rsidR="00EF756B">
        <w:rPr>
          <w:rFonts w:eastAsiaTheme="minorEastAsia" w:hint="eastAsia"/>
        </w:rPr>
        <w:t>1-11</w:t>
      </w:r>
    </w:p>
    <w:p w14:paraId="026632F6" w14:textId="61AE9529" w:rsidR="00EF756B" w:rsidRDefault="006F282C" w:rsidP="00EF756B">
      <w:pPr>
        <w:jc w:val="center"/>
        <w:rPr>
          <w:rFonts w:eastAsiaTheme="minorEastAsia"/>
        </w:rPr>
      </w:pPr>
      <w:r>
        <w:rPr>
          <w:noProof/>
        </w:rPr>
        <w:lastRenderedPageBreak/>
        <w:drawing>
          <wp:inline distT="0" distB="0" distL="0" distR="0" wp14:anchorId="019D328B" wp14:editId="06A8C083">
            <wp:extent cx="5438775" cy="33432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8775" cy="3343275"/>
                    </a:xfrm>
                    <a:prstGeom prst="rect">
                      <a:avLst/>
                    </a:prstGeom>
                  </pic:spPr>
                </pic:pic>
              </a:graphicData>
            </a:graphic>
          </wp:inline>
        </w:drawing>
      </w:r>
    </w:p>
    <w:p w14:paraId="6242F911" w14:textId="559E7728" w:rsidR="00EF756B" w:rsidRDefault="00161373" w:rsidP="00EF756B">
      <w:pPr>
        <w:jc w:val="center"/>
        <w:rPr>
          <w:rFonts w:eastAsiaTheme="minorEastAsia"/>
        </w:rPr>
      </w:pPr>
      <w:r w:rsidRPr="005E3DB6">
        <w:rPr>
          <w:rFonts w:eastAsiaTheme="minorEastAsia"/>
        </w:rPr>
        <w:t>Figure</w:t>
      </w:r>
      <w:r>
        <w:rPr>
          <w:rFonts w:eastAsiaTheme="minorEastAsia" w:hint="eastAsia"/>
        </w:rPr>
        <w:t xml:space="preserve"> </w:t>
      </w:r>
      <w:r w:rsidR="00EF756B">
        <w:rPr>
          <w:rFonts w:eastAsiaTheme="minorEastAsia" w:hint="eastAsia"/>
        </w:rPr>
        <w:t>1-12</w:t>
      </w:r>
    </w:p>
    <w:p w14:paraId="6886EC53" w14:textId="782C251F" w:rsidR="00960BA7" w:rsidRDefault="00960BA7" w:rsidP="00960BA7">
      <w:pPr>
        <w:pStyle w:val="2"/>
      </w:pPr>
      <w:bookmarkStart w:id="16" w:name="_Toc4594425"/>
      <w:r>
        <w:rPr>
          <w:rFonts w:hint="eastAsia"/>
        </w:rPr>
        <w:t>1.6 Hummerbot</w:t>
      </w:r>
      <w:r w:rsidR="00161373">
        <w:t xml:space="preserve"> b</w:t>
      </w:r>
      <w:r w:rsidR="00161373" w:rsidRPr="00161373">
        <w:t>uilding block introduction</w:t>
      </w:r>
      <w:bookmarkEnd w:id="16"/>
    </w:p>
    <w:p w14:paraId="25D23931" w14:textId="250B1F0E" w:rsidR="00161373" w:rsidRDefault="00E519A6" w:rsidP="00161373">
      <w:pPr>
        <w:rPr>
          <w:rFonts w:eastAsiaTheme="minorEastAsia"/>
        </w:rPr>
      </w:pPr>
      <w:r>
        <w:rPr>
          <w:rFonts w:eastAsiaTheme="minorEastAsia" w:hint="eastAsia"/>
        </w:rPr>
        <w:t xml:space="preserve">  </w:t>
      </w:r>
      <w:r w:rsidR="00161373" w:rsidRPr="00161373">
        <w:rPr>
          <w:rFonts w:eastAsiaTheme="minorEastAsia"/>
        </w:rPr>
        <w:t xml:space="preserve">There are 10 types of building blocks under the script tag of Mblock. The 7 building block types of action, appearance, sound, brush, data and command, event, and detection are all common logic blocks that do not involve hardware. They are not used in Hummerbot. If you are interested, you can try your own practice. </w:t>
      </w:r>
      <w:r w:rsidR="00161373">
        <w:rPr>
          <w:rFonts w:eastAsiaTheme="minorEastAsia"/>
        </w:rPr>
        <w:t>We</w:t>
      </w:r>
      <w:r w:rsidR="00161373" w:rsidRPr="00161373">
        <w:rPr>
          <w:rFonts w:eastAsiaTheme="minorEastAsia"/>
        </w:rPr>
        <w:t xml:space="preserve"> won't go into details here. We mainly understand the three building block types of control, digital and logical operations</w:t>
      </w:r>
      <w:r w:rsidR="000653AA">
        <w:rPr>
          <w:rFonts w:eastAsiaTheme="minorEastAsia"/>
        </w:rPr>
        <w:t xml:space="preserve"> </w:t>
      </w:r>
      <w:r w:rsidR="00161373" w:rsidRPr="00161373">
        <w:rPr>
          <w:rFonts w:eastAsiaTheme="minorEastAsia"/>
        </w:rPr>
        <w:t>and robot modules.</w:t>
      </w:r>
    </w:p>
    <w:p w14:paraId="7A898CCF" w14:textId="64D2FAF1" w:rsidR="00161373" w:rsidRPr="00161373" w:rsidRDefault="000653AA" w:rsidP="00161373">
      <w:pPr>
        <w:rPr>
          <w:rFonts w:eastAsiaTheme="minorEastAsia"/>
        </w:rPr>
      </w:pPr>
      <w:r w:rsidRPr="000653AA">
        <w:rPr>
          <w:rFonts w:eastAsiaTheme="minorEastAsia" w:hint="eastAsia"/>
        </w:rPr>
        <w:t>⑴</w:t>
      </w:r>
      <w:r w:rsidR="00161373" w:rsidRPr="00161373">
        <w:rPr>
          <w:rFonts w:eastAsiaTheme="minorEastAsia"/>
        </w:rPr>
        <w:t>Control building blocks are the building blocks that control the execution flow of the program (Figure 1-13), leading the program.</w:t>
      </w:r>
    </w:p>
    <w:p w14:paraId="16257589" w14:textId="2824A175" w:rsidR="00DE5568" w:rsidRDefault="002C3E28" w:rsidP="000D594A">
      <w:pPr>
        <w:jc w:val="center"/>
        <w:rPr>
          <w:rFonts w:eastAsiaTheme="minorEastAsia"/>
        </w:rPr>
      </w:pPr>
      <w:r>
        <w:rPr>
          <w:noProof/>
        </w:rPr>
        <w:lastRenderedPageBreak/>
        <w:drawing>
          <wp:inline distT="0" distB="0" distL="0" distR="0" wp14:anchorId="2052BB14" wp14:editId="20DFC33D">
            <wp:extent cx="2514600" cy="5638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00" cy="5638800"/>
                    </a:xfrm>
                    <a:prstGeom prst="rect">
                      <a:avLst/>
                    </a:prstGeom>
                  </pic:spPr>
                </pic:pic>
              </a:graphicData>
            </a:graphic>
          </wp:inline>
        </w:drawing>
      </w:r>
    </w:p>
    <w:p w14:paraId="1B9D6172" w14:textId="242B9679" w:rsidR="000D594A" w:rsidRDefault="00161373" w:rsidP="000D594A">
      <w:pPr>
        <w:jc w:val="center"/>
        <w:rPr>
          <w:rFonts w:eastAsiaTheme="minorEastAsia"/>
        </w:rPr>
      </w:pPr>
      <w:r>
        <w:rPr>
          <w:rFonts w:eastAsiaTheme="minorEastAsia"/>
        </w:rPr>
        <w:t xml:space="preserve">Figure </w:t>
      </w:r>
      <w:r w:rsidR="000D594A">
        <w:rPr>
          <w:rFonts w:eastAsiaTheme="minorEastAsia" w:hint="eastAsia"/>
        </w:rPr>
        <w:t>1-13</w:t>
      </w:r>
    </w:p>
    <w:p w14:paraId="36F84EB7" w14:textId="285600E5" w:rsidR="00F43201" w:rsidRPr="00F43201" w:rsidRDefault="00161373" w:rsidP="00F43201">
      <w:pPr>
        <w:pStyle w:val="af6"/>
        <w:ind w:left="420" w:firstLineChars="0" w:firstLine="0"/>
      </w:pPr>
      <w:r>
        <w:rPr>
          <w:rFonts w:hint="eastAsia"/>
        </w:rPr>
        <w:t>F</w:t>
      </w:r>
      <w:r>
        <w:t>or example</w:t>
      </w:r>
      <w:r w:rsidR="002C3E28">
        <w:rPr>
          <w:noProof/>
        </w:rPr>
        <w:drawing>
          <wp:inline distT="0" distB="0" distL="0" distR="0" wp14:anchorId="77F0744E" wp14:editId="5EAAD224">
            <wp:extent cx="847725" cy="5524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7725" cy="552450"/>
                    </a:xfrm>
                    <a:prstGeom prst="rect">
                      <a:avLst/>
                    </a:prstGeom>
                  </pic:spPr>
                </pic:pic>
              </a:graphicData>
            </a:graphic>
          </wp:inline>
        </w:drawing>
      </w:r>
      <w:r w:rsidRPr="00161373">
        <w:t xml:space="preserve"> This building block means that the program inside the building block is repeatedly executed</w:t>
      </w:r>
      <w:r>
        <w:rPr>
          <w:rFonts w:hint="eastAsia"/>
        </w:rPr>
        <w:t xml:space="preserve"> a</w:t>
      </w:r>
      <w:r>
        <w:t>nd such as this</w:t>
      </w:r>
      <w:r w:rsidR="00D27F97" w:rsidRPr="00D27F97">
        <w:rPr>
          <w:noProof/>
        </w:rPr>
        <w:t xml:space="preserve"> </w:t>
      </w:r>
      <w:r w:rsidR="00D27F97">
        <w:rPr>
          <w:noProof/>
        </w:rPr>
        <w:drawing>
          <wp:inline distT="0" distB="0" distL="0" distR="0" wp14:anchorId="4A514AA7" wp14:editId="2BA9B373">
            <wp:extent cx="1876425" cy="71437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6425" cy="714375"/>
                    </a:xfrm>
                    <a:prstGeom prst="rect">
                      <a:avLst/>
                    </a:prstGeom>
                  </pic:spPr>
                </pic:pic>
              </a:graphicData>
            </a:graphic>
          </wp:inline>
        </w:drawing>
      </w:r>
      <w:r w:rsidRPr="00161373">
        <w:t xml:space="preserve"> </w:t>
      </w:r>
      <w:r>
        <w:t>i</w:t>
      </w:r>
      <w:r w:rsidRPr="00161373">
        <w:t>s to let the robot always print the</w:t>
      </w:r>
      <w:r w:rsidR="002C3E28">
        <w:t>” hello”</w:t>
      </w:r>
      <w:r w:rsidRPr="00161373">
        <w:t xml:space="preserve"> on the serial port;</w:t>
      </w:r>
    </w:p>
    <w:p w14:paraId="5ECF3C5F" w14:textId="68FB8FF9" w:rsidR="000D594A" w:rsidRDefault="000653AA" w:rsidP="000D594A">
      <w:pPr>
        <w:pStyle w:val="af6"/>
        <w:ind w:left="780" w:firstLineChars="0" w:firstLine="0"/>
        <w:jc w:val="center"/>
      </w:pPr>
      <w:r w:rsidRPr="000653AA">
        <w:rPr>
          <w:rFonts w:hint="eastAsia"/>
        </w:rPr>
        <w:t>⑵</w:t>
      </w:r>
      <w:r w:rsidR="00161373" w:rsidRPr="00161373">
        <w:t xml:space="preserve">The main function of the building blocks of numbers and logic types is to do mathematical operations, as a condition for judgment, comparing size and logical judgments with, </w:t>
      </w:r>
      <w:r w:rsidR="00CD245D">
        <w:t xml:space="preserve">is </w:t>
      </w:r>
      <w:r w:rsidR="00161373" w:rsidRPr="00161373">
        <w:t>or not, as shown in Figure 1-14.</w:t>
      </w:r>
      <w:r w:rsidR="00E2705F" w:rsidRPr="00E2705F">
        <w:rPr>
          <w:noProof/>
        </w:rPr>
        <w:t xml:space="preserve"> </w:t>
      </w:r>
      <w:r w:rsidR="00E2705F">
        <w:rPr>
          <w:noProof/>
        </w:rPr>
        <w:lastRenderedPageBreak/>
        <w:drawing>
          <wp:inline distT="0" distB="0" distL="0" distR="0" wp14:anchorId="74E297ED" wp14:editId="33EB67D8">
            <wp:extent cx="2476500" cy="51625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500" cy="5162550"/>
                    </a:xfrm>
                    <a:prstGeom prst="rect">
                      <a:avLst/>
                    </a:prstGeom>
                  </pic:spPr>
                </pic:pic>
              </a:graphicData>
            </a:graphic>
          </wp:inline>
        </w:drawing>
      </w:r>
    </w:p>
    <w:p w14:paraId="50D4655F" w14:textId="4F78E114" w:rsidR="000D594A" w:rsidRDefault="00161373" w:rsidP="000D594A">
      <w:pPr>
        <w:pStyle w:val="af6"/>
        <w:ind w:left="780" w:firstLineChars="0" w:firstLine="0"/>
        <w:jc w:val="center"/>
      </w:pPr>
      <w:r>
        <w:rPr>
          <w:rFonts w:hint="eastAsia"/>
        </w:rPr>
        <w:t>F</w:t>
      </w:r>
      <w:r>
        <w:t xml:space="preserve">igure </w:t>
      </w:r>
      <w:r w:rsidR="000D594A">
        <w:rPr>
          <w:rFonts w:hint="eastAsia"/>
        </w:rPr>
        <w:t>1-14</w:t>
      </w:r>
    </w:p>
    <w:p w14:paraId="7038D763" w14:textId="484E93E7" w:rsidR="004226E4" w:rsidRDefault="00161373" w:rsidP="004226E4">
      <w:pPr>
        <w:pStyle w:val="af6"/>
        <w:ind w:left="780" w:firstLineChars="0" w:firstLine="0"/>
        <w:jc w:val="left"/>
      </w:pPr>
      <w:r>
        <w:rPr>
          <w:rFonts w:hint="eastAsia"/>
        </w:rPr>
        <w:t>F</w:t>
      </w:r>
      <w:r>
        <w:t>or example</w:t>
      </w:r>
      <w:r w:rsidR="00F43201">
        <w:rPr>
          <w:noProof/>
        </w:rPr>
        <w:drawing>
          <wp:inline distT="0" distB="0" distL="0" distR="0" wp14:anchorId="7844DD38" wp14:editId="34F8BA73">
            <wp:extent cx="683812" cy="278296"/>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85800" cy="279105"/>
                    </a:xfrm>
                    <a:prstGeom prst="rect">
                      <a:avLst/>
                    </a:prstGeom>
                  </pic:spPr>
                </pic:pic>
              </a:graphicData>
            </a:graphic>
          </wp:inline>
        </w:drawing>
      </w:r>
      <w:r w:rsidRPr="00161373">
        <w:t xml:space="preserve"> </w:t>
      </w:r>
      <w:r>
        <w:t>b</w:t>
      </w:r>
      <w:r w:rsidRPr="00161373">
        <w:t>uilding blocks are operations that judge size, when using control blocks, numbers, and logic operations with robotic building blocks,</w:t>
      </w:r>
      <w:r>
        <w:rPr>
          <w:rFonts w:hint="eastAsia"/>
        </w:rPr>
        <w:t xml:space="preserve">then </w:t>
      </w:r>
      <w:r>
        <w:t>can wirte</w:t>
      </w:r>
      <w:r w:rsidR="00D27F97" w:rsidRPr="00D27F97">
        <w:rPr>
          <w:noProof/>
        </w:rPr>
        <w:t xml:space="preserve"> </w:t>
      </w:r>
      <w:r w:rsidR="00D27F97">
        <w:rPr>
          <w:noProof/>
        </w:rPr>
        <w:drawing>
          <wp:inline distT="0" distB="0" distL="0" distR="0" wp14:anchorId="6B0A9B39" wp14:editId="10F1C4DC">
            <wp:extent cx="1809750" cy="7715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9750" cy="771525"/>
                    </a:xfrm>
                    <a:prstGeom prst="rect">
                      <a:avLst/>
                    </a:prstGeom>
                  </pic:spPr>
                </pic:pic>
              </a:graphicData>
            </a:graphic>
          </wp:inline>
        </w:drawing>
      </w:r>
      <w:r w:rsidRPr="00161373">
        <w:t xml:space="preserve"> such a </w:t>
      </w:r>
      <w:r>
        <w:t>program,</w:t>
      </w:r>
      <w:r w:rsidRPr="00161373">
        <w:t xml:space="preserve"> which means to determine whether this condition </w:t>
      </w:r>
      <w:r w:rsidR="0076556B">
        <w:rPr>
          <w:noProof/>
        </w:rPr>
        <w:drawing>
          <wp:inline distT="0" distB="0" distL="0" distR="0" wp14:anchorId="33F9391D" wp14:editId="7B10E3C6">
            <wp:extent cx="923925" cy="3048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23925" cy="304800"/>
                    </a:xfrm>
                    <a:prstGeom prst="rect">
                      <a:avLst/>
                    </a:prstGeom>
                  </pic:spPr>
                </pic:pic>
              </a:graphicData>
            </a:graphic>
          </wp:inline>
        </w:drawing>
      </w:r>
      <w:r>
        <w:rPr>
          <w:rFonts w:hint="eastAsia"/>
        </w:rPr>
        <w:t>i</w:t>
      </w:r>
      <w:r>
        <w:t>s true</w:t>
      </w:r>
      <w:r>
        <w:rPr>
          <w:rFonts w:hint="eastAsia"/>
        </w:rPr>
        <w:t>,</w:t>
      </w:r>
      <w:r w:rsidRPr="00161373">
        <w:t xml:space="preserve"> If the condition is</w:t>
      </w:r>
      <w:r w:rsidR="002D0795" w:rsidRPr="004226E4">
        <w:t xml:space="preserve"> </w:t>
      </w:r>
      <w:r w:rsidR="002D0795">
        <w:t>met</w:t>
      </w:r>
      <w:r w:rsidRPr="00161373">
        <w:t>, then execute the serial port to print the number 2; Expand it,</w:t>
      </w:r>
      <w:r w:rsidR="00D27F97" w:rsidRPr="00D27F97">
        <w:rPr>
          <w:noProof/>
        </w:rPr>
        <w:t xml:space="preserve"> </w:t>
      </w:r>
      <w:r w:rsidR="00D27F97">
        <w:rPr>
          <w:noProof/>
        </w:rPr>
        <w:drawing>
          <wp:inline distT="0" distB="0" distL="0" distR="0" wp14:anchorId="7FC0FACE" wp14:editId="2962A487">
            <wp:extent cx="1828800" cy="124777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8800" cy="1247775"/>
                    </a:xfrm>
                    <a:prstGeom prst="rect">
                      <a:avLst/>
                    </a:prstGeom>
                  </pic:spPr>
                </pic:pic>
              </a:graphicData>
            </a:graphic>
          </wp:inline>
        </w:drawing>
      </w:r>
      <w:r w:rsidRPr="00161373">
        <w:t xml:space="preserve"> Such a program means to judge </w:t>
      </w:r>
      <w:r w:rsidR="0076556B">
        <w:rPr>
          <w:noProof/>
        </w:rPr>
        <w:drawing>
          <wp:inline distT="0" distB="0" distL="0" distR="0" wp14:anchorId="6720512F" wp14:editId="5DD76492">
            <wp:extent cx="923925" cy="3048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23925" cy="304800"/>
                    </a:xfrm>
                    <a:prstGeom prst="rect">
                      <a:avLst/>
                    </a:prstGeom>
                  </pic:spPr>
                </pic:pic>
              </a:graphicData>
            </a:graphic>
          </wp:inline>
        </w:drawing>
      </w:r>
      <w:r w:rsidRPr="00161373">
        <w:t xml:space="preserve"> whether this condition</w:t>
      </w:r>
      <w:r>
        <w:t xml:space="preserve"> is ture,</w:t>
      </w:r>
      <w:r w:rsidR="004226E4" w:rsidRPr="004226E4">
        <w:t xml:space="preserve"> If the condition is </w:t>
      </w:r>
      <w:r w:rsidR="002D0795">
        <w:t>met</w:t>
      </w:r>
      <w:r w:rsidR="004226E4" w:rsidRPr="004226E4">
        <w:t xml:space="preserve">, then the serial port print number </w:t>
      </w:r>
      <w:r w:rsidR="004226E4" w:rsidRPr="004226E4">
        <w:lastRenderedPageBreak/>
        <w:t>1 is executed, and if the condition is not established, the serial port print number 2 is executed.</w:t>
      </w:r>
    </w:p>
    <w:p w14:paraId="570801AB" w14:textId="15A791FA" w:rsidR="00D27F97" w:rsidRDefault="004226E4" w:rsidP="00D27F97">
      <w:pPr>
        <w:pStyle w:val="af6"/>
        <w:ind w:left="780" w:firstLineChars="0" w:firstLine="0"/>
        <w:jc w:val="center"/>
      </w:pPr>
      <w:r w:rsidRPr="004226E4">
        <w:t>The main function of the robot module is to control the robot to perform corresponding actions, such as forward, backward, steering steering, etc., as shown in Figure 1-15 and Figure 1-16.</w:t>
      </w:r>
      <w:r w:rsidR="00D27F97" w:rsidRPr="00D27F97">
        <w:rPr>
          <w:noProof/>
        </w:rPr>
        <w:t xml:space="preserve"> </w:t>
      </w:r>
      <w:r w:rsidR="00B81552">
        <w:rPr>
          <w:noProof/>
        </w:rPr>
        <w:drawing>
          <wp:inline distT="0" distB="0" distL="0" distR="0" wp14:anchorId="5897D6B2" wp14:editId="54145151">
            <wp:extent cx="4124325" cy="47815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4325" cy="4781550"/>
                    </a:xfrm>
                    <a:prstGeom prst="rect">
                      <a:avLst/>
                    </a:prstGeom>
                  </pic:spPr>
                </pic:pic>
              </a:graphicData>
            </a:graphic>
          </wp:inline>
        </w:drawing>
      </w:r>
    </w:p>
    <w:p w14:paraId="2A63F5D6" w14:textId="57DAD175" w:rsidR="00D27F97" w:rsidRDefault="00D27F97" w:rsidP="00D27F97">
      <w:pPr>
        <w:pStyle w:val="af6"/>
        <w:ind w:left="780" w:firstLineChars="0" w:firstLine="0"/>
        <w:jc w:val="center"/>
      </w:pPr>
      <w:r>
        <w:rPr>
          <w:rFonts w:hint="eastAsia"/>
        </w:rPr>
        <w:t>F</w:t>
      </w:r>
      <w:r>
        <w:t>igure</w:t>
      </w:r>
      <w:r>
        <w:rPr>
          <w:rFonts w:hint="eastAsia"/>
        </w:rPr>
        <w:t>1-15</w:t>
      </w:r>
    </w:p>
    <w:p w14:paraId="4A25AE1C" w14:textId="1724B4B1" w:rsidR="00B4006F" w:rsidRDefault="00B81552" w:rsidP="00D27F97">
      <w:pPr>
        <w:pStyle w:val="af6"/>
        <w:ind w:left="780" w:firstLineChars="0" w:firstLine="0"/>
        <w:jc w:val="center"/>
      </w:pPr>
      <w:r>
        <w:rPr>
          <w:noProof/>
        </w:rPr>
        <w:lastRenderedPageBreak/>
        <w:drawing>
          <wp:inline distT="0" distB="0" distL="0" distR="0" wp14:anchorId="76349E73" wp14:editId="5BAF8BCD">
            <wp:extent cx="4229100" cy="56197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100" cy="5619750"/>
                    </a:xfrm>
                    <a:prstGeom prst="rect">
                      <a:avLst/>
                    </a:prstGeom>
                  </pic:spPr>
                </pic:pic>
              </a:graphicData>
            </a:graphic>
          </wp:inline>
        </w:drawing>
      </w:r>
    </w:p>
    <w:p w14:paraId="1EA6A138" w14:textId="6CD8D335" w:rsidR="00B4006F" w:rsidRDefault="00B4006F" w:rsidP="00B4006F">
      <w:pPr>
        <w:pStyle w:val="af6"/>
        <w:ind w:leftChars="325" w:left="780" w:firstLineChars="700" w:firstLine="1470"/>
        <w:jc w:val="left"/>
      </w:pPr>
      <w:r>
        <w:rPr>
          <w:rFonts w:hint="eastAsia"/>
        </w:rPr>
        <w:t xml:space="preserve">                           </w:t>
      </w:r>
      <w:r w:rsidR="004226E4">
        <w:rPr>
          <w:rFonts w:hint="eastAsia"/>
        </w:rPr>
        <w:t>F</w:t>
      </w:r>
      <w:r w:rsidR="004226E4">
        <w:t>igure</w:t>
      </w:r>
      <w:r w:rsidR="004226E4">
        <w:rPr>
          <w:rFonts w:hint="eastAsia"/>
        </w:rPr>
        <w:t xml:space="preserve"> </w:t>
      </w:r>
      <w:r>
        <w:rPr>
          <w:rFonts w:hint="eastAsia"/>
        </w:rPr>
        <w:t>1-16</w:t>
      </w:r>
    </w:p>
    <w:p w14:paraId="794BE631" w14:textId="77777777" w:rsidR="0076556B" w:rsidRPr="0076556B" w:rsidRDefault="0076556B" w:rsidP="0076556B">
      <w:pPr>
        <w:rPr>
          <w:rFonts w:eastAsiaTheme="minorEastAsia"/>
        </w:rPr>
      </w:pPr>
    </w:p>
    <w:p w14:paraId="64CD3EA7" w14:textId="63917A79" w:rsidR="007677FA" w:rsidRDefault="005F2210" w:rsidP="003F2E3B">
      <w:pPr>
        <w:pStyle w:val="10"/>
        <w:rPr>
          <w:shd w:val="clear" w:color="auto" w:fill="FFFFFF"/>
        </w:rPr>
      </w:pPr>
      <w:bookmarkStart w:id="17" w:name="_Toc4594426"/>
      <w:r w:rsidRPr="005F2210">
        <w:rPr>
          <w:shd w:val="clear" w:color="auto" w:fill="FFFFFF"/>
        </w:rPr>
        <w:t xml:space="preserve">Chapter </w:t>
      </w:r>
      <w:r>
        <w:rPr>
          <w:shd w:val="clear" w:color="auto" w:fill="FFFFFF"/>
        </w:rPr>
        <w:t>2</w:t>
      </w:r>
      <w:r w:rsidRPr="005F2210">
        <w:rPr>
          <w:shd w:val="clear" w:color="auto" w:fill="FFFFFF"/>
        </w:rPr>
        <w:t xml:space="preserve"> </w:t>
      </w:r>
      <w:r w:rsidR="002E37BE">
        <w:rPr>
          <w:shd w:val="clear" w:color="auto" w:fill="FFFFFF"/>
        </w:rPr>
        <w:t xml:space="preserve"> </w:t>
      </w:r>
      <w:r w:rsidRPr="005F2210">
        <w:rPr>
          <w:shd w:val="clear" w:color="auto" w:fill="FFFFFF"/>
        </w:rPr>
        <w:t>First</w:t>
      </w:r>
      <w:r w:rsidR="00FC45CA">
        <w:rPr>
          <w:shd w:val="clear" w:color="auto" w:fill="FFFFFF"/>
        </w:rPr>
        <w:t>-time</w:t>
      </w:r>
      <w:r w:rsidRPr="005F2210">
        <w:rPr>
          <w:shd w:val="clear" w:color="auto" w:fill="FFFFFF"/>
        </w:rPr>
        <w:t xml:space="preserve"> </w:t>
      </w:r>
      <w:r w:rsidR="005303A6">
        <w:rPr>
          <w:shd w:val="clear" w:color="auto" w:fill="FFFFFF"/>
        </w:rPr>
        <w:t>p</w:t>
      </w:r>
      <w:r w:rsidRPr="005F2210">
        <w:rPr>
          <w:shd w:val="clear" w:color="auto" w:fill="FFFFFF"/>
        </w:rPr>
        <w:t>rogramming</w:t>
      </w:r>
      <w:bookmarkEnd w:id="17"/>
    </w:p>
    <w:p w14:paraId="3FE02CF9" w14:textId="77777777" w:rsidR="005F2210" w:rsidRPr="005F2210" w:rsidRDefault="005F2210" w:rsidP="005F2210">
      <w:pPr>
        <w:rPr>
          <w:rFonts w:eastAsiaTheme="minorEastAsia"/>
        </w:rPr>
      </w:pPr>
    </w:p>
    <w:p w14:paraId="2B599543" w14:textId="7656EC1B" w:rsidR="00551314" w:rsidRDefault="00551314" w:rsidP="00551314">
      <w:pPr>
        <w:pStyle w:val="2"/>
        <w:rPr>
          <w:shd w:val="clear" w:color="auto" w:fill="FFFFFF"/>
        </w:rPr>
      </w:pPr>
      <w:bookmarkStart w:id="18" w:name="_Toc4594427"/>
      <w:r>
        <w:rPr>
          <w:shd w:val="clear" w:color="auto" w:fill="FFFFFF"/>
        </w:rPr>
        <w:t xml:space="preserve">2.1 </w:t>
      </w:r>
      <w:r w:rsidR="000F1DC3">
        <w:rPr>
          <w:rFonts w:hint="eastAsia"/>
          <w:shd w:val="clear" w:color="auto" w:fill="FFFFFF"/>
        </w:rPr>
        <w:t>Hello word</w:t>
      </w:r>
      <w:bookmarkEnd w:id="18"/>
      <w:r w:rsidR="000F1DC3">
        <w:rPr>
          <w:rFonts w:hint="eastAsia"/>
          <w:shd w:val="clear" w:color="auto" w:fill="FFFFFF"/>
        </w:rPr>
        <w:t xml:space="preserve"> </w:t>
      </w:r>
    </w:p>
    <w:p w14:paraId="45CE5C68" w14:textId="7C860BA1" w:rsidR="009B4B87" w:rsidRDefault="005F2210" w:rsidP="003F3C95">
      <w:pPr>
        <w:ind w:firstLineChars="100" w:firstLine="240"/>
        <w:rPr>
          <w:rFonts w:eastAsiaTheme="minorEastAsia"/>
        </w:rPr>
      </w:pPr>
      <w:r w:rsidRPr="005F2210">
        <w:rPr>
          <w:rFonts w:eastAsiaTheme="minorEastAsia"/>
        </w:rPr>
        <w:t>If we want the Hummer-bot to move, we need to store the Hummer-bot in advance in its brain (control board). How do we compile instructions for the Hummer-bot? Let's take a look at the process of writing a Hummer-bot robot to print Hello word.</w:t>
      </w:r>
      <w:r>
        <w:rPr>
          <w:rFonts w:eastAsiaTheme="minorEastAsia"/>
        </w:rPr>
        <w:t xml:space="preserve"> </w:t>
      </w:r>
    </w:p>
    <w:p w14:paraId="7C019C1E" w14:textId="74CB4D08" w:rsidR="009B4B87" w:rsidRDefault="009B4B87" w:rsidP="009B4B87">
      <w:pPr>
        <w:pStyle w:val="3"/>
        <w:rPr>
          <w:rFonts w:eastAsiaTheme="minorEastAsia"/>
        </w:rPr>
      </w:pPr>
      <w:bookmarkStart w:id="19" w:name="_Toc4594428"/>
      <w:r>
        <w:rPr>
          <w:rFonts w:eastAsiaTheme="minorEastAsia" w:hint="eastAsia"/>
        </w:rPr>
        <w:t>2</w:t>
      </w:r>
      <w:r>
        <w:rPr>
          <w:rFonts w:eastAsiaTheme="minorEastAsia"/>
        </w:rPr>
        <w:t>.1.1</w:t>
      </w:r>
      <w:r w:rsidR="00B037D2">
        <w:rPr>
          <w:rFonts w:eastAsiaTheme="minorEastAsia"/>
        </w:rPr>
        <w:t xml:space="preserve"> </w:t>
      </w:r>
      <w:r w:rsidR="005F2210" w:rsidRPr="005F2210">
        <w:rPr>
          <w:rFonts w:eastAsiaTheme="minorEastAsia"/>
        </w:rPr>
        <w:t>Add the Hummerbot library</w:t>
      </w:r>
      <w:bookmarkEnd w:id="19"/>
    </w:p>
    <w:p w14:paraId="170C296D" w14:textId="7F606ADE" w:rsidR="005F2210" w:rsidRPr="006C080A" w:rsidRDefault="005F2210" w:rsidP="00292898">
      <w:pPr>
        <w:rPr>
          <w:rFonts w:ascii="宋体" w:eastAsia="宋体" w:hAnsi="宋体" w:cs="宋体"/>
        </w:rPr>
      </w:pPr>
      <w:r w:rsidRPr="005F2210">
        <w:rPr>
          <w:rFonts w:ascii="宋体" w:eastAsia="宋体" w:hAnsi="宋体" w:cs="宋体"/>
        </w:rPr>
        <w:t>Before programming, we need to add the Hummerbot library first, as described below:</w:t>
      </w:r>
    </w:p>
    <w:p w14:paraId="1853C958" w14:textId="5CEF26DF" w:rsidR="005F2210" w:rsidRPr="006C080A" w:rsidRDefault="005F2210" w:rsidP="00DC0144">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lastRenderedPageBreak/>
        <w:t>Download the Hummer-bot library and save it on your computer. File name: Hummerbot.zip</w:t>
      </w:r>
    </w:p>
    <w:p w14:paraId="3E7BD21A" w14:textId="2634CB24" w:rsidR="005F2210" w:rsidRPr="006C080A" w:rsidRDefault="005F2210" w:rsidP="00DC0144">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t xml:space="preserve">Open the mBlock software and click “Extension </w:t>
      </w:r>
      <w:r w:rsidR="00FA237C" w:rsidRPr="006C080A">
        <w:rPr>
          <w:rFonts w:ascii="宋体" w:eastAsia="宋体" w:hAnsi="宋体" w:cs="宋体"/>
          <w:kern w:val="0"/>
          <w:sz w:val="24"/>
        </w:rPr>
        <w:sym w:font="Wingdings" w:char="F0E0"/>
      </w:r>
      <w:r w:rsidRPr="005F2210">
        <w:rPr>
          <w:rFonts w:ascii="宋体" w:eastAsia="宋体" w:hAnsi="宋体" w:cs="宋体"/>
          <w:kern w:val="0"/>
          <w:sz w:val="24"/>
        </w:rPr>
        <w:t>Extension Manager”, as shown in Figure 2-1;</w:t>
      </w:r>
    </w:p>
    <w:p w14:paraId="17F6A0F9" w14:textId="599CDB77" w:rsidR="005F2210" w:rsidRPr="006C080A" w:rsidRDefault="005F2210" w:rsidP="00DC0144">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t>In the Extension Manager, click "Add Extension" in the lower right corner, as shown in Figure 2-2.</w:t>
      </w:r>
    </w:p>
    <w:p w14:paraId="4390D771" w14:textId="5756E5A8" w:rsidR="00DC0144" w:rsidRDefault="00412059" w:rsidP="00DC0144">
      <w:pPr>
        <w:pStyle w:val="af6"/>
        <w:ind w:left="420" w:firstLineChars="0" w:firstLine="0"/>
        <w:jc w:val="center"/>
      </w:pPr>
      <w:r>
        <w:rPr>
          <w:noProof/>
        </w:rPr>
        <w:drawing>
          <wp:inline distT="0" distB="0" distL="0" distR="0" wp14:anchorId="3BB53E2A" wp14:editId="331EACD2">
            <wp:extent cx="3114675" cy="33528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3352800"/>
                    </a:xfrm>
                    <a:prstGeom prst="rect">
                      <a:avLst/>
                    </a:prstGeom>
                  </pic:spPr>
                </pic:pic>
              </a:graphicData>
            </a:graphic>
          </wp:inline>
        </w:drawing>
      </w:r>
    </w:p>
    <w:p w14:paraId="0510E08B" w14:textId="1D03DBC7" w:rsidR="005F2210" w:rsidRDefault="005F2210" w:rsidP="00DC0144">
      <w:pPr>
        <w:pStyle w:val="af6"/>
        <w:ind w:left="420" w:firstLineChars="0" w:firstLine="0"/>
        <w:jc w:val="center"/>
      </w:pPr>
      <w:r w:rsidRPr="005F2210">
        <w:t>Figure 2-1</w:t>
      </w:r>
    </w:p>
    <w:p w14:paraId="2C0F887D" w14:textId="5A5B9C1F" w:rsidR="00080FAA" w:rsidRDefault="00412059" w:rsidP="00DC0144">
      <w:pPr>
        <w:pStyle w:val="af6"/>
        <w:ind w:left="420" w:firstLineChars="0" w:firstLine="0"/>
        <w:jc w:val="center"/>
      </w:pPr>
      <w:r>
        <w:rPr>
          <w:noProof/>
        </w:rPr>
        <w:lastRenderedPageBreak/>
        <w:drawing>
          <wp:inline distT="0" distB="0" distL="0" distR="0" wp14:anchorId="07813778" wp14:editId="0339A0C8">
            <wp:extent cx="4933950" cy="4572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3950" cy="4572000"/>
                    </a:xfrm>
                    <a:prstGeom prst="rect">
                      <a:avLst/>
                    </a:prstGeom>
                  </pic:spPr>
                </pic:pic>
              </a:graphicData>
            </a:graphic>
          </wp:inline>
        </w:drawing>
      </w:r>
    </w:p>
    <w:p w14:paraId="2E253EEB" w14:textId="35E4ABB0" w:rsidR="00080FAA" w:rsidRDefault="00080FAA" w:rsidP="00DC0144">
      <w:pPr>
        <w:pStyle w:val="af6"/>
        <w:ind w:left="420" w:firstLineChars="0" w:firstLine="0"/>
        <w:jc w:val="center"/>
      </w:pPr>
      <w:r>
        <w:rPr>
          <w:rFonts w:hint="eastAsia"/>
        </w:rPr>
        <w:t>图</w:t>
      </w:r>
      <w:r>
        <w:rPr>
          <w:rFonts w:hint="eastAsia"/>
        </w:rPr>
        <w:t>2</w:t>
      </w:r>
      <w:r>
        <w:t>-2</w:t>
      </w:r>
    </w:p>
    <w:p w14:paraId="4EEE1CCA" w14:textId="47B126D0" w:rsidR="005F2210" w:rsidRPr="006C080A" w:rsidRDefault="005F2210" w:rsidP="00DD6373">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t>Select “Zip.file” for the file type</w:t>
      </w:r>
      <w:r w:rsidR="004664B6">
        <w:rPr>
          <w:rFonts w:ascii="宋体" w:eastAsia="宋体" w:hAnsi="宋体" w:cs="宋体"/>
          <w:kern w:val="0"/>
          <w:sz w:val="24"/>
        </w:rPr>
        <w:t>,</w:t>
      </w:r>
      <w:r w:rsidRPr="005F2210">
        <w:rPr>
          <w:rFonts w:ascii="宋体" w:eastAsia="宋体" w:hAnsi="宋体" w:cs="宋体"/>
          <w:kern w:val="0"/>
          <w:sz w:val="24"/>
        </w:rPr>
        <w:t xml:space="preserve"> then select “Hummerbot.zip” and click “Open”, as shown in Figure 2-3.</w:t>
      </w:r>
    </w:p>
    <w:p w14:paraId="421C897F" w14:textId="0E11AE81" w:rsidR="00F233AD" w:rsidRDefault="00DD6373" w:rsidP="00DD6373">
      <w:pPr>
        <w:jc w:val="center"/>
        <w:rPr>
          <w:rFonts w:eastAsiaTheme="minorEastAsia"/>
        </w:rPr>
      </w:pPr>
      <w:r>
        <w:rPr>
          <w:noProof/>
        </w:rPr>
        <w:drawing>
          <wp:inline distT="0" distB="0" distL="0" distR="0" wp14:anchorId="73F3CBE8" wp14:editId="110287F6">
            <wp:extent cx="3743988" cy="260032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6384" cy="2608935"/>
                    </a:xfrm>
                    <a:prstGeom prst="rect">
                      <a:avLst/>
                    </a:prstGeom>
                  </pic:spPr>
                </pic:pic>
              </a:graphicData>
            </a:graphic>
          </wp:inline>
        </w:drawing>
      </w:r>
    </w:p>
    <w:p w14:paraId="62F698E9" w14:textId="63EFB0F5" w:rsidR="005F2210" w:rsidRDefault="005F2210" w:rsidP="00DD6373">
      <w:pPr>
        <w:jc w:val="center"/>
        <w:rPr>
          <w:rFonts w:eastAsiaTheme="minorEastAsia"/>
        </w:rPr>
      </w:pPr>
      <w:r w:rsidRPr="005F2210">
        <w:rPr>
          <w:rFonts w:eastAsiaTheme="minorEastAsia"/>
        </w:rPr>
        <w:t>Figure 2-3</w:t>
      </w:r>
    </w:p>
    <w:p w14:paraId="1511403D" w14:textId="02EBA0F4" w:rsidR="005F2210" w:rsidRPr="006C080A" w:rsidRDefault="005F2210" w:rsidP="00DD6373">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t>In the "Extension Manager", click "Installed", you will see that the Hummerbot library has been successfully added, as shown in Figure 2-4;</w:t>
      </w:r>
    </w:p>
    <w:p w14:paraId="64DE9690" w14:textId="0538B78A" w:rsidR="00DD6373" w:rsidRDefault="006B736F" w:rsidP="00DD6373">
      <w:pPr>
        <w:pStyle w:val="af6"/>
        <w:ind w:left="420" w:firstLineChars="0" w:firstLine="0"/>
        <w:jc w:val="center"/>
      </w:pPr>
      <w:r>
        <w:rPr>
          <w:noProof/>
        </w:rPr>
        <w:lastRenderedPageBreak/>
        <w:drawing>
          <wp:inline distT="0" distB="0" distL="0" distR="0" wp14:anchorId="6BE5ED17" wp14:editId="6EC581E4">
            <wp:extent cx="4772025" cy="26670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025" cy="2667000"/>
                    </a:xfrm>
                    <a:prstGeom prst="rect">
                      <a:avLst/>
                    </a:prstGeom>
                  </pic:spPr>
                </pic:pic>
              </a:graphicData>
            </a:graphic>
          </wp:inline>
        </w:drawing>
      </w:r>
    </w:p>
    <w:p w14:paraId="6CF8DB84" w14:textId="3B6CB7AE" w:rsidR="005F2210" w:rsidRDefault="005F2210" w:rsidP="00DD6373">
      <w:pPr>
        <w:pStyle w:val="af6"/>
        <w:ind w:left="420" w:firstLineChars="0" w:firstLine="0"/>
        <w:jc w:val="center"/>
      </w:pPr>
      <w:r w:rsidRPr="005F2210">
        <w:t>Figure 2-4</w:t>
      </w:r>
    </w:p>
    <w:p w14:paraId="3081D2CE" w14:textId="38FE15B3" w:rsidR="005F2210" w:rsidRPr="006C080A" w:rsidRDefault="005F2210" w:rsidP="00DD6373">
      <w:pPr>
        <w:pStyle w:val="af6"/>
        <w:numPr>
          <w:ilvl w:val="0"/>
          <w:numId w:val="29"/>
        </w:numPr>
        <w:ind w:firstLineChars="0"/>
        <w:rPr>
          <w:rFonts w:ascii="宋体" w:eastAsia="宋体" w:hAnsi="宋体" w:cs="宋体"/>
          <w:kern w:val="0"/>
          <w:sz w:val="24"/>
        </w:rPr>
      </w:pPr>
      <w:r w:rsidRPr="005F2210">
        <w:rPr>
          <w:rFonts w:ascii="宋体" w:eastAsia="宋体" w:hAnsi="宋体" w:cs="宋体"/>
          <w:kern w:val="0"/>
          <w:sz w:val="24"/>
        </w:rPr>
        <w:t>Click “Extension”, select “Hummerbot”, and then click “Script —&gt; Robot Module”, the Hummerbot block graphic programming block will be displayed in the building block area, as shown in Figure 2-5.</w:t>
      </w:r>
    </w:p>
    <w:p w14:paraId="2720DCF6" w14:textId="4C450E4F" w:rsidR="00DD6373" w:rsidRDefault="006B736F" w:rsidP="00292898">
      <w:pPr>
        <w:jc w:val="center"/>
        <w:rPr>
          <w:rFonts w:eastAsiaTheme="minorEastAsia"/>
        </w:rPr>
      </w:pPr>
      <w:r>
        <w:rPr>
          <w:noProof/>
        </w:rPr>
        <w:drawing>
          <wp:inline distT="0" distB="0" distL="0" distR="0" wp14:anchorId="1042CE8F" wp14:editId="6DFAFFF7">
            <wp:extent cx="3114675" cy="324802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4675" cy="3248025"/>
                    </a:xfrm>
                    <a:prstGeom prst="rect">
                      <a:avLst/>
                    </a:prstGeom>
                  </pic:spPr>
                </pic:pic>
              </a:graphicData>
            </a:graphic>
          </wp:inline>
        </w:drawing>
      </w:r>
    </w:p>
    <w:p w14:paraId="59AC6B83" w14:textId="44B919ED" w:rsidR="005F2210" w:rsidRDefault="005F2210" w:rsidP="00292898">
      <w:pPr>
        <w:jc w:val="center"/>
        <w:rPr>
          <w:rFonts w:eastAsiaTheme="minorEastAsia"/>
        </w:rPr>
      </w:pPr>
      <w:r w:rsidRPr="005F2210">
        <w:rPr>
          <w:rFonts w:eastAsiaTheme="minorEastAsia"/>
        </w:rPr>
        <w:t>Figure 2-5</w:t>
      </w:r>
    </w:p>
    <w:p w14:paraId="665DFD0E" w14:textId="3C3B8B01" w:rsidR="00DD6373" w:rsidRDefault="009B4B87" w:rsidP="009B4B87">
      <w:pPr>
        <w:pStyle w:val="3"/>
      </w:pPr>
      <w:bookmarkStart w:id="20" w:name="_Toc4594429"/>
      <w:r>
        <w:t xml:space="preserve">2.1.2 </w:t>
      </w:r>
      <w:r w:rsidR="005F2210" w:rsidRPr="005F2210">
        <w:t>Programming experience</w:t>
      </w:r>
      <w:bookmarkEnd w:id="20"/>
    </w:p>
    <w:p w14:paraId="3DB5EC5B" w14:textId="6600B4E2" w:rsidR="00263D24" w:rsidRDefault="00263D24" w:rsidP="005F2210">
      <w:pPr>
        <w:rPr>
          <w:rFonts w:eastAsiaTheme="minorEastAsia"/>
        </w:rPr>
      </w:pPr>
      <w:r w:rsidRPr="00263D24">
        <w:rPr>
          <w:rFonts w:eastAsiaTheme="minorEastAsia"/>
        </w:rPr>
        <w:t xml:space="preserve">After adding the Hummerbot library, let's experience Hummerbot programming! Let's start by writing a program that </w:t>
      </w:r>
      <w:r>
        <w:rPr>
          <w:rFonts w:eastAsiaTheme="minorEastAsia"/>
        </w:rPr>
        <w:t>makes</w:t>
      </w:r>
      <w:r w:rsidRPr="00263D24">
        <w:rPr>
          <w:rFonts w:eastAsiaTheme="minorEastAsia"/>
        </w:rPr>
        <w:t xml:space="preserve"> the Hummerbot robot print the Hello word;</w:t>
      </w:r>
    </w:p>
    <w:p w14:paraId="532EEDED" w14:textId="43575D61" w:rsidR="00263D24" w:rsidRPr="00A063B5" w:rsidRDefault="00263D24" w:rsidP="008C2703">
      <w:pPr>
        <w:pStyle w:val="af6"/>
        <w:numPr>
          <w:ilvl w:val="0"/>
          <w:numId w:val="32"/>
        </w:numPr>
        <w:ind w:firstLineChars="0"/>
        <w:rPr>
          <w:rFonts w:ascii="宋体" w:eastAsia="宋体" w:hAnsi="宋体" w:cs="宋体"/>
          <w:kern w:val="0"/>
          <w:sz w:val="24"/>
        </w:rPr>
      </w:pPr>
      <w:r w:rsidRPr="00263D24">
        <w:rPr>
          <w:rFonts w:ascii="宋体" w:eastAsia="宋体" w:hAnsi="宋体" w:cs="宋体"/>
          <w:kern w:val="0"/>
          <w:sz w:val="24"/>
        </w:rPr>
        <w:t>First</w:t>
      </w:r>
      <w:r>
        <w:rPr>
          <w:rFonts w:ascii="宋体" w:eastAsia="宋体" w:hAnsi="宋体" w:cs="宋体"/>
          <w:kern w:val="0"/>
          <w:sz w:val="24"/>
        </w:rPr>
        <w:t>ly</w:t>
      </w:r>
      <w:r w:rsidRPr="00263D24">
        <w:rPr>
          <w:rFonts w:ascii="宋体" w:eastAsia="宋体" w:hAnsi="宋体" w:cs="宋体"/>
          <w:kern w:val="0"/>
          <w:sz w:val="24"/>
        </w:rPr>
        <w:t>, drag the “Hummerbot main program” of the building block area to the script area with the mouse, and then drag “Set serial port baud rate 9600” to the “Hummerbot main program” building block, as shown in Figure 2-6.</w:t>
      </w:r>
    </w:p>
    <w:p w14:paraId="04FBD974" w14:textId="7AD0B8F4" w:rsidR="008C2703" w:rsidRDefault="008F0B41" w:rsidP="008C2703">
      <w:pPr>
        <w:jc w:val="center"/>
        <w:rPr>
          <w:rFonts w:eastAsiaTheme="minorEastAsia"/>
        </w:rPr>
      </w:pPr>
      <w:r>
        <w:rPr>
          <w:noProof/>
        </w:rPr>
        <w:lastRenderedPageBreak/>
        <w:drawing>
          <wp:inline distT="0" distB="0" distL="0" distR="0" wp14:anchorId="34546DCA" wp14:editId="2604AFAF">
            <wp:extent cx="4905375" cy="27622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2762250"/>
                    </a:xfrm>
                    <a:prstGeom prst="rect">
                      <a:avLst/>
                    </a:prstGeom>
                  </pic:spPr>
                </pic:pic>
              </a:graphicData>
            </a:graphic>
          </wp:inline>
        </w:drawing>
      </w:r>
    </w:p>
    <w:p w14:paraId="44358C9F" w14:textId="30BB2C8A" w:rsidR="00263D24" w:rsidRDefault="00263D24" w:rsidP="008C2703">
      <w:pPr>
        <w:jc w:val="center"/>
        <w:rPr>
          <w:rFonts w:eastAsiaTheme="minorEastAsia"/>
        </w:rPr>
      </w:pPr>
      <w:r w:rsidRPr="00263D24">
        <w:rPr>
          <w:rFonts w:eastAsiaTheme="minorEastAsia"/>
        </w:rPr>
        <w:t>Figure 2-6</w:t>
      </w:r>
    </w:p>
    <w:p w14:paraId="17A87AD5" w14:textId="77777777" w:rsidR="00263D24" w:rsidRDefault="00263D24" w:rsidP="008C2703">
      <w:pPr>
        <w:jc w:val="center"/>
        <w:rPr>
          <w:rFonts w:eastAsiaTheme="minorEastAsia"/>
        </w:rPr>
      </w:pPr>
    </w:p>
    <w:p w14:paraId="2731EFF1" w14:textId="184DBC2C" w:rsidR="00F5670F" w:rsidRDefault="00263D24" w:rsidP="008C2703">
      <w:pPr>
        <w:jc w:val="center"/>
        <w:rPr>
          <w:noProof/>
        </w:rPr>
      </w:pPr>
      <w:r w:rsidRPr="00263D24">
        <w:rPr>
          <w:rFonts w:ascii="宋体" w:eastAsia="宋体" w:hAnsi="宋体" w:cs="宋体"/>
        </w:rPr>
        <w:t>2) Click the “Control” tab in the tab area and drag the “Repeat” building block to the bottom of the Hummerbot main program in the script area, as shown in Figure 2-7.</w:t>
      </w:r>
    </w:p>
    <w:p w14:paraId="79389270" w14:textId="79EE53C8" w:rsidR="008F0B41" w:rsidRPr="008F0B41" w:rsidRDefault="008F0B41" w:rsidP="008C2703">
      <w:pPr>
        <w:jc w:val="center"/>
        <w:rPr>
          <w:rFonts w:eastAsiaTheme="minorEastAsia"/>
        </w:rPr>
      </w:pPr>
      <w:r>
        <w:rPr>
          <w:noProof/>
        </w:rPr>
        <w:drawing>
          <wp:inline distT="0" distB="0" distL="0" distR="0" wp14:anchorId="47111538" wp14:editId="7567DF08">
            <wp:extent cx="4657725" cy="34671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7725" cy="3467100"/>
                    </a:xfrm>
                    <a:prstGeom prst="rect">
                      <a:avLst/>
                    </a:prstGeom>
                  </pic:spPr>
                </pic:pic>
              </a:graphicData>
            </a:graphic>
          </wp:inline>
        </w:drawing>
      </w:r>
    </w:p>
    <w:p w14:paraId="0C750240" w14:textId="3C139292" w:rsidR="00263D24" w:rsidRDefault="00263D24" w:rsidP="008C2703">
      <w:pPr>
        <w:jc w:val="center"/>
        <w:rPr>
          <w:rFonts w:eastAsiaTheme="minorEastAsia"/>
        </w:rPr>
      </w:pPr>
      <w:r w:rsidRPr="00263D24">
        <w:rPr>
          <w:rFonts w:eastAsiaTheme="minorEastAsia"/>
        </w:rPr>
        <w:t>Figure 2-7</w:t>
      </w:r>
    </w:p>
    <w:p w14:paraId="3DDD2476" w14:textId="5DADA756" w:rsidR="00263D24" w:rsidRPr="00263D24" w:rsidRDefault="00263D24" w:rsidP="00263D24">
      <w:pPr>
        <w:pStyle w:val="af6"/>
        <w:ind w:left="420" w:firstLineChars="0" w:firstLine="0"/>
        <w:rPr>
          <w:rFonts w:ascii="宋体" w:eastAsia="宋体" w:hAnsi="宋体" w:cs="宋体"/>
        </w:rPr>
      </w:pPr>
      <w:r>
        <w:rPr>
          <w:rFonts w:ascii="宋体" w:eastAsia="宋体" w:hAnsi="宋体" w:cs="宋体"/>
        </w:rPr>
        <w:t>3</w:t>
      </w:r>
      <w:r w:rsidRPr="00263D24">
        <w:rPr>
          <w:rFonts w:ascii="宋体" w:eastAsia="宋体" w:hAnsi="宋体" w:cs="宋体"/>
        </w:rPr>
        <w:t>)</w:t>
      </w:r>
      <w:r>
        <w:rPr>
          <w:rFonts w:ascii="宋体" w:eastAsia="宋体" w:hAnsi="宋体" w:cs="宋体"/>
        </w:rPr>
        <w:t xml:space="preserve"> </w:t>
      </w:r>
      <w:r w:rsidRPr="00263D24">
        <w:rPr>
          <w:rFonts w:ascii="宋体" w:eastAsia="宋体" w:hAnsi="宋体" w:cs="宋体"/>
        </w:rPr>
        <w:t>Drag the “Serial Print String” block into the repeating building block in Arduino's building block and enter “Hello word” as shown in Figure 2-8.</w:t>
      </w:r>
    </w:p>
    <w:p w14:paraId="4B06EA51" w14:textId="64A72E4D" w:rsidR="00773562" w:rsidRPr="0074342D" w:rsidRDefault="008F0B41" w:rsidP="00773562">
      <w:pPr>
        <w:pStyle w:val="af6"/>
        <w:ind w:left="420" w:firstLineChars="0" w:firstLine="0"/>
        <w:jc w:val="center"/>
      </w:pPr>
      <w:r>
        <w:rPr>
          <w:noProof/>
        </w:rPr>
        <w:lastRenderedPageBreak/>
        <w:drawing>
          <wp:inline distT="0" distB="0" distL="0" distR="0" wp14:anchorId="7CA81AB5" wp14:editId="581590AE">
            <wp:extent cx="2619375" cy="13811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9375" cy="1381125"/>
                    </a:xfrm>
                    <a:prstGeom prst="rect">
                      <a:avLst/>
                    </a:prstGeom>
                  </pic:spPr>
                </pic:pic>
              </a:graphicData>
            </a:graphic>
          </wp:inline>
        </w:drawing>
      </w:r>
    </w:p>
    <w:p w14:paraId="480157EC" w14:textId="514A772E" w:rsidR="00263D24" w:rsidRDefault="00263D24" w:rsidP="0074342D">
      <w:pPr>
        <w:jc w:val="center"/>
        <w:rPr>
          <w:rFonts w:eastAsiaTheme="minorEastAsia"/>
        </w:rPr>
      </w:pPr>
      <w:r w:rsidRPr="00263D24">
        <w:rPr>
          <w:rFonts w:eastAsiaTheme="minorEastAsia"/>
        </w:rPr>
        <w:t>Figure 2-8</w:t>
      </w:r>
    </w:p>
    <w:p w14:paraId="76C01D49" w14:textId="43F62ABF" w:rsidR="00263D24" w:rsidRPr="00A063B5" w:rsidRDefault="00263D24" w:rsidP="00263D24">
      <w:pPr>
        <w:ind w:firstLine="480"/>
        <w:rPr>
          <w:rFonts w:ascii="宋体" w:eastAsia="宋体" w:hAnsi="宋体" w:cs="宋体"/>
        </w:rPr>
      </w:pPr>
      <w:r w:rsidRPr="00263D24">
        <w:rPr>
          <w:rFonts w:ascii="宋体" w:eastAsia="宋体" w:hAnsi="宋体" w:cs="宋体"/>
        </w:rPr>
        <w:t xml:space="preserve">The above is the program that Hummerbot robot prints Hello Word. After the program is written, we need to transfer the program to the brain of the Hummerbot robot (control board) to let the robot do the action we want according to the program we wrote. How to transfer the program </w:t>
      </w:r>
      <w:r>
        <w:rPr>
          <w:rFonts w:ascii="宋体" w:eastAsia="宋体" w:hAnsi="宋体" w:cs="宋体"/>
        </w:rPr>
        <w:t>in</w:t>
      </w:r>
      <w:r w:rsidRPr="00263D24">
        <w:rPr>
          <w:rFonts w:ascii="宋体" w:eastAsia="宋体" w:hAnsi="宋体" w:cs="宋体"/>
        </w:rPr>
        <w:t>to the brain of the Hummerbot robot (control board)</w:t>
      </w:r>
      <w:r>
        <w:rPr>
          <w:rFonts w:ascii="宋体" w:eastAsia="宋体" w:hAnsi="宋体" w:cs="宋体"/>
        </w:rPr>
        <w:t xml:space="preserve">? </w:t>
      </w:r>
      <w:r w:rsidRPr="00263D24">
        <w:rPr>
          <w:rFonts w:ascii="宋体" w:eastAsia="宋体" w:hAnsi="宋体" w:cs="宋体"/>
        </w:rPr>
        <w:t>Only when the mBlock and the robot main control board are connected together, we can transfer the program written on the computer to the brain of the Hummerbot robot (control board). The following describes the connection method of the mBlock and the robot main control board.</w:t>
      </w:r>
    </w:p>
    <w:p w14:paraId="0DA2518F" w14:textId="36164366" w:rsidR="00263D24" w:rsidRPr="00263D24" w:rsidRDefault="006A21CF" w:rsidP="00263D24">
      <w:pPr>
        <w:pStyle w:val="2"/>
      </w:pPr>
      <w:bookmarkStart w:id="21" w:name="_Toc4594430"/>
      <w:r>
        <w:t>2</w:t>
      </w:r>
      <w:r w:rsidR="00310557">
        <w:t>.</w:t>
      </w:r>
      <w:r w:rsidR="00551314">
        <w:t>2</w:t>
      </w:r>
      <w:r>
        <w:t xml:space="preserve"> </w:t>
      </w:r>
      <w:r w:rsidR="00310557">
        <w:t>mBlock</w:t>
      </w:r>
      <w:r w:rsidR="004664B6">
        <w:t xml:space="preserve"> and </w:t>
      </w:r>
      <w:r w:rsidR="00310557">
        <w:t xml:space="preserve">Hummer-bot </w:t>
      </w:r>
      <w:r w:rsidR="00263D24" w:rsidRPr="00263D24">
        <w:t>Connection step</w:t>
      </w:r>
      <w:r w:rsidR="00263D24">
        <w:t>s</w:t>
      </w:r>
      <w:bookmarkEnd w:id="21"/>
    </w:p>
    <w:p w14:paraId="4F89C424" w14:textId="0F247148" w:rsidR="00263D24" w:rsidRPr="00263D24" w:rsidRDefault="00263D24" w:rsidP="00263D24">
      <w:pPr>
        <w:pStyle w:val="af6"/>
        <w:numPr>
          <w:ilvl w:val="0"/>
          <w:numId w:val="28"/>
        </w:numPr>
        <w:ind w:firstLineChars="0"/>
        <w:rPr>
          <w:rFonts w:ascii="宋体" w:eastAsia="宋体" w:hAnsi="宋体" w:cs="宋体"/>
          <w:kern w:val="0"/>
          <w:sz w:val="24"/>
        </w:rPr>
      </w:pPr>
      <w:r w:rsidRPr="00263D24">
        <w:rPr>
          <w:rFonts w:ascii="宋体" w:eastAsia="宋体" w:hAnsi="宋体" w:cs="宋体"/>
          <w:kern w:val="0"/>
          <w:sz w:val="24"/>
        </w:rPr>
        <w:t xml:space="preserve">Use a USB data cable, one end is plugged into the computer, </w:t>
      </w:r>
      <w:r>
        <w:rPr>
          <w:rFonts w:ascii="宋体" w:eastAsia="宋体" w:hAnsi="宋体" w:cs="宋体"/>
          <w:kern w:val="0"/>
          <w:sz w:val="24"/>
        </w:rPr>
        <w:t>the other end</w:t>
      </w:r>
      <w:r w:rsidRPr="00263D24">
        <w:rPr>
          <w:rFonts w:ascii="宋体" w:eastAsia="宋体" w:hAnsi="宋体" w:cs="宋体"/>
          <w:kern w:val="0"/>
          <w:sz w:val="24"/>
        </w:rPr>
        <w:t xml:space="preserve"> is inserted into the robot main control board, and the robot motherboard is connected to the computer</w:t>
      </w:r>
      <w:r w:rsidR="003401AE" w:rsidRPr="00A063B5">
        <w:rPr>
          <w:rFonts w:ascii="宋体" w:eastAsia="宋体" w:hAnsi="宋体" w:cs="宋体" w:hint="eastAsia"/>
          <w:kern w:val="0"/>
          <w:sz w:val="24"/>
        </w:rPr>
        <w:t>；</w:t>
      </w:r>
    </w:p>
    <w:p w14:paraId="5E93B96B" w14:textId="5332E962" w:rsidR="00121ADD" w:rsidRDefault="00222AD8" w:rsidP="00310557">
      <w:pPr>
        <w:pStyle w:val="af6"/>
        <w:numPr>
          <w:ilvl w:val="0"/>
          <w:numId w:val="28"/>
        </w:numPr>
        <w:ind w:firstLineChars="0"/>
        <w:rPr>
          <w:rFonts w:ascii="宋体" w:eastAsia="宋体" w:hAnsi="宋体" w:cs="宋体"/>
          <w:kern w:val="0"/>
          <w:sz w:val="24"/>
        </w:rPr>
      </w:pPr>
      <w:r w:rsidRPr="00222AD8">
        <w:rPr>
          <w:rFonts w:ascii="宋体" w:eastAsia="宋体" w:hAnsi="宋体" w:cs="宋体"/>
          <w:kern w:val="0"/>
          <w:sz w:val="24"/>
        </w:rPr>
        <w:t xml:space="preserve">Install the Hummer-bot main control board driver, click </w:t>
      </w:r>
      <w:r>
        <w:rPr>
          <w:rFonts w:ascii="宋体" w:eastAsia="宋体" w:hAnsi="宋体" w:cs="宋体"/>
          <w:kern w:val="0"/>
          <w:sz w:val="24"/>
        </w:rPr>
        <w:t>“</w:t>
      </w:r>
      <w:r w:rsidRPr="00222AD8">
        <w:rPr>
          <w:rFonts w:ascii="宋体" w:eastAsia="宋体" w:hAnsi="宋体" w:cs="宋体"/>
          <w:kern w:val="0"/>
          <w:sz w:val="24"/>
        </w:rPr>
        <w:t>Connect</w:t>
      </w:r>
      <w:r w:rsidR="00121ADD" w:rsidRPr="00A063B5">
        <w:rPr>
          <w:rFonts w:ascii="宋体" w:eastAsia="宋体" w:hAnsi="宋体" w:cs="宋体"/>
          <w:kern w:val="0"/>
          <w:sz w:val="24"/>
        </w:rPr>
        <w:sym w:font="Wingdings" w:char="F0E0"/>
      </w:r>
      <w:r w:rsidRPr="00222AD8">
        <w:t xml:space="preserve"> </w:t>
      </w:r>
      <w:r w:rsidRPr="00222AD8">
        <w:rPr>
          <w:rFonts w:ascii="宋体" w:eastAsia="宋体" w:hAnsi="宋体" w:cs="宋体"/>
          <w:kern w:val="0"/>
          <w:sz w:val="24"/>
        </w:rPr>
        <w:t>Install</w:t>
      </w:r>
      <w:r>
        <w:rPr>
          <w:rFonts w:ascii="宋体" w:eastAsia="宋体" w:hAnsi="宋体" w:cs="宋体"/>
          <w:kern w:val="0"/>
          <w:sz w:val="24"/>
        </w:rPr>
        <w:t xml:space="preserve"> </w:t>
      </w:r>
      <w:r w:rsidR="00121ADD" w:rsidRPr="00A063B5">
        <w:rPr>
          <w:rFonts w:ascii="宋体" w:eastAsia="宋体" w:hAnsi="宋体" w:cs="宋体" w:hint="eastAsia"/>
          <w:kern w:val="0"/>
          <w:sz w:val="24"/>
        </w:rPr>
        <w:t>A</w:t>
      </w:r>
      <w:r w:rsidR="00121ADD" w:rsidRPr="00A063B5">
        <w:rPr>
          <w:rFonts w:ascii="宋体" w:eastAsia="宋体" w:hAnsi="宋体" w:cs="宋体"/>
          <w:kern w:val="0"/>
          <w:sz w:val="24"/>
        </w:rPr>
        <w:t>rduino</w:t>
      </w:r>
      <w:r w:rsidRPr="00222AD8">
        <w:t xml:space="preserve"> </w:t>
      </w:r>
      <w:r w:rsidRPr="00222AD8">
        <w:rPr>
          <w:rFonts w:ascii="宋体" w:eastAsia="宋体" w:hAnsi="宋体" w:cs="宋体"/>
          <w:kern w:val="0"/>
          <w:sz w:val="24"/>
        </w:rPr>
        <w:t>Driver</w:t>
      </w:r>
      <w:r>
        <w:rPr>
          <w:rFonts w:ascii="宋体" w:eastAsia="宋体" w:hAnsi="宋体" w:cs="宋体"/>
          <w:kern w:val="0"/>
          <w:sz w:val="24"/>
        </w:rPr>
        <w:t>”</w:t>
      </w:r>
      <w:r w:rsidRPr="00222AD8">
        <w:t xml:space="preserve"> </w:t>
      </w:r>
      <w:r w:rsidRPr="00222AD8">
        <w:rPr>
          <w:rFonts w:ascii="宋体" w:eastAsia="宋体" w:hAnsi="宋体" w:cs="宋体"/>
          <w:kern w:val="0"/>
          <w:sz w:val="24"/>
        </w:rPr>
        <w:t>as shown in Figure 2-9; click “Install”, as shown in Figure 2-10, drive installation;</w:t>
      </w:r>
    </w:p>
    <w:p w14:paraId="0B3E9385" w14:textId="77777777" w:rsidR="00263D24" w:rsidRPr="00A063B5" w:rsidRDefault="00263D24" w:rsidP="00222AD8">
      <w:pPr>
        <w:pStyle w:val="af6"/>
        <w:ind w:left="360" w:firstLineChars="0" w:firstLine="0"/>
        <w:rPr>
          <w:rFonts w:ascii="宋体" w:eastAsia="宋体" w:hAnsi="宋体" w:cs="宋体"/>
          <w:kern w:val="0"/>
          <w:sz w:val="24"/>
        </w:rPr>
      </w:pPr>
    </w:p>
    <w:p w14:paraId="18A749A0" w14:textId="7005832D" w:rsidR="00121ADD" w:rsidRDefault="00121ADD" w:rsidP="00121ADD">
      <w:pPr>
        <w:pStyle w:val="af6"/>
        <w:ind w:left="360" w:firstLineChars="0" w:firstLine="0"/>
        <w:rPr>
          <w:noProof/>
        </w:rPr>
      </w:pPr>
      <w:r>
        <w:rPr>
          <w:noProof/>
        </w:rPr>
        <w:t xml:space="preserve"> </w:t>
      </w:r>
      <w:r w:rsidR="003401AE" w:rsidRPr="003401AE">
        <w:rPr>
          <w:noProof/>
        </w:rPr>
        <w:t xml:space="preserve"> </w:t>
      </w:r>
      <w:r w:rsidR="008F0B41">
        <w:rPr>
          <w:noProof/>
        </w:rPr>
        <w:drawing>
          <wp:inline distT="0" distB="0" distL="0" distR="0" wp14:anchorId="1E8637E1" wp14:editId="26FEDCFB">
            <wp:extent cx="2684145" cy="2301995"/>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3135" cy="2309705"/>
                    </a:xfrm>
                    <a:prstGeom prst="rect">
                      <a:avLst/>
                    </a:prstGeom>
                  </pic:spPr>
                </pic:pic>
              </a:graphicData>
            </a:graphic>
          </wp:inline>
        </w:drawing>
      </w:r>
      <w:r>
        <w:rPr>
          <w:noProof/>
        </w:rPr>
        <w:t xml:space="preserve"> </w:t>
      </w:r>
      <w:r>
        <w:rPr>
          <w:noProof/>
        </w:rPr>
        <w:drawing>
          <wp:inline distT="0" distB="0" distL="0" distR="0" wp14:anchorId="23BD3246" wp14:editId="1422EB64">
            <wp:extent cx="3474049" cy="2686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8229" cy="2697014"/>
                    </a:xfrm>
                    <a:prstGeom prst="rect">
                      <a:avLst/>
                    </a:prstGeom>
                  </pic:spPr>
                </pic:pic>
              </a:graphicData>
            </a:graphic>
          </wp:inline>
        </w:drawing>
      </w:r>
    </w:p>
    <w:p w14:paraId="0CD838EC" w14:textId="06431A6F" w:rsidR="003401AE" w:rsidRPr="008F0B41" w:rsidRDefault="00222AD8" w:rsidP="008F0B41">
      <w:pPr>
        <w:pStyle w:val="af6"/>
        <w:ind w:left="360" w:firstLineChars="900" w:firstLine="1890"/>
      </w:pPr>
      <w:r w:rsidRPr="00222AD8">
        <w:rPr>
          <w:rFonts w:ascii="宋体" w:eastAsia="宋体" w:hAnsi="宋体" w:cs="宋体"/>
        </w:rPr>
        <w:t>Figure 2-9</w:t>
      </w:r>
      <w:r w:rsidR="008F0B41">
        <w:rPr>
          <w:rFonts w:ascii="宋体" w:eastAsia="宋体" w:hAnsi="宋体" w:cs="宋体"/>
        </w:rPr>
        <w:t xml:space="preserve">                                     </w:t>
      </w:r>
      <w:r w:rsidR="008F0B41" w:rsidRPr="00222AD8">
        <w:t>Figure 2-10</w:t>
      </w:r>
    </w:p>
    <w:p w14:paraId="131836D5" w14:textId="118C7FAB" w:rsidR="00222AD8" w:rsidRPr="00222AD8" w:rsidRDefault="00222AD8" w:rsidP="00DE5745">
      <w:pPr>
        <w:pStyle w:val="af6"/>
        <w:numPr>
          <w:ilvl w:val="0"/>
          <w:numId w:val="28"/>
        </w:numPr>
        <w:ind w:firstLineChars="0"/>
        <w:rPr>
          <w:rFonts w:ascii="宋体" w:eastAsia="宋体" w:hAnsi="宋体" w:cs="宋体"/>
          <w:kern w:val="0"/>
          <w:sz w:val="24"/>
        </w:rPr>
      </w:pPr>
      <w:r w:rsidRPr="00222AD8">
        <w:rPr>
          <w:rFonts w:ascii="宋体" w:eastAsia="宋体" w:hAnsi="宋体" w:cs="宋体"/>
          <w:kern w:val="0"/>
          <w:sz w:val="24"/>
        </w:rPr>
        <w:t>Click “Connect</w:t>
      </w:r>
      <w:r w:rsidR="00121ADD" w:rsidRPr="00A063B5">
        <w:rPr>
          <w:rFonts w:ascii="宋体" w:eastAsia="宋体" w:hAnsi="宋体" w:cs="宋体"/>
          <w:kern w:val="0"/>
          <w:sz w:val="24"/>
        </w:rPr>
        <w:sym w:font="Wingdings" w:char="F0E0"/>
      </w:r>
      <w:r w:rsidRPr="00222AD8">
        <w:t xml:space="preserve"> </w:t>
      </w:r>
      <w:r w:rsidRPr="00222AD8">
        <w:rPr>
          <w:rFonts w:ascii="宋体" w:eastAsia="宋体" w:hAnsi="宋体" w:cs="宋体"/>
          <w:kern w:val="0"/>
          <w:sz w:val="24"/>
        </w:rPr>
        <w:t>Serial port</w:t>
      </w:r>
      <w:r w:rsidR="00121ADD" w:rsidRPr="00A063B5">
        <w:rPr>
          <w:rFonts w:ascii="宋体" w:eastAsia="宋体" w:hAnsi="宋体" w:cs="宋体"/>
          <w:kern w:val="0"/>
          <w:sz w:val="24"/>
        </w:rPr>
        <w:sym w:font="Wingdings" w:char="F0E0"/>
      </w:r>
      <w:r w:rsidR="00121ADD" w:rsidRPr="00222AD8">
        <w:rPr>
          <w:rFonts w:ascii="宋体" w:eastAsia="宋体" w:hAnsi="宋体" w:cs="宋体"/>
          <w:kern w:val="0"/>
          <w:sz w:val="24"/>
        </w:rPr>
        <w:t>COM4</w:t>
      </w:r>
      <w:r w:rsidRPr="00222AD8">
        <w:t xml:space="preserve"> </w:t>
      </w:r>
      <w:r w:rsidRPr="00222AD8">
        <w:rPr>
          <w:rFonts w:ascii="宋体" w:eastAsia="宋体" w:hAnsi="宋体" w:cs="宋体"/>
          <w:kern w:val="0"/>
          <w:sz w:val="24"/>
        </w:rPr>
        <w:t xml:space="preserve">(the number of COM port is different for different computers)”, as shown in Figure 2-11. After the correct connection, there will be a </w:t>
      </w:r>
      <w:r w:rsidRPr="00222AD8">
        <w:rPr>
          <w:rFonts w:ascii="宋体" w:eastAsia="宋体" w:hAnsi="宋体" w:cs="宋体"/>
          <w:kern w:val="0"/>
          <w:sz w:val="24"/>
        </w:rPr>
        <w:lastRenderedPageBreak/>
        <w:t>“Serial port connected” prompt at the top of the software. The mblock and Hummer-bot are successfully connected, as shown in Figure 2-12.</w:t>
      </w:r>
    </w:p>
    <w:p w14:paraId="6F656A99" w14:textId="7E499AE2" w:rsidR="00121ADD" w:rsidRPr="00051B66" w:rsidRDefault="00917FBD" w:rsidP="00051B66">
      <w:pPr>
        <w:rPr>
          <w:rFonts w:eastAsiaTheme="minorEastAsia"/>
          <w:noProof/>
        </w:rPr>
      </w:pPr>
      <w:r>
        <w:rPr>
          <w:noProof/>
        </w:rPr>
        <w:drawing>
          <wp:inline distT="0" distB="0" distL="0" distR="0" wp14:anchorId="1D9CD442" wp14:editId="7F2CC9D2">
            <wp:extent cx="3200400" cy="1767045"/>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3263" cy="1774147"/>
                    </a:xfrm>
                    <a:prstGeom prst="rect">
                      <a:avLst/>
                    </a:prstGeom>
                  </pic:spPr>
                </pic:pic>
              </a:graphicData>
            </a:graphic>
          </wp:inline>
        </w:drawing>
      </w:r>
      <w:r w:rsidR="00051B66">
        <w:rPr>
          <w:rFonts w:eastAsiaTheme="minorEastAsia" w:hint="eastAsia"/>
          <w:noProof/>
        </w:rPr>
        <w:t xml:space="preserve"> </w:t>
      </w:r>
      <w:r w:rsidR="00306F80">
        <w:rPr>
          <w:noProof/>
        </w:rPr>
        <w:drawing>
          <wp:inline distT="0" distB="0" distL="0" distR="0" wp14:anchorId="68C7D0FA" wp14:editId="0A1146F5">
            <wp:extent cx="2501295" cy="1790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3432" cy="1799389"/>
                    </a:xfrm>
                    <a:prstGeom prst="rect">
                      <a:avLst/>
                    </a:prstGeom>
                  </pic:spPr>
                </pic:pic>
              </a:graphicData>
            </a:graphic>
          </wp:inline>
        </w:drawing>
      </w:r>
    </w:p>
    <w:p w14:paraId="59495C71" w14:textId="687CFD5B" w:rsidR="000D28A2" w:rsidRPr="00676E45" w:rsidRDefault="00222AD8" w:rsidP="00222AD8">
      <w:pPr>
        <w:ind w:firstLineChars="950" w:firstLine="2280"/>
        <w:rPr>
          <w:rFonts w:eastAsiaTheme="minorEastAsia"/>
        </w:rPr>
      </w:pPr>
      <w:r w:rsidRPr="00222AD8">
        <w:rPr>
          <w:rFonts w:ascii="宋体" w:eastAsia="宋体" w:hAnsi="宋体" w:cs="宋体"/>
          <w:noProof/>
        </w:rPr>
        <w:t>Figure 2-11</w:t>
      </w:r>
      <w:r w:rsidR="00051B66">
        <w:rPr>
          <w:noProof/>
        </w:rPr>
        <w:t xml:space="preserve">                            </w:t>
      </w:r>
      <w:r w:rsidRPr="00222AD8">
        <w:rPr>
          <w:noProof/>
        </w:rPr>
        <w:t>Figure 2-12</w:t>
      </w:r>
    </w:p>
    <w:p w14:paraId="7B1B60EF" w14:textId="0DDDA015" w:rsidR="00222AD8" w:rsidRPr="00222AD8" w:rsidRDefault="00676E45" w:rsidP="00222AD8">
      <w:pPr>
        <w:pStyle w:val="2"/>
        <w:rPr>
          <w:rFonts w:eastAsiaTheme="minorEastAsia"/>
        </w:rPr>
      </w:pPr>
      <w:bookmarkStart w:id="22" w:name="_Toc4594431"/>
      <w:r>
        <w:rPr>
          <w:shd w:val="clear" w:color="auto" w:fill="FFFFFF"/>
        </w:rPr>
        <w:t>2.3</w:t>
      </w:r>
      <w:r w:rsidR="00763327">
        <w:rPr>
          <w:shd w:val="clear" w:color="auto" w:fill="FFFFFF"/>
        </w:rPr>
        <w:t xml:space="preserve"> </w:t>
      </w:r>
      <w:r w:rsidR="00222AD8" w:rsidRPr="00222AD8">
        <w:rPr>
          <w:shd w:val="clear" w:color="auto" w:fill="FFFFFF"/>
        </w:rPr>
        <w:t>Upload a program to the Hummer-bot robot</w:t>
      </w:r>
      <w:bookmarkEnd w:id="22"/>
    </w:p>
    <w:p w14:paraId="217FB675" w14:textId="382D9220" w:rsidR="00222AD8" w:rsidRDefault="00222AD8" w:rsidP="00A063B5">
      <w:pPr>
        <w:ind w:firstLineChars="100" w:firstLine="240"/>
        <w:rPr>
          <w:rFonts w:ascii="宋体" w:eastAsia="宋体" w:hAnsi="宋体" w:cs="宋体"/>
        </w:rPr>
      </w:pPr>
      <w:r w:rsidRPr="00222AD8">
        <w:rPr>
          <w:rFonts w:ascii="宋体" w:eastAsia="宋体" w:hAnsi="宋体" w:cs="宋体"/>
        </w:rPr>
        <w:t>When the program is written and the mBlock and Hummerbot robots are properly connected, we can transfer the program we wrote to the brain (main control board) of the Hummerbot robot. The specific steps are as follows:</w:t>
      </w:r>
    </w:p>
    <w:p w14:paraId="2CA9CCCB" w14:textId="77777777" w:rsidR="00222AD8" w:rsidRPr="00A063B5" w:rsidRDefault="00222AD8" w:rsidP="00A063B5">
      <w:pPr>
        <w:ind w:firstLineChars="100" w:firstLine="240"/>
        <w:rPr>
          <w:rFonts w:ascii="宋体" w:eastAsia="宋体" w:hAnsi="宋体" w:cs="宋体"/>
        </w:rPr>
      </w:pPr>
    </w:p>
    <w:p w14:paraId="712E5E87" w14:textId="318BC377" w:rsidR="0095181C" w:rsidRPr="0095181C" w:rsidRDefault="0095181C" w:rsidP="00DE5745">
      <w:pPr>
        <w:pStyle w:val="af6"/>
        <w:numPr>
          <w:ilvl w:val="0"/>
          <w:numId w:val="35"/>
        </w:numPr>
        <w:ind w:firstLineChars="0"/>
        <w:rPr>
          <w:rFonts w:ascii="宋体" w:eastAsia="宋体" w:hAnsi="宋体" w:cs="宋体"/>
          <w:kern w:val="0"/>
          <w:sz w:val="24"/>
        </w:rPr>
      </w:pPr>
      <w:r w:rsidRPr="0095181C">
        <w:rPr>
          <w:rFonts w:ascii="宋体" w:eastAsia="宋体" w:hAnsi="宋体" w:cs="宋体"/>
          <w:kern w:val="0"/>
          <w:sz w:val="24"/>
        </w:rPr>
        <w:t>Select the type of control board to transfer the program, select “Control board</w:t>
      </w:r>
      <w:r w:rsidR="00F85C45" w:rsidRPr="00A063B5">
        <w:rPr>
          <w:rFonts w:ascii="宋体" w:eastAsia="宋体" w:hAnsi="宋体" w:cs="宋体"/>
          <w:kern w:val="0"/>
          <w:sz w:val="24"/>
        </w:rPr>
        <w:sym w:font="Wingdings" w:char="F0E0"/>
      </w:r>
      <w:r w:rsidR="00F85C45" w:rsidRPr="0095181C">
        <w:rPr>
          <w:rFonts w:ascii="宋体" w:eastAsia="宋体" w:hAnsi="宋体" w:cs="宋体"/>
          <w:kern w:val="0"/>
          <w:sz w:val="24"/>
        </w:rPr>
        <w:t>Arduino Uno</w:t>
      </w:r>
      <w:r w:rsidR="00F85C45" w:rsidRPr="0095181C">
        <w:rPr>
          <w:rFonts w:ascii="宋体" w:eastAsia="宋体" w:hAnsi="宋体" w:cs="宋体" w:hint="eastAsia"/>
          <w:kern w:val="0"/>
          <w:sz w:val="24"/>
        </w:rPr>
        <w:t>”,</w:t>
      </w:r>
      <w:r w:rsidRPr="0095181C">
        <w:rPr>
          <w:rFonts w:ascii="宋体" w:eastAsia="宋体" w:hAnsi="宋体" w:cs="宋体"/>
          <w:kern w:val="0"/>
          <w:sz w:val="24"/>
        </w:rPr>
        <w:t xml:space="preserve"> as shown in Figure 2-13; select “Edit</w:t>
      </w:r>
      <w:r w:rsidR="004337C4" w:rsidRPr="00A063B5">
        <w:rPr>
          <w:rFonts w:ascii="宋体" w:eastAsia="宋体" w:hAnsi="宋体" w:cs="宋体"/>
          <w:kern w:val="0"/>
          <w:sz w:val="24"/>
        </w:rPr>
        <w:sym w:font="Wingdings" w:char="F0E0"/>
      </w:r>
      <w:r w:rsidR="004337C4" w:rsidRPr="0095181C">
        <w:rPr>
          <w:rFonts w:ascii="宋体" w:eastAsia="宋体" w:hAnsi="宋体" w:cs="宋体"/>
          <w:kern w:val="0"/>
          <w:sz w:val="24"/>
        </w:rPr>
        <w:t>Arduino</w:t>
      </w:r>
      <w:r w:rsidRPr="0095181C">
        <w:t xml:space="preserve"> </w:t>
      </w:r>
      <w:r w:rsidRPr="0095181C">
        <w:rPr>
          <w:rFonts w:ascii="宋体" w:eastAsia="宋体" w:hAnsi="宋体" w:cs="宋体"/>
          <w:kern w:val="0"/>
          <w:sz w:val="24"/>
        </w:rPr>
        <w:t>Mode”, as shown in Figure 2-15.</w:t>
      </w:r>
    </w:p>
    <w:p w14:paraId="42091BB2" w14:textId="3828478E" w:rsidR="00F85C45" w:rsidRDefault="00306F80" w:rsidP="001302DA">
      <w:pPr>
        <w:rPr>
          <w:rFonts w:eastAsiaTheme="minorEastAsia"/>
          <w:color w:val="000000" w:themeColor="text1"/>
          <w:szCs w:val="21"/>
        </w:rPr>
      </w:pPr>
      <w:r>
        <w:rPr>
          <w:noProof/>
        </w:rPr>
        <w:drawing>
          <wp:inline distT="0" distB="0" distL="0" distR="0" wp14:anchorId="47A2D3F5" wp14:editId="4CAA355F">
            <wp:extent cx="2943225" cy="14668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1466850"/>
                    </a:xfrm>
                    <a:prstGeom prst="rect">
                      <a:avLst/>
                    </a:prstGeom>
                  </pic:spPr>
                </pic:pic>
              </a:graphicData>
            </a:graphic>
          </wp:inline>
        </w:drawing>
      </w:r>
      <w:r w:rsidR="001302DA">
        <w:rPr>
          <w:noProof/>
        </w:rPr>
        <w:t xml:space="preserve"> </w:t>
      </w:r>
      <w:r>
        <w:rPr>
          <w:noProof/>
        </w:rPr>
        <w:drawing>
          <wp:inline distT="0" distB="0" distL="0" distR="0" wp14:anchorId="7C4DE321" wp14:editId="530F734E">
            <wp:extent cx="2162175" cy="13620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2175" cy="1362075"/>
                    </a:xfrm>
                    <a:prstGeom prst="rect">
                      <a:avLst/>
                    </a:prstGeom>
                  </pic:spPr>
                </pic:pic>
              </a:graphicData>
            </a:graphic>
          </wp:inline>
        </w:drawing>
      </w:r>
    </w:p>
    <w:p w14:paraId="148381FE" w14:textId="7E585782" w:rsidR="0095181C" w:rsidRDefault="0095181C" w:rsidP="004337C4">
      <w:pPr>
        <w:ind w:firstLineChars="1150" w:firstLine="2760"/>
        <w:rPr>
          <w:rFonts w:ascii="宋体" w:eastAsia="宋体" w:hAnsi="宋体" w:cs="宋体"/>
        </w:rPr>
      </w:pPr>
      <w:r w:rsidRPr="0095181C">
        <w:rPr>
          <w:rFonts w:ascii="宋体" w:eastAsia="宋体" w:hAnsi="宋体" w:cs="宋体"/>
        </w:rPr>
        <w:t>Figure 2-13</w:t>
      </w:r>
      <w:r w:rsidR="004337C4" w:rsidRPr="00A063B5">
        <w:rPr>
          <w:rFonts w:ascii="宋体" w:eastAsia="宋体" w:hAnsi="宋体" w:cs="宋体"/>
        </w:rPr>
        <w:t xml:space="preserve">                  </w:t>
      </w:r>
      <w:r w:rsidRPr="0095181C">
        <w:rPr>
          <w:rFonts w:ascii="宋体" w:eastAsia="宋体" w:hAnsi="宋体" w:cs="宋体"/>
        </w:rPr>
        <w:t>Figure 2-14</w:t>
      </w:r>
    </w:p>
    <w:p w14:paraId="3A6A66BB" w14:textId="77777777" w:rsidR="0095181C" w:rsidRPr="00A063B5" w:rsidRDefault="0095181C" w:rsidP="004337C4">
      <w:pPr>
        <w:ind w:firstLineChars="1150" w:firstLine="2760"/>
        <w:rPr>
          <w:rFonts w:ascii="宋体" w:eastAsia="宋体" w:hAnsi="宋体" w:cs="宋体"/>
        </w:rPr>
      </w:pPr>
    </w:p>
    <w:p w14:paraId="0D7467EF" w14:textId="2B6A32A0" w:rsidR="0095181C" w:rsidRPr="00A063B5" w:rsidRDefault="0095181C" w:rsidP="004521F1">
      <w:pPr>
        <w:pStyle w:val="af6"/>
        <w:numPr>
          <w:ilvl w:val="0"/>
          <w:numId w:val="35"/>
        </w:numPr>
        <w:ind w:firstLineChars="0"/>
        <w:rPr>
          <w:rFonts w:ascii="宋体" w:eastAsia="宋体" w:hAnsi="宋体" w:cs="宋体"/>
          <w:kern w:val="0"/>
          <w:sz w:val="24"/>
        </w:rPr>
      </w:pPr>
      <w:r w:rsidRPr="0095181C">
        <w:rPr>
          <w:rFonts w:ascii="宋体" w:eastAsia="宋体" w:hAnsi="宋体" w:cs="宋体"/>
          <w:kern w:val="0"/>
          <w:sz w:val="24"/>
        </w:rPr>
        <w:t xml:space="preserve">Click on the mouse block in the script area. The program code of the corresponding building block will appear on the right side of the building block. Click “Upload to Arduino” to start generating the offline code of the building block and upload it to the Hummerbot robot. </w:t>
      </w:r>
      <w:r w:rsidR="008B062E" w:rsidRPr="008B062E">
        <w:rPr>
          <w:rFonts w:ascii="宋体" w:eastAsia="宋体" w:hAnsi="宋体" w:cs="宋体"/>
          <w:kern w:val="0"/>
          <w:sz w:val="24"/>
        </w:rPr>
        <w:t>The prompt window "Uploading" will appear on the screen</w:t>
      </w:r>
      <w:r w:rsidR="008B062E">
        <w:rPr>
          <w:rFonts w:ascii="宋体" w:eastAsia="宋体" w:hAnsi="宋体" w:cs="宋体"/>
          <w:kern w:val="0"/>
          <w:sz w:val="24"/>
        </w:rPr>
        <w:t>,</w:t>
      </w:r>
      <w:r w:rsidRPr="0095181C">
        <w:rPr>
          <w:rFonts w:ascii="宋体" w:eastAsia="宋体" w:hAnsi="宋体" w:cs="宋体"/>
          <w:kern w:val="0"/>
          <w:sz w:val="24"/>
        </w:rPr>
        <w:t xml:space="preserve">as shown in Figure 2-16; </w:t>
      </w:r>
      <w:r w:rsidR="008B062E">
        <w:rPr>
          <w:rFonts w:ascii="宋体" w:eastAsia="宋体" w:hAnsi="宋体" w:cs="宋体"/>
          <w:kern w:val="0"/>
          <w:sz w:val="24"/>
        </w:rPr>
        <w:t>A</w:t>
      </w:r>
      <w:r w:rsidRPr="0095181C">
        <w:rPr>
          <w:rFonts w:ascii="宋体" w:eastAsia="宋体" w:hAnsi="宋体" w:cs="宋体"/>
          <w:kern w:val="0"/>
          <w:sz w:val="24"/>
        </w:rPr>
        <w:t>fter the upload is complete, prompting “Upload Complete”, as shown in Figure 2-17;</w:t>
      </w:r>
    </w:p>
    <w:p w14:paraId="178EEE2E" w14:textId="11E961CB" w:rsidR="00F85C45" w:rsidRPr="00A063B5" w:rsidRDefault="00306F80" w:rsidP="0097236F">
      <w:pPr>
        <w:pStyle w:val="af6"/>
        <w:ind w:left="360" w:firstLineChars="0" w:firstLine="0"/>
        <w:jc w:val="center"/>
        <w:rPr>
          <w:rFonts w:ascii="宋体" w:eastAsia="宋体" w:hAnsi="宋体" w:cs="宋体"/>
          <w:kern w:val="0"/>
          <w:sz w:val="24"/>
        </w:rPr>
      </w:pPr>
      <w:r>
        <w:rPr>
          <w:noProof/>
        </w:rPr>
        <w:lastRenderedPageBreak/>
        <w:drawing>
          <wp:inline distT="0" distB="0" distL="0" distR="0" wp14:anchorId="41596F07" wp14:editId="2B70C095">
            <wp:extent cx="6645910" cy="11868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186815"/>
                    </a:xfrm>
                    <a:prstGeom prst="rect">
                      <a:avLst/>
                    </a:prstGeom>
                  </pic:spPr>
                </pic:pic>
              </a:graphicData>
            </a:graphic>
          </wp:inline>
        </w:drawing>
      </w:r>
    </w:p>
    <w:p w14:paraId="1D7AFDD4" w14:textId="24F15F08" w:rsidR="0095181C" w:rsidRPr="00F85C45" w:rsidRDefault="0095181C" w:rsidP="00F85C45">
      <w:pPr>
        <w:pStyle w:val="af6"/>
        <w:ind w:left="360" w:firstLineChars="0" w:firstLine="0"/>
        <w:jc w:val="center"/>
        <w:rPr>
          <w:color w:val="000000" w:themeColor="text1"/>
          <w:szCs w:val="21"/>
        </w:rPr>
      </w:pPr>
      <w:r w:rsidRPr="0095181C">
        <w:rPr>
          <w:color w:val="000000" w:themeColor="text1"/>
          <w:szCs w:val="21"/>
        </w:rPr>
        <w:t>Figure 2-15</w:t>
      </w:r>
    </w:p>
    <w:p w14:paraId="4BD4B158" w14:textId="43A0E84F" w:rsidR="004C0E79" w:rsidRDefault="004521F1" w:rsidP="004521F1">
      <w:pPr>
        <w:jc w:val="center"/>
        <w:rPr>
          <w:color w:val="000000" w:themeColor="text1"/>
          <w:sz w:val="18"/>
          <w:szCs w:val="18"/>
        </w:rPr>
      </w:pPr>
      <w:r>
        <w:rPr>
          <w:noProof/>
          <w:color w:val="000000" w:themeColor="text1"/>
          <w:sz w:val="18"/>
          <w:szCs w:val="18"/>
        </w:rPr>
        <w:t xml:space="preserve">  </w:t>
      </w:r>
      <w:r w:rsidR="00306F80">
        <w:rPr>
          <w:noProof/>
        </w:rPr>
        <w:drawing>
          <wp:inline distT="0" distB="0" distL="0" distR="0" wp14:anchorId="0EFD04D4" wp14:editId="1BAF0299">
            <wp:extent cx="1209675" cy="11620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09675" cy="1162050"/>
                    </a:xfrm>
                    <a:prstGeom prst="rect">
                      <a:avLst/>
                    </a:prstGeom>
                  </pic:spPr>
                </pic:pic>
              </a:graphicData>
            </a:graphic>
          </wp:inline>
        </w:drawing>
      </w:r>
      <w:r>
        <w:rPr>
          <w:noProof/>
          <w:color w:val="000000" w:themeColor="text1"/>
          <w:sz w:val="18"/>
          <w:szCs w:val="18"/>
        </w:rPr>
        <w:t xml:space="preserve">           </w:t>
      </w:r>
      <w:r w:rsidR="00306F80">
        <w:rPr>
          <w:noProof/>
        </w:rPr>
        <w:drawing>
          <wp:inline distT="0" distB="0" distL="0" distR="0" wp14:anchorId="2854E46F" wp14:editId="5BCC45BF">
            <wp:extent cx="1219200" cy="1181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19200" cy="1181100"/>
                    </a:xfrm>
                    <a:prstGeom prst="rect">
                      <a:avLst/>
                    </a:prstGeom>
                  </pic:spPr>
                </pic:pic>
              </a:graphicData>
            </a:graphic>
          </wp:inline>
        </w:drawing>
      </w:r>
    </w:p>
    <w:p w14:paraId="39A456BC" w14:textId="41EDB70C" w:rsidR="004C0E79" w:rsidRDefault="0095181C" w:rsidP="00306F80">
      <w:pPr>
        <w:jc w:val="center"/>
        <w:rPr>
          <w:rFonts w:ascii="宋体" w:eastAsia="宋体" w:hAnsi="宋体" w:cs="宋体"/>
          <w:color w:val="000000" w:themeColor="text1"/>
          <w:sz w:val="21"/>
          <w:szCs w:val="21"/>
        </w:rPr>
      </w:pPr>
      <w:r w:rsidRPr="0095181C">
        <w:rPr>
          <w:rFonts w:ascii="宋体" w:eastAsia="宋体" w:hAnsi="宋体" w:cs="宋体"/>
          <w:color w:val="000000" w:themeColor="text1"/>
          <w:sz w:val="21"/>
          <w:szCs w:val="21"/>
        </w:rPr>
        <w:t>Figure 2-16</w:t>
      </w:r>
      <w:r w:rsidR="004521F1">
        <w:rPr>
          <w:rFonts w:ascii="宋体" w:eastAsia="宋体" w:hAnsi="宋体" w:cs="宋体"/>
          <w:color w:val="000000" w:themeColor="text1"/>
          <w:sz w:val="21"/>
          <w:szCs w:val="21"/>
        </w:rPr>
        <w:t xml:space="preserve">            </w:t>
      </w:r>
      <w:r w:rsidRPr="0095181C">
        <w:rPr>
          <w:rFonts w:ascii="宋体" w:eastAsia="宋体" w:hAnsi="宋体" w:cs="宋体"/>
          <w:color w:val="000000" w:themeColor="text1"/>
          <w:sz w:val="21"/>
          <w:szCs w:val="21"/>
        </w:rPr>
        <w:t>Figure 2-17</w:t>
      </w:r>
    </w:p>
    <w:p w14:paraId="176B09D3" w14:textId="77777777" w:rsidR="0095181C" w:rsidRDefault="0095181C" w:rsidP="004521F1">
      <w:pPr>
        <w:ind w:firstLineChars="1800" w:firstLine="3780"/>
        <w:rPr>
          <w:rFonts w:ascii="宋体" w:eastAsia="宋体" w:hAnsi="宋体" w:cs="宋体"/>
          <w:color w:val="000000" w:themeColor="text1"/>
          <w:sz w:val="21"/>
          <w:szCs w:val="21"/>
        </w:rPr>
      </w:pPr>
    </w:p>
    <w:p w14:paraId="7C9692A6" w14:textId="5D62416B" w:rsidR="007C43BB" w:rsidRDefault="004521F1" w:rsidP="0095181C">
      <w:pPr>
        <w:rPr>
          <w:noProof/>
        </w:rPr>
      </w:pPr>
      <w:r>
        <w:rPr>
          <w:rFonts w:ascii="宋体" w:eastAsia="宋体" w:hAnsi="宋体" w:cs="宋体" w:hint="eastAsia"/>
          <w:color w:val="000000" w:themeColor="text1"/>
          <w:sz w:val="21"/>
          <w:szCs w:val="21"/>
        </w:rPr>
        <w:t xml:space="preserve"> </w:t>
      </w:r>
      <w:r w:rsidRPr="00A063B5">
        <w:rPr>
          <w:rFonts w:ascii="宋体" w:eastAsia="宋体" w:hAnsi="宋体" w:cs="宋体"/>
        </w:rPr>
        <w:t xml:space="preserve"> </w:t>
      </w:r>
      <w:r w:rsidR="0095181C" w:rsidRPr="0095181C">
        <w:rPr>
          <w:rFonts w:ascii="宋体" w:eastAsia="宋体" w:hAnsi="宋体" w:cs="宋体"/>
        </w:rPr>
        <w:t>After completing the above steps, the Hummerbot robot's brain (main control board) already has the program we wrote, then how do we see the hello word printed by the robot? At this point we will use a serial monitor to see, click on the "Edit with Arduino IDE" in the upper right corner, as shown in Figure 2-18.</w:t>
      </w:r>
    </w:p>
    <w:p w14:paraId="1D74870E" w14:textId="48B0EBA4" w:rsidR="00306F80" w:rsidRDefault="00306F80" w:rsidP="00306F80">
      <w:pPr>
        <w:jc w:val="center"/>
        <w:rPr>
          <w:rFonts w:eastAsiaTheme="minorEastAsia"/>
          <w:color w:val="000000" w:themeColor="text1"/>
          <w:sz w:val="21"/>
          <w:szCs w:val="21"/>
        </w:rPr>
      </w:pPr>
      <w:r>
        <w:rPr>
          <w:noProof/>
        </w:rPr>
        <w:drawing>
          <wp:inline distT="0" distB="0" distL="0" distR="0" wp14:anchorId="464CC60C" wp14:editId="0A56A18A">
            <wp:extent cx="5124450" cy="2009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4450" cy="2009775"/>
                    </a:xfrm>
                    <a:prstGeom prst="rect">
                      <a:avLst/>
                    </a:prstGeom>
                  </pic:spPr>
                </pic:pic>
              </a:graphicData>
            </a:graphic>
          </wp:inline>
        </w:drawing>
      </w:r>
    </w:p>
    <w:p w14:paraId="1E77F52D" w14:textId="285952DE" w:rsidR="0095181C" w:rsidRDefault="0095181C" w:rsidP="007C43BB">
      <w:pPr>
        <w:jc w:val="center"/>
        <w:rPr>
          <w:rFonts w:eastAsiaTheme="minorEastAsia"/>
          <w:color w:val="000000" w:themeColor="text1"/>
          <w:sz w:val="21"/>
          <w:szCs w:val="21"/>
        </w:rPr>
      </w:pPr>
      <w:r w:rsidRPr="0095181C">
        <w:rPr>
          <w:rFonts w:eastAsiaTheme="minorEastAsia"/>
          <w:color w:val="000000" w:themeColor="text1"/>
          <w:sz w:val="21"/>
          <w:szCs w:val="21"/>
        </w:rPr>
        <w:t>Figure 2-18</w:t>
      </w:r>
    </w:p>
    <w:p w14:paraId="1C8208D1" w14:textId="58F87226" w:rsidR="0095181C" w:rsidRPr="00A063B5" w:rsidRDefault="0095181C" w:rsidP="00A063B5">
      <w:pPr>
        <w:ind w:firstLineChars="100" w:firstLine="240"/>
        <w:rPr>
          <w:rFonts w:ascii="宋体" w:eastAsia="宋体" w:hAnsi="宋体" w:cs="宋体"/>
        </w:rPr>
      </w:pPr>
      <w:r w:rsidRPr="0095181C">
        <w:rPr>
          <w:rFonts w:ascii="宋体" w:eastAsia="宋体" w:hAnsi="宋体" w:cs="宋体"/>
        </w:rPr>
        <w:t>After opening the Auduino software, click on the serial monitor in the upper right corner, as shown in Figure 2-19.</w:t>
      </w:r>
    </w:p>
    <w:p w14:paraId="0A387BD2" w14:textId="43E21E79" w:rsidR="00301E0E" w:rsidRDefault="00306F80" w:rsidP="00301E0E">
      <w:pPr>
        <w:jc w:val="center"/>
        <w:rPr>
          <w:rFonts w:eastAsiaTheme="minorEastAsia"/>
          <w:color w:val="000000" w:themeColor="text1"/>
          <w:sz w:val="21"/>
          <w:szCs w:val="21"/>
        </w:rPr>
      </w:pPr>
      <w:r>
        <w:rPr>
          <w:noProof/>
        </w:rPr>
        <w:lastRenderedPageBreak/>
        <w:drawing>
          <wp:inline distT="0" distB="0" distL="0" distR="0" wp14:anchorId="54B7E3BE" wp14:editId="2DA8DD6C">
            <wp:extent cx="4695825" cy="36861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825" cy="3686175"/>
                    </a:xfrm>
                    <a:prstGeom prst="rect">
                      <a:avLst/>
                    </a:prstGeom>
                  </pic:spPr>
                </pic:pic>
              </a:graphicData>
            </a:graphic>
          </wp:inline>
        </w:drawing>
      </w:r>
    </w:p>
    <w:p w14:paraId="0A85612A" w14:textId="4615F4D8" w:rsidR="0095181C" w:rsidRDefault="0095181C" w:rsidP="007C43BB">
      <w:pPr>
        <w:jc w:val="center"/>
        <w:rPr>
          <w:rFonts w:eastAsiaTheme="minorEastAsia"/>
          <w:color w:val="000000" w:themeColor="text1"/>
          <w:sz w:val="21"/>
          <w:szCs w:val="21"/>
        </w:rPr>
      </w:pPr>
      <w:r w:rsidRPr="0095181C">
        <w:rPr>
          <w:rFonts w:eastAsiaTheme="minorEastAsia"/>
          <w:color w:val="000000" w:themeColor="text1"/>
          <w:sz w:val="21"/>
          <w:szCs w:val="21"/>
        </w:rPr>
        <w:t>Figure 2-19</w:t>
      </w:r>
    </w:p>
    <w:p w14:paraId="535EE932" w14:textId="77777777" w:rsidR="0095181C" w:rsidRDefault="0095181C" w:rsidP="007C43BB">
      <w:pPr>
        <w:jc w:val="center"/>
        <w:rPr>
          <w:rFonts w:eastAsiaTheme="minorEastAsia"/>
          <w:color w:val="000000" w:themeColor="text1"/>
          <w:sz w:val="21"/>
          <w:szCs w:val="21"/>
        </w:rPr>
      </w:pPr>
    </w:p>
    <w:p w14:paraId="59109DEE" w14:textId="74749A6E" w:rsidR="007C43BB" w:rsidRDefault="0095181C" w:rsidP="007C43BB">
      <w:pPr>
        <w:jc w:val="center"/>
        <w:rPr>
          <w:noProof/>
        </w:rPr>
      </w:pPr>
      <w:r w:rsidRPr="0095181C">
        <w:rPr>
          <w:rFonts w:ascii="宋体" w:eastAsia="宋体" w:hAnsi="宋体" w:cs="宋体"/>
        </w:rPr>
        <w:t>Open the serial monitor, at this point we will see the continuous printing of Hello Word on the serial monitor, as shown in Figure 2-10.</w:t>
      </w:r>
    </w:p>
    <w:p w14:paraId="3855592F" w14:textId="117AF5DF" w:rsidR="00306F80" w:rsidRDefault="00306F80" w:rsidP="007C43BB">
      <w:pPr>
        <w:jc w:val="center"/>
        <w:rPr>
          <w:rFonts w:eastAsiaTheme="minorEastAsia"/>
          <w:color w:val="000000" w:themeColor="text1"/>
          <w:sz w:val="21"/>
          <w:szCs w:val="21"/>
        </w:rPr>
      </w:pPr>
      <w:r>
        <w:rPr>
          <w:noProof/>
        </w:rPr>
        <w:drawing>
          <wp:inline distT="0" distB="0" distL="0" distR="0" wp14:anchorId="353737FD" wp14:editId="5742DDB3">
            <wp:extent cx="6645910" cy="36474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47440"/>
                    </a:xfrm>
                    <a:prstGeom prst="rect">
                      <a:avLst/>
                    </a:prstGeom>
                  </pic:spPr>
                </pic:pic>
              </a:graphicData>
            </a:graphic>
          </wp:inline>
        </w:drawing>
      </w:r>
    </w:p>
    <w:p w14:paraId="015F26BC" w14:textId="04D9EA6F" w:rsidR="0095181C" w:rsidRDefault="0095181C" w:rsidP="007C43BB">
      <w:pPr>
        <w:jc w:val="center"/>
        <w:rPr>
          <w:rFonts w:eastAsiaTheme="minorEastAsia"/>
          <w:color w:val="000000" w:themeColor="text1"/>
          <w:sz w:val="21"/>
          <w:szCs w:val="21"/>
        </w:rPr>
      </w:pPr>
      <w:r w:rsidRPr="0095181C">
        <w:rPr>
          <w:rFonts w:eastAsiaTheme="minorEastAsia"/>
          <w:color w:val="000000" w:themeColor="text1"/>
          <w:sz w:val="21"/>
          <w:szCs w:val="21"/>
        </w:rPr>
        <w:t>Figure 2-20</w:t>
      </w:r>
    </w:p>
    <w:p w14:paraId="2187AB48" w14:textId="54F8C978" w:rsidR="009273CD" w:rsidRDefault="009273CD" w:rsidP="002E37BE">
      <w:pPr>
        <w:pStyle w:val="10"/>
      </w:pPr>
      <w:bookmarkStart w:id="23" w:name="_Toc4594432"/>
      <w:r w:rsidRPr="009273CD">
        <w:lastRenderedPageBreak/>
        <w:t xml:space="preserve">Chapter </w:t>
      </w:r>
      <w:r>
        <w:t>3</w:t>
      </w:r>
      <w:r w:rsidR="002E37BE">
        <w:t xml:space="preserve"> </w:t>
      </w:r>
      <w:r w:rsidRPr="009273CD">
        <w:t xml:space="preserve"> </w:t>
      </w:r>
      <w:r w:rsidR="00FC45CA">
        <w:t xml:space="preserve">Let </w:t>
      </w:r>
      <w:r w:rsidR="005303A6">
        <w:t>robot move</w:t>
      </w:r>
      <w:bookmarkEnd w:id="23"/>
    </w:p>
    <w:p w14:paraId="41AC95C2" w14:textId="5177A268" w:rsidR="00407A40" w:rsidRDefault="00407A40" w:rsidP="00EE6903">
      <w:pPr>
        <w:pStyle w:val="2"/>
      </w:pPr>
      <w:bookmarkStart w:id="24" w:name="_Toc4594433"/>
      <w:r>
        <w:rPr>
          <w:rFonts w:hint="eastAsia"/>
        </w:rPr>
        <w:t>3.1</w:t>
      </w:r>
      <w:r w:rsidR="00763327">
        <w:t xml:space="preserve"> </w:t>
      </w:r>
      <w:r w:rsidR="00266E4F" w:rsidRPr="00266E4F">
        <w:t>DC</w:t>
      </w:r>
      <w:r w:rsidR="00266E4F">
        <w:t xml:space="preserve"> Motor</w:t>
      </w:r>
      <w:bookmarkEnd w:id="24"/>
    </w:p>
    <w:p w14:paraId="4B24101D" w14:textId="4B6F1933" w:rsidR="00304883" w:rsidRDefault="008305BD" w:rsidP="00407A40">
      <w:pPr>
        <w:pStyle w:val="3"/>
      </w:pPr>
      <w:bookmarkStart w:id="25" w:name="_Toc4594434"/>
      <w:r>
        <w:rPr>
          <w:rFonts w:hint="eastAsia"/>
        </w:rPr>
        <w:t>3</w:t>
      </w:r>
      <w:r w:rsidR="00407A40">
        <w:t>.</w:t>
      </w:r>
      <w:r w:rsidR="00407A40">
        <w:rPr>
          <w:rFonts w:hint="eastAsia"/>
        </w:rPr>
        <w:t>1.1</w:t>
      </w:r>
      <w:r w:rsidR="00763327">
        <w:t xml:space="preserve"> </w:t>
      </w:r>
      <w:r w:rsidR="00266E4F" w:rsidRPr="00266E4F">
        <w:t xml:space="preserve">DC </w:t>
      </w:r>
      <w:r w:rsidR="00266E4F">
        <w:t>M</w:t>
      </w:r>
      <w:r w:rsidR="00266E4F" w:rsidRPr="00266E4F">
        <w:t xml:space="preserve">otor </w:t>
      </w:r>
      <w:r w:rsidR="00266E4F">
        <w:t>P</w:t>
      </w:r>
      <w:r w:rsidR="00266E4F" w:rsidRPr="00266E4F">
        <w:t>rinciple</w:t>
      </w:r>
      <w:bookmarkEnd w:id="25"/>
    </w:p>
    <w:p w14:paraId="3C81A777" w14:textId="1A17E89C" w:rsidR="00E4567E" w:rsidRDefault="00266E4F" w:rsidP="00E4567E">
      <w:pPr>
        <w:ind w:firstLine="480"/>
        <w:rPr>
          <w:rFonts w:eastAsiaTheme="minorEastAsia"/>
        </w:rPr>
      </w:pPr>
      <w:r w:rsidRPr="00266E4F">
        <w:rPr>
          <w:rFonts w:eastAsiaTheme="minorEastAsia"/>
        </w:rPr>
        <w:t>The reason why cars can move is because there are engines that power the cars. The robot also has a DC motor module that allows it to move. What is a motor? In our scientific textbook, there is an introduction to electromagnetic induction. The motor is turned by electromagnetic induction. It has a core with a copper wire inside and a rotor. When the core is energized, there is electromagnetic induction for the rotor</w:t>
      </w:r>
      <w:r w:rsidR="00E4567E">
        <w:rPr>
          <w:rFonts w:eastAsiaTheme="minorEastAsia"/>
        </w:rPr>
        <w:t xml:space="preserve"> to move</w:t>
      </w:r>
      <w:r w:rsidRPr="00266E4F">
        <w:rPr>
          <w:rFonts w:eastAsiaTheme="minorEastAsia"/>
        </w:rPr>
        <w:t xml:space="preserve"> it up, this is the motor.</w:t>
      </w:r>
    </w:p>
    <w:p w14:paraId="4CAB6B85" w14:textId="1F475537" w:rsidR="006A538A" w:rsidRPr="00294E49" w:rsidRDefault="00E4567E" w:rsidP="006A538A">
      <w:pPr>
        <w:jc w:val="center"/>
        <w:rPr>
          <w:rFonts w:eastAsiaTheme="minorEastAsia"/>
          <w:b/>
        </w:rPr>
      </w:pPr>
      <w:r w:rsidRPr="00E4567E">
        <w:rPr>
          <w:rFonts w:eastAsiaTheme="minorEastAsia"/>
        </w:rPr>
        <w:t>The Hummer-bot robot has four DC motors. We can use a DC motor to control the building blocks to turn the DC motor up, which will drive the Hummer-bot robot to move.</w:t>
      </w:r>
    </w:p>
    <w:p w14:paraId="3BF443C9" w14:textId="3641DE13" w:rsidR="000A30A2" w:rsidRDefault="00E6197E" w:rsidP="00E6197E">
      <w:pPr>
        <w:pStyle w:val="3"/>
      </w:pPr>
      <w:bookmarkStart w:id="26" w:name="_Toc4594435"/>
      <w:r>
        <w:rPr>
          <w:rFonts w:hint="eastAsia"/>
        </w:rPr>
        <w:t>3</w:t>
      </w:r>
      <w:r>
        <w:t>.1.</w:t>
      </w:r>
      <w:r w:rsidR="00407A40">
        <w:rPr>
          <w:rFonts w:hint="eastAsia"/>
        </w:rPr>
        <w:t>2</w:t>
      </w:r>
      <w:r w:rsidR="00294E49">
        <w:rPr>
          <w:rFonts w:hint="eastAsia"/>
        </w:rPr>
        <w:t xml:space="preserve"> </w:t>
      </w:r>
      <w:r w:rsidR="00E4567E" w:rsidRPr="00E4567E">
        <w:t xml:space="preserve">DC </w:t>
      </w:r>
      <w:r w:rsidR="00E4567E">
        <w:t>M</w:t>
      </w:r>
      <w:r w:rsidR="00E4567E" w:rsidRPr="00E4567E">
        <w:t xml:space="preserve">otor </w:t>
      </w:r>
      <w:r w:rsidR="00E4567E">
        <w:t>T</w:t>
      </w:r>
      <w:r w:rsidR="00E4567E" w:rsidRPr="00E4567E">
        <w:t>est</w:t>
      </w:r>
      <w:bookmarkEnd w:id="26"/>
    </w:p>
    <w:p w14:paraId="21C0B8DE" w14:textId="0E9CE917" w:rsidR="00E4567E" w:rsidRPr="00BC4206" w:rsidRDefault="00BC4206" w:rsidP="00E4567E">
      <w:pPr>
        <w:rPr>
          <w:rFonts w:eastAsiaTheme="minorEastAsia"/>
        </w:rPr>
      </w:pPr>
      <w:r w:rsidRPr="00E4567E">
        <w:rPr>
          <w:rFonts w:eastAsiaTheme="minorEastAsia"/>
        </w:rPr>
        <w:t>In the robot module, we can find the three control blocks of the DC motor module, which are to set the motor pin blocks, set the direction, speed building blocks, set the turning angle</w:t>
      </w:r>
      <w:r>
        <w:rPr>
          <w:rFonts w:eastAsiaTheme="minorEastAsia"/>
        </w:rPr>
        <w:t xml:space="preserve"> and </w:t>
      </w:r>
      <w:r w:rsidRPr="00E4567E">
        <w:rPr>
          <w:rFonts w:eastAsiaTheme="minorEastAsia"/>
        </w:rPr>
        <w:t>speed building blocks, as shown in Figure 3-1</w:t>
      </w:r>
      <w:r>
        <w:rPr>
          <w:rFonts w:eastAsiaTheme="minorEastAsia"/>
        </w:rPr>
        <w:t>.</w:t>
      </w:r>
    </w:p>
    <w:p w14:paraId="2909ABC5" w14:textId="2530E181" w:rsidR="00294E49" w:rsidRPr="00294E49" w:rsidRDefault="006B2FA5" w:rsidP="00294E49">
      <w:pPr>
        <w:jc w:val="center"/>
        <w:rPr>
          <w:rFonts w:eastAsiaTheme="minorEastAsia"/>
          <w:b/>
        </w:rPr>
      </w:pPr>
      <w:r>
        <w:rPr>
          <w:noProof/>
        </w:rPr>
        <w:drawing>
          <wp:inline distT="0" distB="0" distL="0" distR="0" wp14:anchorId="5F47D991" wp14:editId="6272895C">
            <wp:extent cx="4086225" cy="10001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225" cy="1000125"/>
                    </a:xfrm>
                    <a:prstGeom prst="rect">
                      <a:avLst/>
                    </a:prstGeom>
                  </pic:spPr>
                </pic:pic>
              </a:graphicData>
            </a:graphic>
          </wp:inline>
        </w:drawing>
      </w:r>
    </w:p>
    <w:p w14:paraId="016B342B" w14:textId="77777777" w:rsidR="00BC4206" w:rsidRPr="00BC4206" w:rsidRDefault="00BC4206" w:rsidP="00BC4206">
      <w:pPr>
        <w:pStyle w:val="af6"/>
        <w:ind w:left="420" w:firstLineChars="1900" w:firstLine="3990"/>
      </w:pPr>
      <w:r w:rsidRPr="00BC4206">
        <w:t>Figure 3-1</w:t>
      </w:r>
    </w:p>
    <w:p w14:paraId="6BD39F4E" w14:textId="12CCCDD5" w:rsidR="00BC4206" w:rsidRPr="003C7D63" w:rsidRDefault="00BC4206" w:rsidP="00BC4206">
      <w:pPr>
        <w:pStyle w:val="af6"/>
        <w:numPr>
          <w:ilvl w:val="0"/>
          <w:numId w:val="36"/>
        </w:numPr>
        <w:ind w:firstLineChars="0"/>
        <w:rPr>
          <w:rFonts w:ascii="Times New Roman" w:hAnsi="Times New Roman"/>
          <w:kern w:val="0"/>
          <w:sz w:val="24"/>
        </w:rPr>
      </w:pPr>
      <w:r w:rsidRPr="00E4567E">
        <w:rPr>
          <w:rFonts w:ascii="Times New Roman" w:hAnsi="Times New Roman"/>
          <w:kern w:val="0"/>
          <w:sz w:val="24"/>
        </w:rPr>
        <w:t xml:space="preserve">Set the motor pin block: </w:t>
      </w:r>
      <w:r w:rsidR="008B062E">
        <w:rPr>
          <w:rFonts w:ascii="Times New Roman" w:hAnsi="Times New Roman"/>
          <w:kern w:val="0"/>
          <w:sz w:val="24"/>
        </w:rPr>
        <w:t>S</w:t>
      </w:r>
      <w:r w:rsidRPr="00E4567E">
        <w:rPr>
          <w:rFonts w:ascii="Times New Roman" w:hAnsi="Times New Roman"/>
          <w:kern w:val="0"/>
          <w:sz w:val="24"/>
        </w:rPr>
        <w:t>et the connection pins of the four motors of the control robot and the main control board. This tutorial selects the default pin;</w:t>
      </w:r>
    </w:p>
    <w:p w14:paraId="309359CD" w14:textId="051C45CB" w:rsidR="00BC4206" w:rsidRDefault="00BC4206" w:rsidP="00BC4206">
      <w:pPr>
        <w:pStyle w:val="af6"/>
        <w:numPr>
          <w:ilvl w:val="0"/>
          <w:numId w:val="36"/>
        </w:numPr>
        <w:ind w:firstLineChars="0"/>
        <w:rPr>
          <w:rFonts w:ascii="Times New Roman" w:hAnsi="Times New Roman"/>
          <w:kern w:val="0"/>
          <w:sz w:val="24"/>
        </w:rPr>
      </w:pPr>
      <w:r w:rsidRPr="00E4567E">
        <w:rPr>
          <w:rFonts w:ascii="Times New Roman" w:hAnsi="Times New Roman"/>
          <w:kern w:val="0"/>
          <w:sz w:val="24"/>
        </w:rPr>
        <w:t xml:space="preserve">Set direction and speed, speed building blocks: </w:t>
      </w:r>
      <w:r w:rsidR="008B062E">
        <w:rPr>
          <w:rFonts w:ascii="Times New Roman" w:hAnsi="Times New Roman"/>
          <w:kern w:val="0"/>
          <w:sz w:val="24"/>
        </w:rPr>
        <w:t>S</w:t>
      </w:r>
      <w:r w:rsidRPr="00E4567E">
        <w:rPr>
          <w:rFonts w:ascii="Times New Roman" w:hAnsi="Times New Roman"/>
          <w:kern w:val="0"/>
          <w:sz w:val="24"/>
        </w:rPr>
        <w:t>et the direction of the robot movement and the speed in that direction;</w:t>
      </w:r>
    </w:p>
    <w:p w14:paraId="03211FEC" w14:textId="3BAE0133" w:rsidR="00BC4206" w:rsidRPr="003C7D63" w:rsidRDefault="00BC4206" w:rsidP="00BC4206">
      <w:pPr>
        <w:pStyle w:val="af6"/>
        <w:numPr>
          <w:ilvl w:val="0"/>
          <w:numId w:val="36"/>
        </w:numPr>
        <w:ind w:firstLineChars="0"/>
        <w:rPr>
          <w:rFonts w:ascii="Times New Roman" w:hAnsi="Times New Roman"/>
          <w:kern w:val="0"/>
          <w:sz w:val="24"/>
        </w:rPr>
      </w:pPr>
      <w:r w:rsidRPr="00E4567E">
        <w:rPr>
          <w:rFonts w:ascii="Times New Roman" w:hAnsi="Times New Roman"/>
          <w:sz w:val="24"/>
        </w:rPr>
        <w:t xml:space="preserve">Set the turning angle and speed: </w:t>
      </w:r>
      <w:r w:rsidR="008B062E">
        <w:rPr>
          <w:rFonts w:ascii="Times New Roman" w:hAnsi="Times New Roman"/>
          <w:sz w:val="24"/>
        </w:rPr>
        <w:t>S</w:t>
      </w:r>
      <w:r w:rsidRPr="00E4567E">
        <w:rPr>
          <w:rFonts w:ascii="Times New Roman" w:hAnsi="Times New Roman"/>
          <w:sz w:val="24"/>
        </w:rPr>
        <w:t>et the turning angle and speed when the robot moves</w:t>
      </w:r>
      <w:r>
        <w:rPr>
          <w:rFonts w:ascii="Times New Roman" w:hAnsi="Times New Roman" w:hint="eastAsia"/>
          <w:sz w:val="24"/>
        </w:rPr>
        <w:t>.</w:t>
      </w:r>
    </w:p>
    <w:p w14:paraId="4363AD9A" w14:textId="5A06BFD5" w:rsidR="00B03635" w:rsidRDefault="00B03635" w:rsidP="00294E49">
      <w:pPr>
        <w:ind w:firstLineChars="150" w:firstLine="360"/>
        <w:rPr>
          <w:rFonts w:eastAsiaTheme="minorEastAsia"/>
        </w:rPr>
      </w:pPr>
      <w:r w:rsidRPr="00B03635">
        <w:rPr>
          <w:rFonts w:eastAsiaTheme="minorEastAsia"/>
        </w:rPr>
        <w:t>Write the following four programs on the mblock, they can control the motor forward and reverse respectively, and then let the robot move forward, backward, left and right, run the program separately and carefully observe the robot moving in each direction. The direction of rotation of a DC motor, the programming in four directions is shown in Figure 3-2;</w:t>
      </w:r>
    </w:p>
    <w:p w14:paraId="35F179CB" w14:textId="2A336334" w:rsidR="00E6197E" w:rsidRDefault="00741A59" w:rsidP="00BF3FEA">
      <w:pPr>
        <w:jc w:val="center"/>
        <w:rPr>
          <w:rFonts w:eastAsiaTheme="minorEastAsia"/>
        </w:rPr>
      </w:pPr>
      <w:r>
        <w:rPr>
          <w:noProof/>
        </w:rPr>
        <w:lastRenderedPageBreak/>
        <w:drawing>
          <wp:inline distT="0" distB="0" distL="0" distR="0" wp14:anchorId="10718F38" wp14:editId="6F901C33">
            <wp:extent cx="3895725" cy="15144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5725" cy="1514475"/>
                    </a:xfrm>
                    <a:prstGeom prst="rect">
                      <a:avLst/>
                    </a:prstGeom>
                  </pic:spPr>
                </pic:pic>
              </a:graphicData>
            </a:graphic>
          </wp:inline>
        </w:drawing>
      </w:r>
    </w:p>
    <w:p w14:paraId="59C5EFED" w14:textId="6CC52606" w:rsidR="00EC501B" w:rsidRDefault="00EC501B" w:rsidP="00E6197E">
      <w:pPr>
        <w:ind w:firstLineChars="200" w:firstLine="480"/>
        <w:jc w:val="center"/>
        <w:rPr>
          <w:rFonts w:eastAsiaTheme="minorEastAsia"/>
        </w:rPr>
      </w:pPr>
      <w:r w:rsidRPr="00EC501B">
        <w:rPr>
          <w:rFonts w:eastAsiaTheme="minorEastAsia"/>
        </w:rPr>
        <w:t>Figure 3-2</w:t>
      </w:r>
    </w:p>
    <w:p w14:paraId="6250B1AF" w14:textId="77777777" w:rsidR="00EC501B" w:rsidRDefault="00EC501B" w:rsidP="00E6197E">
      <w:pPr>
        <w:ind w:firstLineChars="200" w:firstLine="480"/>
        <w:jc w:val="center"/>
        <w:rPr>
          <w:rFonts w:eastAsiaTheme="minorEastAsia"/>
        </w:rPr>
      </w:pPr>
    </w:p>
    <w:p w14:paraId="1A6235B2" w14:textId="3AD10A53" w:rsidR="00EC501B" w:rsidRDefault="00EC501B" w:rsidP="002E37BE">
      <w:pPr>
        <w:rPr>
          <w:rFonts w:eastAsiaTheme="minorEastAsia"/>
          <w:b/>
          <w:bCs/>
        </w:rPr>
      </w:pPr>
      <w:r w:rsidRPr="00EC501B">
        <w:rPr>
          <w:rFonts w:eastAsiaTheme="minorEastAsia"/>
        </w:rPr>
        <w:t xml:space="preserve">Through the above actual operation, we should have already understood the programming method of moving the robot in one direction by controlling the motor. Let's explore the programming method of </w:t>
      </w:r>
      <w:r>
        <w:rPr>
          <w:rFonts w:eastAsiaTheme="minorEastAsia"/>
        </w:rPr>
        <w:t>making</w:t>
      </w:r>
      <w:r w:rsidRPr="00EC501B">
        <w:rPr>
          <w:rFonts w:eastAsiaTheme="minorEastAsia"/>
        </w:rPr>
        <w:t xml:space="preserve"> the robot go square.</w:t>
      </w:r>
    </w:p>
    <w:p w14:paraId="71ACE28D" w14:textId="6A9645B7" w:rsidR="00EE7460" w:rsidRDefault="00EE7460" w:rsidP="00EE7460">
      <w:pPr>
        <w:pStyle w:val="3"/>
      </w:pPr>
      <w:bookmarkStart w:id="27" w:name="_Toc4594436"/>
      <w:r>
        <w:rPr>
          <w:rFonts w:hint="eastAsia"/>
        </w:rPr>
        <w:t>3</w:t>
      </w:r>
      <w:r>
        <w:t>.1.</w:t>
      </w:r>
      <w:r w:rsidR="00407A40">
        <w:rPr>
          <w:rFonts w:hint="eastAsia"/>
        </w:rPr>
        <w:t>3</w:t>
      </w:r>
      <w:r>
        <w:t xml:space="preserve"> </w:t>
      </w:r>
      <w:r w:rsidR="00741F2C" w:rsidRPr="00741F2C">
        <w:t>Programmatically control and debug the robot to take the square route.</w:t>
      </w:r>
      <w:bookmarkEnd w:id="27"/>
    </w:p>
    <w:p w14:paraId="7B0EE0DF" w14:textId="77777777" w:rsidR="00BF3FEA" w:rsidRDefault="00EE7460" w:rsidP="001A4822">
      <w:pPr>
        <w:rPr>
          <w:noProof/>
        </w:rPr>
      </w:pPr>
      <w:r>
        <w:rPr>
          <w:rFonts w:eastAsiaTheme="minorEastAsia" w:hint="eastAsia"/>
        </w:rPr>
        <w:t xml:space="preserve"> </w:t>
      </w:r>
      <w:r>
        <w:rPr>
          <w:rFonts w:eastAsiaTheme="minorEastAsia"/>
        </w:rPr>
        <w:t xml:space="preserve">  </w:t>
      </w:r>
      <w:r w:rsidR="00741F2C" w:rsidRPr="00741F2C">
        <w:rPr>
          <w:rFonts w:eastAsiaTheme="minorEastAsia"/>
        </w:rPr>
        <w:t>The way the robot moves in the square is to move forward</w:t>
      </w:r>
      <w:r w:rsidRPr="00EE7460">
        <w:rPr>
          <w:rFonts w:eastAsiaTheme="minorEastAsia"/>
        </w:rPr>
        <w:sym w:font="Wingdings" w:char="F0E0"/>
      </w:r>
      <w:r w:rsidR="00741F2C" w:rsidRPr="00741F2C">
        <w:t xml:space="preserve"> </w:t>
      </w:r>
      <w:r w:rsidR="00741F2C" w:rsidRPr="00741F2C">
        <w:rPr>
          <w:rFonts w:eastAsiaTheme="minorEastAsia"/>
        </w:rPr>
        <w:t>turn left</w:t>
      </w:r>
      <w:r w:rsidRPr="00EE7460">
        <w:rPr>
          <w:rFonts w:eastAsiaTheme="minorEastAsia"/>
        </w:rPr>
        <w:sym w:font="Wingdings" w:char="F0E0"/>
      </w:r>
      <w:r w:rsidR="00741F2C" w:rsidRPr="00741F2C">
        <w:rPr>
          <w:rFonts w:eastAsiaTheme="minorEastAsia"/>
        </w:rPr>
        <w:t xml:space="preserve"> move forward</w:t>
      </w:r>
      <w:r w:rsidR="00741F2C" w:rsidRPr="00EE7460">
        <w:rPr>
          <w:rFonts w:eastAsiaTheme="minorEastAsia"/>
        </w:rPr>
        <w:t xml:space="preserve"> </w:t>
      </w:r>
      <w:r w:rsidRPr="00EE7460">
        <w:rPr>
          <w:rFonts w:eastAsiaTheme="minorEastAsia"/>
        </w:rPr>
        <w:sym w:font="Wingdings" w:char="F0E0"/>
      </w:r>
      <w:r w:rsidR="00741F2C" w:rsidRPr="00741F2C">
        <w:t xml:space="preserve"> </w:t>
      </w:r>
      <w:r w:rsidR="00741F2C" w:rsidRPr="00741F2C">
        <w:rPr>
          <w:rFonts w:eastAsiaTheme="minorEastAsia"/>
        </w:rPr>
        <w:t>turn left</w:t>
      </w:r>
      <w:r w:rsidR="00741F2C" w:rsidRPr="00EE7460">
        <w:rPr>
          <w:rFonts w:eastAsiaTheme="minorEastAsia"/>
        </w:rPr>
        <w:t xml:space="preserve"> </w:t>
      </w:r>
      <w:r w:rsidRPr="00EE7460">
        <w:rPr>
          <w:rFonts w:eastAsiaTheme="minorEastAsia"/>
        </w:rPr>
        <w:sym w:font="Wingdings" w:char="F0E0"/>
      </w:r>
      <w:bookmarkStart w:id="28" w:name="OLE_LINK1"/>
      <w:bookmarkStart w:id="29" w:name="OLE_LINK4"/>
      <w:r w:rsidR="00741F2C" w:rsidRPr="00741F2C">
        <w:rPr>
          <w:rFonts w:eastAsiaTheme="minorEastAsia"/>
        </w:rPr>
        <w:t xml:space="preserve"> move forward</w:t>
      </w:r>
      <w:r w:rsidR="00741F2C" w:rsidRPr="00EE7460">
        <w:rPr>
          <w:rFonts w:eastAsiaTheme="minorEastAsia"/>
        </w:rPr>
        <w:t xml:space="preserve"> </w:t>
      </w:r>
      <w:r w:rsidRPr="00EE7460">
        <w:rPr>
          <w:rFonts w:eastAsiaTheme="minorEastAsia"/>
        </w:rPr>
        <w:sym w:font="Wingdings" w:char="F0E0"/>
      </w:r>
      <w:bookmarkEnd w:id="28"/>
      <w:bookmarkEnd w:id="29"/>
      <w:r w:rsidR="00741F2C">
        <w:rPr>
          <w:rFonts w:eastAsiaTheme="minorEastAsia"/>
        </w:rPr>
        <w:t>t</w:t>
      </w:r>
      <w:r w:rsidR="00741F2C" w:rsidRPr="00741F2C">
        <w:rPr>
          <w:rFonts w:eastAsiaTheme="minorEastAsia"/>
        </w:rPr>
        <w:t>urn left</w:t>
      </w:r>
      <w:r w:rsidRPr="00EE7460">
        <w:rPr>
          <w:rFonts w:eastAsiaTheme="minorEastAsia"/>
        </w:rPr>
        <w:sym w:font="Wingdings" w:char="F0E0"/>
      </w:r>
      <w:r w:rsidR="00741F2C" w:rsidRPr="00741F2C">
        <w:rPr>
          <w:rFonts w:eastAsiaTheme="minorEastAsia"/>
        </w:rPr>
        <w:t xml:space="preserve"> move forward</w:t>
      </w:r>
      <w:r w:rsidR="00741F2C" w:rsidRPr="00EE7460">
        <w:rPr>
          <w:rFonts w:eastAsiaTheme="minorEastAsia"/>
        </w:rPr>
        <w:t xml:space="preserve"> </w:t>
      </w:r>
      <w:r w:rsidRPr="00EE7460">
        <w:rPr>
          <w:rFonts w:eastAsiaTheme="minorEastAsia"/>
        </w:rPr>
        <w:sym w:font="Wingdings" w:char="F0E0"/>
      </w:r>
      <w:r w:rsidR="00741F2C" w:rsidRPr="00741F2C">
        <w:rPr>
          <w:rFonts w:eastAsiaTheme="minorEastAsia"/>
        </w:rPr>
        <w:t xml:space="preserve"> </w:t>
      </w:r>
      <w:r w:rsidR="00741F2C">
        <w:rPr>
          <w:rFonts w:eastAsiaTheme="minorEastAsia"/>
        </w:rPr>
        <w:t>t</w:t>
      </w:r>
      <w:r w:rsidR="00741F2C" w:rsidRPr="00741F2C">
        <w:rPr>
          <w:rFonts w:eastAsiaTheme="minorEastAsia"/>
        </w:rPr>
        <w:t>urn left</w:t>
      </w:r>
      <w:r w:rsidR="00741F2C" w:rsidRPr="00741F2C">
        <w:t xml:space="preserve"> </w:t>
      </w:r>
      <w:r w:rsidR="00741F2C" w:rsidRPr="00741F2C">
        <w:rPr>
          <w:rFonts w:eastAsiaTheme="minorEastAsia"/>
        </w:rPr>
        <w:t>(</w:t>
      </w:r>
      <w:r w:rsidR="001A4822">
        <w:rPr>
          <w:rFonts w:eastAsiaTheme="minorEastAsia"/>
        </w:rPr>
        <w:t>also</w:t>
      </w:r>
      <w:r w:rsidR="00741F2C" w:rsidRPr="00741F2C">
        <w:rPr>
          <w:rFonts w:eastAsiaTheme="minorEastAsia"/>
        </w:rPr>
        <w:t xml:space="preserve"> can </w:t>
      </w:r>
      <w:r w:rsidR="001A4822" w:rsidRPr="00741F2C">
        <w:rPr>
          <w:rFonts w:eastAsiaTheme="minorEastAsia"/>
        </w:rPr>
        <w:t>reverse</w:t>
      </w:r>
      <w:r w:rsidR="001A4822">
        <w:rPr>
          <w:rFonts w:eastAsiaTheme="minorEastAsia" w:hint="eastAsia"/>
        </w:rPr>
        <w:t>)</w:t>
      </w:r>
      <w:r w:rsidR="001A4822" w:rsidRPr="001A4822">
        <w:t xml:space="preserve"> </w:t>
      </w:r>
      <w:r w:rsidR="001A4822">
        <w:t>t</w:t>
      </w:r>
      <w:r w:rsidR="001A4822" w:rsidRPr="001A4822">
        <w:rPr>
          <w:rFonts w:eastAsiaTheme="minorEastAsia"/>
        </w:rPr>
        <w:t>he route of walking is shown in Figure 3-3, the reference procedure is shown in Figure 3- 4</w:t>
      </w:r>
      <w:r w:rsidR="001A4822">
        <w:rPr>
          <w:rFonts w:eastAsiaTheme="minorEastAsia"/>
        </w:rPr>
        <w:t>.</w:t>
      </w:r>
    </w:p>
    <w:p w14:paraId="095CA325" w14:textId="1DF263D8" w:rsidR="00EE465C" w:rsidRDefault="00EE465C" w:rsidP="001A4822">
      <w:pPr>
        <w:rPr>
          <w:rFonts w:eastAsiaTheme="minorEastAsia"/>
        </w:rPr>
      </w:pPr>
      <w:r>
        <w:rPr>
          <w:noProof/>
        </w:rPr>
        <w:lastRenderedPageBreak/>
        <w:drawing>
          <wp:inline distT="0" distB="0" distL="0" distR="0" wp14:anchorId="27E14CC3" wp14:editId="094A8AB8">
            <wp:extent cx="1600200" cy="1295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0200" cy="1295400"/>
                    </a:xfrm>
                    <a:prstGeom prst="rect">
                      <a:avLst/>
                    </a:prstGeom>
                  </pic:spPr>
                </pic:pic>
              </a:graphicData>
            </a:graphic>
          </wp:inline>
        </w:drawing>
      </w:r>
      <w:r>
        <w:t xml:space="preserve">  </w:t>
      </w:r>
      <w:r w:rsidR="00AC1F6F">
        <w:rPr>
          <w:noProof/>
        </w:rPr>
        <w:drawing>
          <wp:inline distT="0" distB="0" distL="0" distR="0" wp14:anchorId="76ED2890" wp14:editId="033A0704">
            <wp:extent cx="3790950" cy="50101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950" cy="5010150"/>
                    </a:xfrm>
                    <a:prstGeom prst="rect">
                      <a:avLst/>
                    </a:prstGeom>
                  </pic:spPr>
                </pic:pic>
              </a:graphicData>
            </a:graphic>
          </wp:inline>
        </w:drawing>
      </w:r>
    </w:p>
    <w:p w14:paraId="51C11BA2" w14:textId="6C21A13A" w:rsidR="00EE465C" w:rsidRDefault="00232B9E" w:rsidP="00BF3FEA">
      <w:pPr>
        <w:ind w:firstLineChars="350" w:firstLine="840"/>
        <w:rPr>
          <w:rFonts w:eastAsiaTheme="minorEastAsia"/>
        </w:rPr>
      </w:pPr>
      <w:r w:rsidRPr="00232B9E">
        <w:rPr>
          <w:rFonts w:eastAsiaTheme="minorEastAsia"/>
        </w:rPr>
        <w:t>Figure 3-3</w:t>
      </w:r>
      <w:r w:rsidR="00EE465C">
        <w:rPr>
          <w:rFonts w:eastAsiaTheme="minorEastAsia"/>
        </w:rPr>
        <w:t xml:space="preserve">                </w:t>
      </w:r>
      <w:r w:rsidRPr="00232B9E">
        <w:rPr>
          <w:rFonts w:eastAsiaTheme="minorEastAsia"/>
        </w:rPr>
        <w:t>Figure 3-4</w:t>
      </w:r>
    </w:p>
    <w:p w14:paraId="2A2ECCF0" w14:textId="0F3D4412" w:rsidR="00232B9E" w:rsidRPr="00824979" w:rsidRDefault="008B062E" w:rsidP="00C07899">
      <w:pPr>
        <w:rPr>
          <w:rFonts w:eastAsiaTheme="minorEastAsia"/>
          <w:b/>
        </w:rPr>
      </w:pPr>
      <w:r>
        <w:rPr>
          <w:rFonts w:eastAsiaTheme="minorEastAsia"/>
          <w:b/>
        </w:rPr>
        <w:t>N</w:t>
      </w:r>
      <w:r w:rsidR="00232B9E" w:rsidRPr="00232B9E">
        <w:rPr>
          <w:rFonts w:eastAsiaTheme="minorEastAsia"/>
          <w:b/>
        </w:rPr>
        <w:t>ote:</w:t>
      </w:r>
    </w:p>
    <w:p w14:paraId="14126D53" w14:textId="2DFF52F7" w:rsidR="00232B9E" w:rsidRPr="00A063B5" w:rsidRDefault="00232B9E" w:rsidP="00C07899">
      <w:pPr>
        <w:pStyle w:val="af6"/>
        <w:numPr>
          <w:ilvl w:val="0"/>
          <w:numId w:val="38"/>
        </w:numPr>
        <w:ind w:firstLineChars="0"/>
        <w:rPr>
          <w:rFonts w:ascii="Times New Roman" w:hAnsi="Times New Roman"/>
          <w:kern w:val="0"/>
          <w:sz w:val="24"/>
        </w:rPr>
      </w:pPr>
      <w:r w:rsidRPr="00232B9E">
        <w:rPr>
          <w:rFonts w:ascii="Times New Roman" w:hAnsi="Times New Roman"/>
          <w:kern w:val="0"/>
          <w:sz w:val="24"/>
        </w:rPr>
        <w:t>The time delay building block under the “forward” building block is to control the forward distance of the robot. The delay building block under the left turn is to control the turning angle of the robot. When programming, the delay time should be modified according to the actual walking condition of the robot.</w:t>
      </w:r>
    </w:p>
    <w:p w14:paraId="6F04D5B9" w14:textId="2F1A9A94" w:rsidR="00232B9E" w:rsidRPr="00A063B5" w:rsidRDefault="00232B9E" w:rsidP="00C07899">
      <w:pPr>
        <w:pStyle w:val="af6"/>
        <w:numPr>
          <w:ilvl w:val="0"/>
          <w:numId w:val="38"/>
        </w:numPr>
        <w:ind w:firstLineChars="0"/>
        <w:rPr>
          <w:rFonts w:ascii="Times New Roman" w:hAnsi="Times New Roman"/>
          <w:kern w:val="0"/>
          <w:sz w:val="24"/>
        </w:rPr>
      </w:pPr>
      <w:r w:rsidRPr="00232B9E">
        <w:rPr>
          <w:rFonts w:ascii="Times New Roman" w:hAnsi="Times New Roman"/>
          <w:kern w:val="0"/>
          <w:sz w:val="24"/>
        </w:rPr>
        <w:t xml:space="preserve">At the end of the program, </w:t>
      </w:r>
      <w:r w:rsidR="00D76242">
        <w:rPr>
          <w:rFonts w:ascii="Times New Roman" w:hAnsi="Times New Roman"/>
          <w:kern w:val="0"/>
          <w:sz w:val="24"/>
        </w:rPr>
        <w:t>we’re</w:t>
      </w:r>
      <w:r w:rsidRPr="00232B9E">
        <w:rPr>
          <w:rFonts w:ascii="Times New Roman" w:hAnsi="Times New Roman"/>
          <w:kern w:val="0"/>
          <w:sz w:val="24"/>
        </w:rPr>
        <w:t xml:space="preserve"> sure to stop the motor from rotating. Otherwise, the robot will keep the original motion and keep turning left.</w:t>
      </w:r>
    </w:p>
    <w:p w14:paraId="7E2804E2" w14:textId="244357A3" w:rsidR="00824979" w:rsidRDefault="00824979" w:rsidP="00824979">
      <w:pPr>
        <w:pStyle w:val="3"/>
      </w:pPr>
      <w:bookmarkStart w:id="30" w:name="_Toc4594437"/>
      <w:r>
        <w:rPr>
          <w:rFonts w:hint="eastAsia"/>
        </w:rPr>
        <w:t>3.1.</w:t>
      </w:r>
      <w:r w:rsidR="00407A40">
        <w:rPr>
          <w:rFonts w:hint="eastAsia"/>
        </w:rPr>
        <w:t>4</w:t>
      </w:r>
      <w:r w:rsidR="00763327">
        <w:t xml:space="preserve"> </w:t>
      </w:r>
      <w:r w:rsidR="00A14288" w:rsidRPr="00A14288">
        <w:t>Discover program running rules and optimize programs</w:t>
      </w:r>
      <w:bookmarkEnd w:id="30"/>
    </w:p>
    <w:p w14:paraId="44AAF241" w14:textId="77777777" w:rsidR="00A14288" w:rsidRPr="00A14288" w:rsidRDefault="00A14288" w:rsidP="00A14288">
      <w:pPr>
        <w:rPr>
          <w:rFonts w:eastAsiaTheme="minorEastAsia"/>
        </w:rPr>
      </w:pPr>
    </w:p>
    <w:p w14:paraId="15E56B4D" w14:textId="1D46F992" w:rsidR="00A14288" w:rsidRDefault="00A14288" w:rsidP="00824979">
      <w:pPr>
        <w:ind w:firstLineChars="100" w:firstLine="240"/>
        <w:rPr>
          <w:rFonts w:eastAsiaTheme="minorEastAsia"/>
        </w:rPr>
      </w:pPr>
      <w:r w:rsidRPr="00A14288">
        <w:rPr>
          <w:rFonts w:eastAsiaTheme="minorEastAsia"/>
        </w:rPr>
        <w:t>By observing the procedure in Figure 3-4, we will find that the robot's route to the square is actually to control the wheel to repeat four times and turn left 90°, the optimization procedure is shown in Figure 3-4;</w:t>
      </w:r>
    </w:p>
    <w:p w14:paraId="783A171B" w14:textId="5A9723D7" w:rsidR="00824979" w:rsidRDefault="00255E73" w:rsidP="009466BD">
      <w:pPr>
        <w:ind w:firstLineChars="100" w:firstLine="240"/>
        <w:jc w:val="center"/>
        <w:rPr>
          <w:rFonts w:eastAsiaTheme="minorEastAsia"/>
        </w:rPr>
      </w:pPr>
      <w:r>
        <w:rPr>
          <w:noProof/>
        </w:rPr>
        <w:lastRenderedPageBreak/>
        <w:drawing>
          <wp:inline distT="0" distB="0" distL="0" distR="0" wp14:anchorId="7346CBF0" wp14:editId="7E0AB869">
            <wp:extent cx="3962400" cy="24288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2400" cy="2428875"/>
                    </a:xfrm>
                    <a:prstGeom prst="rect">
                      <a:avLst/>
                    </a:prstGeom>
                  </pic:spPr>
                </pic:pic>
              </a:graphicData>
            </a:graphic>
          </wp:inline>
        </w:drawing>
      </w:r>
    </w:p>
    <w:p w14:paraId="0E8DEE16" w14:textId="3DD7D93F" w:rsidR="00A14288" w:rsidRPr="00824979" w:rsidRDefault="00A14288" w:rsidP="009466BD">
      <w:pPr>
        <w:ind w:firstLineChars="100" w:firstLine="240"/>
        <w:jc w:val="center"/>
        <w:rPr>
          <w:rFonts w:eastAsiaTheme="minorEastAsia"/>
        </w:rPr>
      </w:pPr>
      <w:r w:rsidRPr="00A14288">
        <w:rPr>
          <w:rFonts w:eastAsiaTheme="minorEastAsia"/>
        </w:rPr>
        <w:t>Figure 3-5</w:t>
      </w:r>
    </w:p>
    <w:p w14:paraId="04C0FC2A" w14:textId="375F20C6" w:rsidR="00EA5E95" w:rsidRDefault="00EE6903" w:rsidP="00EE6903">
      <w:pPr>
        <w:pStyle w:val="2"/>
      </w:pPr>
      <w:bookmarkStart w:id="31" w:name="_Toc4594438"/>
      <w:r>
        <w:rPr>
          <w:rFonts w:hint="eastAsia"/>
        </w:rPr>
        <w:t>3</w:t>
      </w:r>
      <w:r>
        <w:t>.</w:t>
      </w:r>
      <w:r w:rsidR="008305BD">
        <w:t>2</w:t>
      </w:r>
      <w:r>
        <w:t xml:space="preserve"> </w:t>
      </w:r>
      <w:r w:rsidR="00A14288" w:rsidRPr="00A14288">
        <w:t>Ultrasonic module</w:t>
      </w:r>
      <w:bookmarkEnd w:id="31"/>
    </w:p>
    <w:p w14:paraId="1A468066" w14:textId="75BA9C29" w:rsidR="00EE6903" w:rsidRDefault="00355406" w:rsidP="00355406">
      <w:pPr>
        <w:pStyle w:val="3"/>
      </w:pPr>
      <w:bookmarkStart w:id="32" w:name="_Toc4594439"/>
      <w:r>
        <w:rPr>
          <w:rFonts w:hint="eastAsia"/>
        </w:rPr>
        <w:t>3</w:t>
      </w:r>
      <w:r>
        <w:t>.</w:t>
      </w:r>
      <w:r w:rsidR="008305BD">
        <w:t>2</w:t>
      </w:r>
      <w:r>
        <w:t xml:space="preserve">.1 </w:t>
      </w:r>
      <w:r w:rsidR="00A14288" w:rsidRPr="00A14288">
        <w:t>Ultrasonic principle</w:t>
      </w:r>
      <w:bookmarkEnd w:id="32"/>
    </w:p>
    <w:p w14:paraId="61E2D5DD" w14:textId="624D5BCA" w:rsidR="00A14288" w:rsidRDefault="00B05448" w:rsidP="00B05FE4">
      <w:pPr>
        <w:ind w:firstLineChars="250" w:firstLine="600"/>
        <w:rPr>
          <w:rFonts w:eastAsia="宋体"/>
        </w:rPr>
      </w:pPr>
      <w:r w:rsidRPr="00B05448">
        <w:rPr>
          <w:rFonts w:eastAsia="宋体"/>
        </w:rPr>
        <w:t>Ultrasonic sensors are devices that detect the distance by transmitting ultrasonic waves. Ultrasound is an inaudible sound wave that has the property of returning to an object. The ultrasonic sensor has two "eyes", one of which "excites" the ultrasonic while the other "eye" receives the ultrasonic that is emitted by the obstacle. When one eye emits the ultrasonic, it starts timing and waits for the other one. When the eye receives the returned ultrasonic, it stops counting. In mathematics, we learned the distance = speed × time, then the ultrasonic measured distance = the speed of the ultrasonic × (time counting time ÷ 2); this can calculate the distance.</w:t>
      </w:r>
    </w:p>
    <w:p w14:paraId="6CA6089D" w14:textId="1587E150" w:rsidR="00B719F7" w:rsidRPr="002F5485" w:rsidRDefault="004065C0" w:rsidP="002F5485">
      <w:pPr>
        <w:ind w:firstLineChars="250" w:firstLine="600"/>
        <w:jc w:val="center"/>
        <w:rPr>
          <w:rFonts w:eastAsia="宋体"/>
        </w:rPr>
      </w:pPr>
      <w:r w:rsidRPr="00DC183A">
        <w:rPr>
          <w:rFonts w:eastAsia="宋体"/>
          <w:noProof/>
        </w:rPr>
        <w:drawing>
          <wp:inline distT="0" distB="0" distL="0" distR="0" wp14:anchorId="18DB830C" wp14:editId="383F13B0">
            <wp:extent cx="3657600" cy="2102439"/>
            <wp:effectExtent l="0" t="0" r="0" b="0"/>
            <wp:docPr id="120" name="图片 120" descr="C:\Users\Administrator\Desktop\Hummer-Bot-3.0_mixly\hummerbot\media\hummerbot\hb_ultraso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Hummer-Bot-3.0_mixly\hummerbot\media\hummerbot\hb_ultrasoni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8469" cy="2108687"/>
                    </a:xfrm>
                    <a:prstGeom prst="rect">
                      <a:avLst/>
                    </a:prstGeom>
                    <a:noFill/>
                    <a:ln>
                      <a:noFill/>
                    </a:ln>
                  </pic:spPr>
                </pic:pic>
              </a:graphicData>
            </a:graphic>
          </wp:inline>
        </w:drawing>
      </w:r>
    </w:p>
    <w:p w14:paraId="75BB0880" w14:textId="7265B4C3" w:rsidR="00463703" w:rsidRPr="009466BD" w:rsidRDefault="00070A8C" w:rsidP="00070A8C">
      <w:pPr>
        <w:pStyle w:val="3"/>
      </w:pPr>
      <w:bookmarkStart w:id="33" w:name="_Toc4594440"/>
      <w:r>
        <w:rPr>
          <w:rFonts w:hint="eastAsia"/>
        </w:rPr>
        <w:t xml:space="preserve">3.2.2 </w:t>
      </w:r>
      <w:r w:rsidR="00254F9F" w:rsidRPr="00254F9F">
        <w:t>How to use the ultrasonic module</w:t>
      </w:r>
      <w:bookmarkEnd w:id="33"/>
    </w:p>
    <w:p w14:paraId="1FB614FD" w14:textId="7EB3F18E" w:rsidR="00463703" w:rsidRDefault="00070A8C" w:rsidP="00070A8C">
      <w:pPr>
        <w:rPr>
          <w:rFonts w:eastAsiaTheme="majorEastAsia"/>
        </w:rPr>
      </w:pPr>
      <w:r>
        <w:rPr>
          <w:rFonts w:eastAsiaTheme="majorEastAsia" w:hint="eastAsia"/>
        </w:rPr>
        <w:t xml:space="preserve">  </w:t>
      </w:r>
      <w:r w:rsidR="00254F9F" w:rsidRPr="00254F9F">
        <w:rPr>
          <w:rFonts w:eastAsiaTheme="majorEastAsia"/>
        </w:rPr>
        <w:t>We found the control block of the ultrasonic module in the control module of the robot, as shown in Figure 3-6, which can be used to detect the distance between the robot and the obstacle ahead. Note: When using the ultrasonic module, first</w:t>
      </w:r>
      <w:r w:rsidR="00254F9F">
        <w:rPr>
          <w:rFonts w:eastAsiaTheme="majorEastAsia"/>
        </w:rPr>
        <w:t>ly</w:t>
      </w:r>
      <w:r w:rsidR="00254F9F" w:rsidRPr="00254F9F">
        <w:rPr>
          <w:rFonts w:eastAsiaTheme="majorEastAsia"/>
        </w:rPr>
        <w:t xml:space="preserve"> we need to select the mode control block and set the mode to the </w:t>
      </w:r>
      <w:r w:rsidR="00254F9F" w:rsidRPr="00254F9F">
        <w:rPr>
          <w:rFonts w:eastAsiaTheme="majorEastAsia"/>
        </w:rPr>
        <w:lastRenderedPageBreak/>
        <w:t>ultrasonic obstacle avoidance mode. When the obstacle completely blocks the ultrasonic module or the ultrasonic module faces far away, the ultrasonic emitted by the ultrasonic module can</w:t>
      </w:r>
      <w:r w:rsidR="00255F3C">
        <w:rPr>
          <w:rFonts w:eastAsiaTheme="majorEastAsia"/>
        </w:rPr>
        <w:t>’t receive</w:t>
      </w:r>
      <w:r w:rsidR="00254F9F" w:rsidRPr="00254F9F">
        <w:rPr>
          <w:rFonts w:eastAsiaTheme="majorEastAsia"/>
        </w:rPr>
        <w:t xml:space="preserve"> so the distance between the robot and the obstacle cannot be measured. The ultrasonic module installed on the robot has a detection range of 5CM~400CM.</w:t>
      </w:r>
    </w:p>
    <w:p w14:paraId="6F353C5D" w14:textId="77777777" w:rsidR="00254F9F" w:rsidRDefault="00254F9F" w:rsidP="00070A8C">
      <w:pPr>
        <w:rPr>
          <w:rFonts w:eastAsiaTheme="majorEastAsia"/>
        </w:rPr>
      </w:pPr>
    </w:p>
    <w:p w14:paraId="5DEAAF2A" w14:textId="6BD4305A" w:rsidR="00BF5167" w:rsidRDefault="004065C0" w:rsidP="004E5E0C">
      <w:pPr>
        <w:jc w:val="center"/>
        <w:rPr>
          <w:rFonts w:eastAsiaTheme="majorEastAsia"/>
        </w:rPr>
      </w:pPr>
      <w:r>
        <w:rPr>
          <w:noProof/>
        </w:rPr>
        <w:drawing>
          <wp:inline distT="0" distB="0" distL="0" distR="0" wp14:anchorId="464FCB08" wp14:editId="7E2CBFC1">
            <wp:extent cx="3886200" cy="13525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1352550"/>
                    </a:xfrm>
                    <a:prstGeom prst="rect">
                      <a:avLst/>
                    </a:prstGeom>
                  </pic:spPr>
                </pic:pic>
              </a:graphicData>
            </a:graphic>
          </wp:inline>
        </w:drawing>
      </w:r>
      <w:r w:rsidR="00D94053">
        <w:rPr>
          <w:rFonts w:eastAsiaTheme="majorEastAsia" w:hint="eastAsia"/>
        </w:rPr>
        <w:t xml:space="preserve"> </w:t>
      </w:r>
    </w:p>
    <w:p w14:paraId="000427E6" w14:textId="05F81E30" w:rsidR="003F2EC7" w:rsidRDefault="003F2EC7" w:rsidP="004E5E0C">
      <w:pPr>
        <w:jc w:val="center"/>
        <w:rPr>
          <w:rFonts w:eastAsiaTheme="majorEastAsia"/>
        </w:rPr>
      </w:pPr>
      <w:r w:rsidRPr="003F2EC7">
        <w:rPr>
          <w:rFonts w:eastAsiaTheme="majorEastAsia"/>
        </w:rPr>
        <w:t>Figure 3-6</w:t>
      </w:r>
    </w:p>
    <w:p w14:paraId="4472B4DC" w14:textId="0E83B12D" w:rsidR="002F5485" w:rsidRDefault="002F5485" w:rsidP="002F5485">
      <w:pPr>
        <w:pStyle w:val="3"/>
      </w:pPr>
      <w:bookmarkStart w:id="34" w:name="_Toc4594441"/>
      <w:r>
        <w:rPr>
          <w:rFonts w:hint="eastAsia"/>
        </w:rPr>
        <w:t xml:space="preserve">3.2.3 </w:t>
      </w:r>
      <w:r w:rsidR="003F2EC7" w:rsidRPr="003F2EC7">
        <w:t>Ultrasonic obstacle avoidance module test</w:t>
      </w:r>
      <w:bookmarkEnd w:id="34"/>
    </w:p>
    <w:p w14:paraId="799287B7" w14:textId="77777777" w:rsidR="003F2EC7" w:rsidRPr="003F2EC7" w:rsidRDefault="003F2EC7" w:rsidP="003F2EC7">
      <w:pPr>
        <w:rPr>
          <w:rFonts w:eastAsiaTheme="minorEastAsia"/>
        </w:rPr>
      </w:pPr>
    </w:p>
    <w:p w14:paraId="123F9E66" w14:textId="77777777" w:rsidR="00A56F0F" w:rsidRDefault="003F2EC7" w:rsidP="007F04B0">
      <w:pPr>
        <w:ind w:firstLineChars="200" w:firstLine="480"/>
        <w:rPr>
          <w:rFonts w:eastAsiaTheme="minorEastAsia"/>
        </w:rPr>
      </w:pPr>
      <w:r w:rsidRPr="003F2EC7">
        <w:rPr>
          <w:rFonts w:eastAsiaTheme="minorEastAsia"/>
        </w:rPr>
        <w:t>We can first</w:t>
      </w:r>
      <w:r>
        <w:rPr>
          <w:rFonts w:eastAsiaTheme="minorEastAsia"/>
        </w:rPr>
        <w:t>ly</w:t>
      </w:r>
      <w:r w:rsidRPr="003F2EC7">
        <w:rPr>
          <w:rFonts w:eastAsiaTheme="minorEastAsia"/>
        </w:rPr>
        <w:t xml:space="preserve"> write a program to test the ultrasonic obstacle avoidance module, use the serial port to print</w:t>
      </w:r>
      <w:r w:rsidR="00694B51">
        <w:rPr>
          <w:rFonts w:eastAsiaTheme="minorEastAsia"/>
        </w:rPr>
        <w:t>. W</w:t>
      </w:r>
      <w:r w:rsidRPr="003F2EC7">
        <w:rPr>
          <w:rFonts w:eastAsiaTheme="minorEastAsia"/>
        </w:rPr>
        <w:t>hen we are close to the ultrasonic obstacle avoidance module and away from the ultrasonic obstacle avoidance module, we observe the ultrasonic measurement distance of the serial port printing, you can see the ultrasound more intuitively. The process of measuring the distance by the obstacle avoidance module, let us write a test program first</w:t>
      </w:r>
      <w:r w:rsidR="00694B51">
        <w:rPr>
          <w:rFonts w:eastAsiaTheme="minorEastAsia"/>
        </w:rPr>
        <w:t>ly</w:t>
      </w:r>
      <w:r w:rsidRPr="003F2EC7">
        <w:rPr>
          <w:rFonts w:eastAsiaTheme="minorEastAsia"/>
        </w:rPr>
        <w:t>.</w:t>
      </w:r>
    </w:p>
    <w:p w14:paraId="027D37DC" w14:textId="2C639AF0" w:rsidR="002F5485" w:rsidRDefault="003F7845" w:rsidP="002F5485">
      <w:pPr>
        <w:ind w:firstLineChars="200" w:firstLine="480"/>
        <w:jc w:val="center"/>
        <w:rPr>
          <w:rFonts w:eastAsiaTheme="minorEastAsia"/>
        </w:rPr>
      </w:pPr>
      <w:r>
        <w:rPr>
          <w:noProof/>
        </w:rPr>
        <w:drawing>
          <wp:inline distT="0" distB="0" distL="0" distR="0" wp14:anchorId="043BC4AE" wp14:editId="03F4F260">
            <wp:extent cx="3867150" cy="26289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7150" cy="2628900"/>
                    </a:xfrm>
                    <a:prstGeom prst="rect">
                      <a:avLst/>
                    </a:prstGeom>
                  </pic:spPr>
                </pic:pic>
              </a:graphicData>
            </a:graphic>
          </wp:inline>
        </w:drawing>
      </w:r>
    </w:p>
    <w:p w14:paraId="4F6727AC" w14:textId="18C5871A" w:rsidR="003F2EC7" w:rsidRDefault="003F2EC7" w:rsidP="004E5E0C">
      <w:pPr>
        <w:jc w:val="center"/>
        <w:rPr>
          <w:rFonts w:eastAsiaTheme="majorEastAsia"/>
        </w:rPr>
      </w:pPr>
      <w:r w:rsidRPr="003F2EC7">
        <w:rPr>
          <w:rFonts w:eastAsiaTheme="majorEastAsia"/>
        </w:rPr>
        <w:t>Figure 3-7</w:t>
      </w:r>
    </w:p>
    <w:p w14:paraId="6A2FC7E2" w14:textId="508D9D7B" w:rsidR="003F2EC7" w:rsidRDefault="003F2EC7" w:rsidP="002F5485">
      <w:pPr>
        <w:ind w:firstLineChars="150" w:firstLine="360"/>
        <w:rPr>
          <w:rFonts w:eastAsiaTheme="majorEastAsia"/>
        </w:rPr>
      </w:pPr>
      <w:r w:rsidRPr="003F2EC7">
        <w:rPr>
          <w:rFonts w:eastAsiaTheme="majorEastAsia"/>
        </w:rPr>
        <w:t>We write the program as shown in Figure 3-7, and then upload the program successfully, open the serial port, and then move the hand close to or away from the ultrasonic module, the serial port will print the corresponding distance.</w:t>
      </w:r>
    </w:p>
    <w:p w14:paraId="0BF65472" w14:textId="083F3101" w:rsidR="003F2EC7" w:rsidRPr="003F2EC7" w:rsidRDefault="00331420" w:rsidP="003F2EC7">
      <w:pPr>
        <w:pStyle w:val="3"/>
        <w:rPr>
          <w:rFonts w:eastAsiaTheme="minorEastAsia"/>
        </w:rPr>
      </w:pPr>
      <w:bookmarkStart w:id="35" w:name="_Toc4594442"/>
      <w:r>
        <w:rPr>
          <w:rFonts w:hint="eastAsia"/>
        </w:rPr>
        <w:lastRenderedPageBreak/>
        <w:t>3.2.</w:t>
      </w:r>
      <w:r w:rsidR="002F5485">
        <w:rPr>
          <w:rFonts w:hint="eastAsia"/>
        </w:rPr>
        <w:t>4</w:t>
      </w:r>
      <w:r w:rsidR="00763327">
        <w:t xml:space="preserve"> </w:t>
      </w:r>
      <w:r w:rsidR="003F2EC7" w:rsidRPr="003F2EC7">
        <w:t xml:space="preserve">Write a robot program that </w:t>
      </w:r>
      <w:r w:rsidR="003F2EC7">
        <w:t>can</w:t>
      </w:r>
      <w:r w:rsidR="003F2EC7" w:rsidRPr="003F2EC7">
        <w:t xml:space="preserve"> dance tango</w:t>
      </w:r>
      <w:bookmarkEnd w:id="35"/>
    </w:p>
    <w:p w14:paraId="047F92CF" w14:textId="2E9FE06C" w:rsidR="003F2EC7" w:rsidRPr="00A063B5" w:rsidRDefault="003F2EC7" w:rsidP="00864CF5">
      <w:pPr>
        <w:ind w:firstLine="480"/>
        <w:rPr>
          <w:rFonts w:eastAsiaTheme="minorEastAsia"/>
        </w:rPr>
      </w:pPr>
      <w:r w:rsidRPr="003F2EC7">
        <w:rPr>
          <w:rFonts w:eastAsiaTheme="minorEastAsia"/>
        </w:rPr>
        <w:t xml:space="preserve">Tango dance is a kind of double dance. The dance step is when one person approaches and the other person stays away. To let the robot dance with our palms, the hand is close to it and the hand moves away from it. Then the ultrasonic module is used to measure the hand and the robot. The distance thus determines whether the robot is moving forward or backward. The measurement distance of the ultrasonic becomes larger, indicating that the hand is far away from the robot. After a certain distance, the robot advances; the measurement distance of the ultrasonic becomes smaller, indicating that the hand is close to the robot, and after approaching a certain distance, the robot retreats; </w:t>
      </w:r>
      <w:r w:rsidR="00B30E80">
        <w:rPr>
          <w:rFonts w:eastAsiaTheme="minorEastAsia"/>
        </w:rPr>
        <w:t>W</w:t>
      </w:r>
      <w:r w:rsidRPr="003F2EC7">
        <w:rPr>
          <w:rFonts w:eastAsiaTheme="minorEastAsia"/>
        </w:rPr>
        <w:t>e set the intermediate value to 20CM first</w:t>
      </w:r>
      <w:r>
        <w:rPr>
          <w:rFonts w:eastAsiaTheme="minorEastAsia"/>
        </w:rPr>
        <w:t>ly</w:t>
      </w:r>
      <w:r w:rsidRPr="003F2EC7">
        <w:rPr>
          <w:rFonts w:eastAsiaTheme="minorEastAsia"/>
        </w:rPr>
        <w:t>. Then let's start programming.</w:t>
      </w:r>
    </w:p>
    <w:p w14:paraId="0CBA59BB" w14:textId="6CC0D8CC" w:rsidR="00864CF5" w:rsidRDefault="00F62DFB" w:rsidP="00995087">
      <w:pPr>
        <w:ind w:firstLine="480"/>
        <w:jc w:val="center"/>
        <w:rPr>
          <w:rFonts w:eastAsiaTheme="majorEastAsia"/>
        </w:rPr>
      </w:pPr>
      <w:r>
        <w:rPr>
          <w:noProof/>
        </w:rPr>
        <w:drawing>
          <wp:inline distT="0" distB="0" distL="0" distR="0" wp14:anchorId="3D49F81B" wp14:editId="59BFF029">
            <wp:extent cx="3867150" cy="27717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7150" cy="2771775"/>
                    </a:xfrm>
                    <a:prstGeom prst="rect">
                      <a:avLst/>
                    </a:prstGeom>
                  </pic:spPr>
                </pic:pic>
              </a:graphicData>
            </a:graphic>
          </wp:inline>
        </w:drawing>
      </w:r>
    </w:p>
    <w:p w14:paraId="21825234" w14:textId="77777777" w:rsidR="000154ED" w:rsidRDefault="000154ED" w:rsidP="007F04B0">
      <w:pPr>
        <w:ind w:firstLine="480"/>
        <w:jc w:val="center"/>
        <w:rPr>
          <w:rFonts w:eastAsiaTheme="majorEastAsia"/>
        </w:rPr>
      </w:pPr>
      <w:r w:rsidRPr="000154ED">
        <w:rPr>
          <w:rFonts w:eastAsiaTheme="majorEastAsia"/>
        </w:rPr>
        <w:t>Figure 3-8</w:t>
      </w:r>
    </w:p>
    <w:p w14:paraId="30B848D7" w14:textId="058B8A17" w:rsidR="000154ED" w:rsidRDefault="000154ED" w:rsidP="00995087">
      <w:pPr>
        <w:ind w:firstLine="480"/>
        <w:rPr>
          <w:rFonts w:eastAsiaTheme="majorEastAsia"/>
        </w:rPr>
      </w:pPr>
      <w:r w:rsidRPr="000154ED">
        <w:rPr>
          <w:rFonts w:eastAsiaTheme="majorEastAsia"/>
        </w:rPr>
        <w:t>Run</w:t>
      </w:r>
      <w:r>
        <w:rPr>
          <w:rFonts w:eastAsiaTheme="majorEastAsia"/>
        </w:rPr>
        <w:t>ning</w:t>
      </w:r>
      <w:r w:rsidRPr="000154ED">
        <w:rPr>
          <w:rFonts w:eastAsiaTheme="majorEastAsia"/>
        </w:rPr>
        <w:t xml:space="preserve"> the program in Figure 3-8 above. When the hand is away, the robot advances; </w:t>
      </w:r>
      <w:r w:rsidR="00B30E80">
        <w:rPr>
          <w:rFonts w:eastAsiaTheme="majorEastAsia"/>
        </w:rPr>
        <w:t>W</w:t>
      </w:r>
      <w:r w:rsidRPr="000154ED">
        <w:rPr>
          <w:rFonts w:eastAsiaTheme="majorEastAsia"/>
        </w:rPr>
        <w:t>hen the hand approaches, the robot moves backward. But when the hand is stationary, the robot will move back and forth repeatedly because we did not set a stop motion for the robot. So how do you stop the robot in an interval?</w:t>
      </w:r>
    </w:p>
    <w:tbl>
      <w:tblPr>
        <w:tblStyle w:val="af5"/>
        <w:tblW w:w="0" w:type="auto"/>
        <w:tblInd w:w="1526" w:type="dxa"/>
        <w:tblLook w:val="04A0" w:firstRow="1" w:lastRow="0" w:firstColumn="1" w:lastColumn="0" w:noHBand="0" w:noVBand="1"/>
      </w:tblPr>
      <w:tblGrid>
        <w:gridCol w:w="3815"/>
        <w:gridCol w:w="3414"/>
      </w:tblGrid>
      <w:tr w:rsidR="00D94053" w14:paraId="79F8B051" w14:textId="77777777" w:rsidTr="00D94053">
        <w:tc>
          <w:tcPr>
            <w:tcW w:w="3815" w:type="dxa"/>
          </w:tcPr>
          <w:p w14:paraId="23397AE0" w14:textId="75020B53" w:rsidR="00D94053" w:rsidRDefault="000154ED" w:rsidP="00995087">
            <w:pPr>
              <w:rPr>
                <w:rFonts w:eastAsiaTheme="majorEastAsia"/>
              </w:rPr>
            </w:pPr>
            <w:r w:rsidRPr="000154ED">
              <w:rPr>
                <w:rFonts w:eastAsiaTheme="majorEastAsia"/>
              </w:rPr>
              <w:t>Value measured by the ultrasonic module</w:t>
            </w:r>
          </w:p>
        </w:tc>
        <w:tc>
          <w:tcPr>
            <w:tcW w:w="3414" w:type="dxa"/>
          </w:tcPr>
          <w:p w14:paraId="6F2BAF80" w14:textId="58392E59" w:rsidR="00D94053" w:rsidRDefault="008405C8" w:rsidP="00995087">
            <w:pPr>
              <w:rPr>
                <w:rFonts w:eastAsiaTheme="majorEastAsia"/>
              </w:rPr>
            </w:pPr>
            <w:r w:rsidRPr="008405C8">
              <w:rPr>
                <w:rFonts w:eastAsiaTheme="majorEastAsia"/>
              </w:rPr>
              <w:t>Robot's motion state</w:t>
            </w:r>
          </w:p>
        </w:tc>
      </w:tr>
      <w:tr w:rsidR="00D94053" w14:paraId="17DA3ED7" w14:textId="77777777" w:rsidTr="00D94053">
        <w:tc>
          <w:tcPr>
            <w:tcW w:w="3815" w:type="dxa"/>
          </w:tcPr>
          <w:p w14:paraId="54910624" w14:textId="4B7376E5" w:rsidR="00D94053" w:rsidRDefault="008405C8" w:rsidP="00995087">
            <w:pPr>
              <w:rPr>
                <w:rFonts w:eastAsiaTheme="majorEastAsia"/>
              </w:rPr>
            </w:pPr>
            <w:r>
              <w:rPr>
                <w:rFonts w:eastAsiaTheme="majorEastAsia" w:hint="eastAsia"/>
              </w:rPr>
              <w:t>&gt;</w:t>
            </w:r>
            <w:r w:rsidR="00D94053">
              <w:rPr>
                <w:rFonts w:eastAsiaTheme="majorEastAsia" w:hint="eastAsia"/>
              </w:rPr>
              <w:t>20</w:t>
            </w:r>
          </w:p>
        </w:tc>
        <w:tc>
          <w:tcPr>
            <w:tcW w:w="3414" w:type="dxa"/>
          </w:tcPr>
          <w:p w14:paraId="5AA57083" w14:textId="2B7DECD7" w:rsidR="00D94053" w:rsidRPr="008405C8" w:rsidRDefault="008405C8" w:rsidP="00995087">
            <w:pPr>
              <w:rPr>
                <w:rFonts w:eastAsiaTheme="minorEastAsia"/>
              </w:rPr>
            </w:pPr>
            <w:r>
              <w:rPr>
                <w:rFonts w:eastAsiaTheme="minorEastAsia"/>
              </w:rPr>
              <w:t>move advance</w:t>
            </w:r>
          </w:p>
        </w:tc>
      </w:tr>
      <w:tr w:rsidR="00D94053" w14:paraId="093D2945" w14:textId="77777777" w:rsidTr="00D94053">
        <w:tc>
          <w:tcPr>
            <w:tcW w:w="3815" w:type="dxa"/>
          </w:tcPr>
          <w:p w14:paraId="2AA96B24" w14:textId="7FE57A42" w:rsidR="00D94053" w:rsidRDefault="00D94053" w:rsidP="00995087">
            <w:pPr>
              <w:rPr>
                <w:rFonts w:eastAsiaTheme="majorEastAsia"/>
              </w:rPr>
            </w:pPr>
            <w:r>
              <w:rPr>
                <w:rFonts w:eastAsiaTheme="majorEastAsia" w:hint="eastAsia"/>
              </w:rPr>
              <w:t>12~20</w:t>
            </w:r>
            <w:r w:rsidR="008405C8">
              <w:rPr>
                <w:rFonts w:eastAsiaTheme="majorEastAsia"/>
              </w:rPr>
              <w:t xml:space="preserve"> </w:t>
            </w:r>
          </w:p>
        </w:tc>
        <w:tc>
          <w:tcPr>
            <w:tcW w:w="3414" w:type="dxa"/>
          </w:tcPr>
          <w:p w14:paraId="407FFDEC" w14:textId="0F258AE0" w:rsidR="00D94053" w:rsidRDefault="008405C8" w:rsidP="00995087">
            <w:pPr>
              <w:rPr>
                <w:rFonts w:eastAsiaTheme="majorEastAsia"/>
              </w:rPr>
            </w:pPr>
            <w:r>
              <w:rPr>
                <w:rFonts w:eastAsiaTheme="majorEastAsia" w:hint="eastAsia"/>
              </w:rPr>
              <w:t>s</w:t>
            </w:r>
            <w:r>
              <w:rPr>
                <w:rFonts w:eastAsiaTheme="majorEastAsia"/>
              </w:rPr>
              <w:t>till</w:t>
            </w:r>
          </w:p>
        </w:tc>
      </w:tr>
      <w:tr w:rsidR="00D94053" w14:paraId="018F0DFF" w14:textId="77777777" w:rsidTr="00D94053">
        <w:tc>
          <w:tcPr>
            <w:tcW w:w="3815" w:type="dxa"/>
          </w:tcPr>
          <w:p w14:paraId="0A64EA13" w14:textId="33983E9A" w:rsidR="00D94053" w:rsidRDefault="008405C8" w:rsidP="00BA5FCD">
            <w:pPr>
              <w:rPr>
                <w:rFonts w:eastAsiaTheme="majorEastAsia"/>
              </w:rPr>
            </w:pPr>
            <w:r>
              <w:rPr>
                <w:rFonts w:eastAsiaTheme="majorEastAsia" w:hint="eastAsia"/>
              </w:rPr>
              <w:t>&lt;</w:t>
            </w:r>
            <w:r w:rsidR="00D94053">
              <w:rPr>
                <w:rFonts w:eastAsiaTheme="majorEastAsia" w:hint="eastAsia"/>
              </w:rPr>
              <w:t>1</w:t>
            </w:r>
            <w:r w:rsidR="00BA5FCD">
              <w:rPr>
                <w:rFonts w:eastAsiaTheme="majorEastAsia" w:hint="eastAsia"/>
              </w:rPr>
              <w:t>2</w:t>
            </w:r>
          </w:p>
        </w:tc>
        <w:tc>
          <w:tcPr>
            <w:tcW w:w="3414" w:type="dxa"/>
          </w:tcPr>
          <w:p w14:paraId="5C74A29B" w14:textId="208045F0" w:rsidR="00D94053" w:rsidRDefault="008405C8" w:rsidP="00995087">
            <w:pPr>
              <w:rPr>
                <w:rFonts w:eastAsiaTheme="majorEastAsia"/>
              </w:rPr>
            </w:pPr>
            <w:r>
              <w:rPr>
                <w:rFonts w:eastAsiaTheme="minorEastAsia"/>
              </w:rPr>
              <w:t>move</w:t>
            </w:r>
            <w:r w:rsidRPr="008405C8">
              <w:rPr>
                <w:rFonts w:eastAsiaTheme="majorEastAsia"/>
              </w:rPr>
              <w:t xml:space="preserve"> backward</w:t>
            </w:r>
          </w:p>
        </w:tc>
      </w:tr>
    </w:tbl>
    <w:p w14:paraId="052CF5DE" w14:textId="16DF4001" w:rsidR="008405C8" w:rsidRDefault="008405C8" w:rsidP="00D94053">
      <w:pPr>
        <w:ind w:firstLine="480"/>
        <w:jc w:val="center"/>
        <w:rPr>
          <w:rFonts w:eastAsiaTheme="majorEastAsia"/>
        </w:rPr>
      </w:pPr>
      <w:r w:rsidRPr="008405C8">
        <w:rPr>
          <w:rFonts w:eastAsiaTheme="majorEastAsia"/>
        </w:rPr>
        <w:t>Table 3-9</w:t>
      </w:r>
    </w:p>
    <w:p w14:paraId="0916C47C" w14:textId="5B891730" w:rsidR="008405C8" w:rsidRDefault="008405C8" w:rsidP="00D94053">
      <w:pPr>
        <w:ind w:firstLine="480"/>
        <w:jc w:val="center"/>
        <w:rPr>
          <w:rFonts w:eastAsiaTheme="majorEastAsia"/>
        </w:rPr>
      </w:pPr>
      <w:r w:rsidRPr="008405C8">
        <w:rPr>
          <w:rFonts w:eastAsiaTheme="majorEastAsia"/>
        </w:rPr>
        <w:t xml:space="preserve">As shown in Table 3-9 above, for a situation between 12 and 20, a new judgment statement is needed, as shown in Figure 3-10. When the distance of the ultrasonic measurement is greater than 12CM and less than 20CM, </w:t>
      </w:r>
      <w:r>
        <w:rPr>
          <w:rFonts w:eastAsiaTheme="majorEastAsia"/>
        </w:rPr>
        <w:t xml:space="preserve">the </w:t>
      </w:r>
      <w:r w:rsidRPr="008405C8">
        <w:rPr>
          <w:rFonts w:eastAsiaTheme="majorEastAsia"/>
        </w:rPr>
        <w:t>robot stops.</w:t>
      </w:r>
    </w:p>
    <w:p w14:paraId="00213C91" w14:textId="71305829" w:rsidR="00D94053" w:rsidRDefault="007D1807" w:rsidP="00D94053">
      <w:pPr>
        <w:ind w:firstLine="480"/>
        <w:jc w:val="center"/>
        <w:rPr>
          <w:rFonts w:eastAsiaTheme="majorEastAsia"/>
        </w:rPr>
      </w:pPr>
      <w:r>
        <w:rPr>
          <w:noProof/>
        </w:rPr>
        <w:lastRenderedPageBreak/>
        <w:drawing>
          <wp:inline distT="0" distB="0" distL="0" distR="0" wp14:anchorId="66B30711" wp14:editId="7D22FFD9">
            <wp:extent cx="5762625" cy="314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625" cy="314325"/>
                    </a:xfrm>
                    <a:prstGeom prst="rect">
                      <a:avLst/>
                    </a:prstGeom>
                  </pic:spPr>
                </pic:pic>
              </a:graphicData>
            </a:graphic>
          </wp:inline>
        </w:drawing>
      </w:r>
    </w:p>
    <w:p w14:paraId="6A9BBE96" w14:textId="4E3A7F39" w:rsidR="008405C8" w:rsidRDefault="008405C8" w:rsidP="00D94053">
      <w:pPr>
        <w:ind w:firstLine="480"/>
        <w:jc w:val="center"/>
        <w:rPr>
          <w:rFonts w:eastAsiaTheme="majorEastAsia"/>
        </w:rPr>
      </w:pPr>
      <w:r w:rsidRPr="008405C8">
        <w:rPr>
          <w:rFonts w:eastAsiaTheme="majorEastAsia"/>
        </w:rPr>
        <w:t>Figure 3-10</w:t>
      </w:r>
    </w:p>
    <w:p w14:paraId="72A48155" w14:textId="62B8D1B4" w:rsidR="000B4FA9" w:rsidRDefault="000B4FA9" w:rsidP="000B4FA9">
      <w:pPr>
        <w:pStyle w:val="3"/>
      </w:pPr>
      <w:bookmarkStart w:id="36" w:name="_Toc4594443"/>
      <w:r>
        <w:rPr>
          <w:rFonts w:hint="eastAsia"/>
        </w:rPr>
        <w:t>3.2.</w:t>
      </w:r>
      <w:r w:rsidR="002F5485">
        <w:rPr>
          <w:rFonts w:hint="eastAsia"/>
        </w:rPr>
        <w:t>5</w:t>
      </w:r>
      <w:r w:rsidR="00763327">
        <w:t xml:space="preserve"> </w:t>
      </w:r>
      <w:r w:rsidR="008405C8" w:rsidRPr="008405C8">
        <w:t>Optimized dancing robot program</w:t>
      </w:r>
      <w:bookmarkEnd w:id="36"/>
    </w:p>
    <w:p w14:paraId="33395380" w14:textId="6111C194" w:rsidR="00990A9C" w:rsidRDefault="00970E04" w:rsidP="00990A9C">
      <w:pPr>
        <w:jc w:val="center"/>
        <w:rPr>
          <w:rFonts w:eastAsiaTheme="minorEastAsia"/>
        </w:rPr>
      </w:pPr>
      <w:r>
        <w:rPr>
          <w:noProof/>
        </w:rPr>
        <w:drawing>
          <wp:inline distT="0" distB="0" distL="0" distR="0" wp14:anchorId="013C3B63" wp14:editId="7EBEF8A9">
            <wp:extent cx="6619875" cy="38290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9875" cy="3829050"/>
                    </a:xfrm>
                    <a:prstGeom prst="rect">
                      <a:avLst/>
                    </a:prstGeom>
                  </pic:spPr>
                </pic:pic>
              </a:graphicData>
            </a:graphic>
          </wp:inline>
        </w:drawing>
      </w:r>
    </w:p>
    <w:p w14:paraId="0BE42F94" w14:textId="2F7C6F39" w:rsidR="008405C8" w:rsidRDefault="008405C8" w:rsidP="00990A9C">
      <w:pPr>
        <w:jc w:val="center"/>
        <w:rPr>
          <w:rFonts w:eastAsiaTheme="minorEastAsia"/>
        </w:rPr>
      </w:pPr>
      <w:r w:rsidRPr="008405C8">
        <w:rPr>
          <w:rFonts w:eastAsiaTheme="minorEastAsia"/>
        </w:rPr>
        <w:t>Figure 3-11</w:t>
      </w:r>
    </w:p>
    <w:p w14:paraId="437FA1AC" w14:textId="1A0FEE95" w:rsidR="00990A9C" w:rsidRDefault="00990A9C" w:rsidP="00F33938">
      <w:pPr>
        <w:pStyle w:val="2"/>
      </w:pPr>
      <w:bookmarkStart w:id="37" w:name="_Toc4594444"/>
      <w:r>
        <w:rPr>
          <w:rFonts w:hint="eastAsia"/>
        </w:rPr>
        <w:t>3.</w:t>
      </w:r>
      <w:r w:rsidR="00F33938">
        <w:rPr>
          <w:rFonts w:hint="eastAsia"/>
        </w:rPr>
        <w:t xml:space="preserve">3 </w:t>
      </w:r>
      <w:r w:rsidR="00F3267A" w:rsidRPr="00F3267A">
        <w:t>Ultrasonic obstacle avoidance robot</w:t>
      </w:r>
      <w:bookmarkEnd w:id="37"/>
    </w:p>
    <w:p w14:paraId="62446930" w14:textId="07BDA4F1" w:rsidR="00F3267A" w:rsidRDefault="00F3267A" w:rsidP="00F33938">
      <w:pPr>
        <w:ind w:firstLine="480"/>
        <w:rPr>
          <w:rFonts w:eastAsiaTheme="minorEastAsia"/>
        </w:rPr>
      </w:pPr>
      <w:r w:rsidRPr="00F3267A">
        <w:rPr>
          <w:rFonts w:eastAsiaTheme="minorEastAsia"/>
        </w:rPr>
        <w:t xml:space="preserve">We have already learned about the role of robot forward, backward, left turn, right turn and ultrasonic module in robot movement. Let's explore how robots use ultrasonic to avoid obstacles in motion. The so-called robot obstacle avoidance is to let the robot </w:t>
      </w:r>
      <w:r w:rsidR="00945F09">
        <w:rPr>
          <w:rFonts w:eastAsiaTheme="minorEastAsia"/>
        </w:rPr>
        <w:t>w</w:t>
      </w:r>
      <w:r w:rsidRPr="00F3267A">
        <w:rPr>
          <w:rFonts w:eastAsiaTheme="minorEastAsia"/>
        </w:rPr>
        <w:t>hen exercising, if there is an obstacle in front of it, then the obstacle will continue to move around (left turn or right turn or backward), the robot should turn left and right and judge the distance in the left and right direction, then the ultrasonic module will rotate left and right</w:t>
      </w:r>
      <w:r w:rsidR="00945F09">
        <w:rPr>
          <w:rFonts w:eastAsiaTheme="minorEastAsia"/>
        </w:rPr>
        <w:t xml:space="preserve"> to </w:t>
      </w:r>
      <w:r w:rsidR="00945F09" w:rsidRPr="00F3267A">
        <w:rPr>
          <w:rFonts w:eastAsiaTheme="minorEastAsia"/>
        </w:rPr>
        <w:t>explore"</w:t>
      </w:r>
      <w:r w:rsidRPr="00F3267A">
        <w:rPr>
          <w:rFonts w:eastAsiaTheme="minorEastAsia"/>
        </w:rPr>
        <w:t>Road"</w:t>
      </w:r>
      <w:r w:rsidR="00B30E80">
        <w:rPr>
          <w:rFonts w:eastAsiaTheme="minorEastAsia"/>
        </w:rPr>
        <w:t>.At this time</w:t>
      </w:r>
      <w:r w:rsidRPr="00F3267A">
        <w:rPr>
          <w:rFonts w:eastAsiaTheme="minorEastAsia"/>
        </w:rPr>
        <w:t xml:space="preserve"> the </w:t>
      </w:r>
      <w:r w:rsidR="00945F09">
        <w:rPr>
          <w:rFonts w:eastAsiaTheme="minorEastAsia"/>
        </w:rPr>
        <w:t>servo</w:t>
      </w:r>
      <w:r w:rsidRPr="00F3267A">
        <w:rPr>
          <w:rFonts w:eastAsiaTheme="minorEastAsia"/>
        </w:rPr>
        <w:t xml:space="preserve"> is used to realize the ultrasonic module to turn around the road</w:t>
      </w:r>
      <w:r w:rsidR="00B30E80">
        <w:rPr>
          <w:rFonts w:eastAsiaTheme="minorEastAsia"/>
        </w:rPr>
        <w:t>.</w:t>
      </w:r>
      <w:r w:rsidRPr="00F3267A">
        <w:rPr>
          <w:rFonts w:eastAsiaTheme="minorEastAsia"/>
        </w:rPr>
        <w:t xml:space="preserve"> </w:t>
      </w:r>
      <w:r w:rsidR="00B30E80">
        <w:rPr>
          <w:rFonts w:eastAsiaTheme="minorEastAsia"/>
        </w:rPr>
        <w:t>H</w:t>
      </w:r>
      <w:r w:rsidRPr="00F3267A">
        <w:rPr>
          <w:rFonts w:eastAsiaTheme="minorEastAsia"/>
        </w:rPr>
        <w:t xml:space="preserve">ow does the </w:t>
      </w:r>
      <w:r w:rsidR="00945F09">
        <w:rPr>
          <w:rFonts w:eastAsiaTheme="minorEastAsia"/>
        </w:rPr>
        <w:t>servo</w:t>
      </w:r>
      <w:r w:rsidR="00B30E80">
        <w:rPr>
          <w:rFonts w:eastAsiaTheme="minorEastAsia"/>
        </w:rPr>
        <w:t xml:space="preserve"> work</w:t>
      </w:r>
      <w:r w:rsidRPr="00F3267A">
        <w:rPr>
          <w:rFonts w:eastAsiaTheme="minorEastAsia"/>
        </w:rPr>
        <w:t>? Let</w:t>
      </w:r>
      <w:r w:rsidR="00945F09">
        <w:rPr>
          <w:rFonts w:eastAsiaTheme="minorEastAsia"/>
        </w:rPr>
        <w:t xml:space="preserve">’s </w:t>
      </w:r>
      <w:r w:rsidRPr="00F3267A">
        <w:rPr>
          <w:rFonts w:eastAsiaTheme="minorEastAsia"/>
        </w:rPr>
        <w:t>first</w:t>
      </w:r>
      <w:r w:rsidR="00945F09">
        <w:rPr>
          <w:rFonts w:eastAsiaTheme="minorEastAsia"/>
        </w:rPr>
        <w:t>ly</w:t>
      </w:r>
      <w:r w:rsidRPr="00F3267A">
        <w:rPr>
          <w:rFonts w:eastAsiaTheme="minorEastAsia"/>
        </w:rPr>
        <w:t xml:space="preserve"> introduce the use of the </w:t>
      </w:r>
      <w:r w:rsidR="00945F09">
        <w:rPr>
          <w:rFonts w:eastAsiaTheme="minorEastAsia"/>
        </w:rPr>
        <w:t>servo.</w:t>
      </w:r>
    </w:p>
    <w:p w14:paraId="0EB828B9" w14:textId="4778F3D2" w:rsidR="00F33938" w:rsidRDefault="00F33938" w:rsidP="00F33938">
      <w:pPr>
        <w:pStyle w:val="3"/>
      </w:pPr>
      <w:bookmarkStart w:id="38" w:name="_Toc4594445"/>
      <w:r>
        <w:rPr>
          <w:rFonts w:hint="eastAsia"/>
        </w:rPr>
        <w:t xml:space="preserve">3.3.1 </w:t>
      </w:r>
      <w:r w:rsidR="00761B12" w:rsidRPr="00761B12">
        <w:t>S</w:t>
      </w:r>
      <w:r w:rsidR="00761B12">
        <w:t>ervo</w:t>
      </w:r>
      <w:r w:rsidR="00761B12" w:rsidRPr="00761B12">
        <w:t xml:space="preserve"> working principle</w:t>
      </w:r>
      <w:bookmarkEnd w:id="38"/>
    </w:p>
    <w:p w14:paraId="196C05A5" w14:textId="4C303724" w:rsidR="00F33938" w:rsidRPr="00705F24" w:rsidRDefault="00761B12" w:rsidP="00F33938">
      <w:pPr>
        <w:spacing w:line="360" w:lineRule="auto"/>
        <w:jc w:val="center"/>
        <w:rPr>
          <w:rFonts w:eastAsia="宋体" w:cs="Times New Roman"/>
          <w:bCs/>
        </w:rPr>
      </w:pPr>
      <w:r w:rsidRPr="00761B12">
        <w:rPr>
          <w:rFonts w:eastAsia="宋体" w:cs="Times New Roman"/>
          <w:szCs w:val="21"/>
        </w:rPr>
        <w:t xml:space="preserve">The </w:t>
      </w:r>
      <w:r w:rsidR="00505A3B">
        <w:rPr>
          <w:rFonts w:eastAsia="宋体" w:cs="Times New Roman"/>
          <w:szCs w:val="21"/>
        </w:rPr>
        <w:t xml:space="preserve">servo </w:t>
      </w:r>
      <w:r w:rsidRPr="00761B12">
        <w:rPr>
          <w:rFonts w:eastAsia="宋体" w:cs="Times New Roman"/>
          <w:szCs w:val="21"/>
        </w:rPr>
        <w:t>is mainly composed of the following parts: steering wheel, reduction gear set, position feedback potentiometer, DC motor, control circuit, etc., as shown in Figure 3-11. The Bumblebee</w:t>
      </w:r>
      <w:r>
        <w:rPr>
          <w:rFonts w:eastAsia="宋体" w:cs="Times New Roman"/>
          <w:szCs w:val="21"/>
        </w:rPr>
        <w:t>, Optimus Prime</w:t>
      </w:r>
      <w:r w:rsidRPr="00761B12">
        <w:rPr>
          <w:rFonts w:eastAsia="宋体" w:cs="Times New Roman"/>
          <w:szCs w:val="21"/>
        </w:rPr>
        <w:t xml:space="preserve"> we saw in the movie, the joints of </w:t>
      </w:r>
      <w:r>
        <w:rPr>
          <w:rFonts w:eastAsia="宋体" w:cs="Times New Roman"/>
          <w:szCs w:val="21"/>
        </w:rPr>
        <w:t xml:space="preserve">these </w:t>
      </w:r>
      <w:r w:rsidRPr="00761B12">
        <w:rPr>
          <w:rFonts w:eastAsia="宋体" w:cs="Times New Roman"/>
          <w:szCs w:val="21"/>
        </w:rPr>
        <w:t>robots</w:t>
      </w:r>
      <w:r>
        <w:rPr>
          <w:rFonts w:eastAsia="宋体" w:cs="Times New Roman"/>
          <w:szCs w:val="21"/>
        </w:rPr>
        <w:t xml:space="preserve"> are </w:t>
      </w:r>
      <w:r w:rsidRPr="00761B12">
        <w:rPr>
          <w:rFonts w:eastAsia="宋体" w:cs="Times New Roman"/>
          <w:szCs w:val="21"/>
        </w:rPr>
        <w:t xml:space="preserve">all need the </w:t>
      </w:r>
      <w:r>
        <w:rPr>
          <w:rFonts w:eastAsia="宋体" w:cs="Times New Roman"/>
          <w:szCs w:val="21"/>
        </w:rPr>
        <w:t>servo</w:t>
      </w:r>
      <w:r w:rsidRPr="00761B12">
        <w:rPr>
          <w:rFonts w:eastAsia="宋体" w:cs="Times New Roman"/>
          <w:szCs w:val="21"/>
        </w:rPr>
        <w:t xml:space="preserve"> to control, especially the mechanical sound </w:t>
      </w:r>
      <w:r w:rsidRPr="00761B12">
        <w:rPr>
          <w:rFonts w:eastAsia="宋体" w:cs="Times New Roman"/>
          <w:szCs w:val="21"/>
        </w:rPr>
        <w:lastRenderedPageBreak/>
        <w:t xml:space="preserve">of the </w:t>
      </w:r>
      <w:r w:rsidR="003B1C62" w:rsidRPr="003B1C62">
        <w:rPr>
          <w:rFonts w:eastAsia="宋体" w:cs="Times New Roman"/>
          <w:szCs w:val="21"/>
        </w:rPr>
        <w:t>clacking</w:t>
      </w:r>
      <w:r w:rsidRPr="00761B12">
        <w:rPr>
          <w:rFonts w:eastAsia="宋体" w:cs="Times New Roman"/>
          <w:szCs w:val="21"/>
        </w:rPr>
        <w:t xml:space="preserve"> when the robot is walking</w:t>
      </w:r>
      <w:r w:rsidR="003B1C62">
        <w:rPr>
          <w:rFonts w:eastAsia="宋体" w:cs="Times New Roman"/>
          <w:szCs w:val="21"/>
        </w:rPr>
        <w:t xml:space="preserve"> is made by</w:t>
      </w:r>
      <w:r w:rsidRPr="00761B12">
        <w:rPr>
          <w:rFonts w:eastAsia="宋体" w:cs="Times New Roman"/>
          <w:szCs w:val="21"/>
        </w:rPr>
        <w:t xml:space="preserve"> the robot </w:t>
      </w:r>
      <w:r w:rsidR="003B1C62">
        <w:rPr>
          <w:rFonts w:eastAsia="宋体" w:cs="Times New Roman"/>
          <w:szCs w:val="21"/>
        </w:rPr>
        <w:t xml:space="preserve">when its servo rotates. And </w:t>
      </w:r>
      <w:r w:rsidRPr="00761B12">
        <w:rPr>
          <w:rFonts w:eastAsia="宋体" w:cs="Times New Roman"/>
          <w:szCs w:val="21"/>
        </w:rPr>
        <w:t xml:space="preserve">Figure 3-12 shows the physical map of the most commonly used SG90 </w:t>
      </w:r>
      <w:r w:rsidR="003B1C62">
        <w:rPr>
          <w:rFonts w:eastAsia="宋体" w:cs="Times New Roman"/>
          <w:szCs w:val="21"/>
        </w:rPr>
        <w:t xml:space="preserve">servo </w:t>
      </w:r>
      <w:r w:rsidRPr="00761B12">
        <w:rPr>
          <w:rFonts w:eastAsia="宋体" w:cs="Times New Roman"/>
          <w:szCs w:val="21"/>
        </w:rPr>
        <w:t xml:space="preserve">at </w:t>
      </w:r>
      <w:r w:rsidR="003B1C62">
        <w:rPr>
          <w:rFonts w:eastAsia="宋体" w:cs="Times New Roman"/>
          <w:szCs w:val="21"/>
        </w:rPr>
        <w:t>present</w:t>
      </w:r>
      <w:r w:rsidRPr="00761B12">
        <w:rPr>
          <w:rFonts w:eastAsia="宋体" w:cs="Times New Roman"/>
          <w:szCs w:val="21"/>
        </w:rPr>
        <w:t>.</w:t>
      </w:r>
      <w:r w:rsidR="00F33938" w:rsidRPr="00705F24">
        <w:rPr>
          <w:rFonts w:eastAsia="宋体" w:cs="Times New Roman"/>
          <w:bCs/>
          <w:noProof/>
        </w:rPr>
        <w:drawing>
          <wp:inline distT="0" distB="0" distL="0" distR="0" wp14:anchorId="74EF90A1" wp14:editId="791E9914">
            <wp:extent cx="3809599" cy="1916437"/>
            <wp:effectExtent l="0" t="0" r="635" b="7620"/>
            <wp:docPr id="3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图片\Hummerbot\舵机内部电路图.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809599" cy="1916437"/>
                    </a:xfrm>
                    <a:prstGeom prst="rect">
                      <a:avLst/>
                    </a:prstGeom>
                    <a:noFill/>
                    <a:ln w="9525">
                      <a:noFill/>
                      <a:miter lim="800000"/>
                      <a:headEnd/>
                      <a:tailEnd/>
                    </a:ln>
                  </pic:spPr>
                </pic:pic>
              </a:graphicData>
            </a:graphic>
          </wp:inline>
        </w:drawing>
      </w:r>
    </w:p>
    <w:p w14:paraId="76A95D70" w14:textId="50E3CAAA" w:rsidR="00F33938" w:rsidRPr="00705F24" w:rsidRDefault="005D5CA1" w:rsidP="00F33938">
      <w:pPr>
        <w:jc w:val="center"/>
        <w:rPr>
          <w:rFonts w:eastAsiaTheme="minorEastAsia" w:cs="Times New Roman"/>
        </w:rPr>
      </w:pPr>
      <w:r w:rsidRPr="005D5CA1">
        <w:rPr>
          <w:rFonts w:eastAsia="宋体" w:cs="Times New Roman"/>
          <w:szCs w:val="21"/>
        </w:rPr>
        <w:t xml:space="preserve">Figure 3-11 Schematic diagram of the </w:t>
      </w:r>
      <w:r>
        <w:rPr>
          <w:rFonts w:eastAsia="宋体" w:cs="Times New Roman"/>
          <w:szCs w:val="21"/>
        </w:rPr>
        <w:t>servo</w:t>
      </w:r>
      <w:r w:rsidR="00F33938" w:rsidRPr="00705F24">
        <w:rPr>
          <w:rFonts w:cs="Times New Roman"/>
          <w:noProof/>
        </w:rPr>
        <w:drawing>
          <wp:inline distT="0" distB="0" distL="0" distR="0" wp14:anchorId="159001B6" wp14:editId="54411178">
            <wp:extent cx="4302001" cy="2905248"/>
            <wp:effectExtent l="0" t="0" r="3810" b="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302001" cy="2905248"/>
                    </a:xfrm>
                    <a:prstGeom prst="rect">
                      <a:avLst/>
                    </a:prstGeom>
                    <a:noFill/>
                    <a:ln w="9525">
                      <a:noFill/>
                      <a:miter lim="800000"/>
                      <a:headEnd/>
                      <a:tailEnd/>
                    </a:ln>
                  </pic:spPr>
                </pic:pic>
              </a:graphicData>
            </a:graphic>
          </wp:inline>
        </w:drawing>
      </w:r>
    </w:p>
    <w:p w14:paraId="5A727B43" w14:textId="4561A7B3" w:rsidR="00F33938" w:rsidRPr="00705F24" w:rsidRDefault="005D5CA1" w:rsidP="00F33938">
      <w:pPr>
        <w:spacing w:line="360" w:lineRule="auto"/>
        <w:ind w:firstLineChars="1450" w:firstLine="3480"/>
        <w:rPr>
          <w:rFonts w:eastAsia="宋体" w:cs="Times New Roman"/>
          <w:bCs/>
        </w:rPr>
      </w:pPr>
      <w:r w:rsidRPr="005D5CA1">
        <w:rPr>
          <w:rFonts w:eastAsia="宋体" w:cs="Times New Roman"/>
          <w:szCs w:val="21"/>
        </w:rPr>
        <w:t>Figure 3-11</w:t>
      </w:r>
      <w:r w:rsidRPr="005D5CA1">
        <w:t xml:space="preserve"> </w:t>
      </w:r>
      <w:r>
        <w:rPr>
          <w:rFonts w:eastAsia="宋体" w:cs="Times New Roman"/>
          <w:bCs/>
          <w:szCs w:val="21"/>
        </w:rPr>
        <w:t>P</w:t>
      </w:r>
      <w:r w:rsidRPr="005D5CA1">
        <w:rPr>
          <w:rFonts w:eastAsia="宋体" w:cs="Times New Roman"/>
          <w:bCs/>
          <w:szCs w:val="21"/>
        </w:rPr>
        <w:t>hysical map</w:t>
      </w:r>
      <w:r>
        <w:rPr>
          <w:rFonts w:eastAsia="宋体" w:cs="Times New Roman"/>
          <w:bCs/>
          <w:szCs w:val="21"/>
        </w:rPr>
        <w:t xml:space="preserve"> of the servo of</w:t>
      </w:r>
      <w:r>
        <w:rPr>
          <w:rFonts w:eastAsia="宋体" w:cs="Times New Roman" w:hint="eastAsia"/>
          <w:bCs/>
          <w:szCs w:val="21"/>
        </w:rPr>
        <w:t xml:space="preserve"> S</w:t>
      </w:r>
      <w:r w:rsidRPr="00705F24">
        <w:rPr>
          <w:rFonts w:eastAsia="宋体" w:cs="Times New Roman"/>
          <w:bCs/>
          <w:szCs w:val="21"/>
        </w:rPr>
        <w:t>G</w:t>
      </w:r>
      <w:r>
        <w:rPr>
          <w:rFonts w:eastAsia="宋体" w:cs="Times New Roman" w:hint="eastAsia"/>
          <w:bCs/>
          <w:szCs w:val="21"/>
        </w:rPr>
        <w:t>90</w:t>
      </w:r>
    </w:p>
    <w:p w14:paraId="7257D6CC" w14:textId="57B7470D" w:rsidR="00F57237" w:rsidRDefault="00F027DC" w:rsidP="0094158F">
      <w:pPr>
        <w:rPr>
          <w:rFonts w:eastAsia="宋体"/>
          <w:b/>
          <w:bCs/>
        </w:rPr>
      </w:pPr>
      <w:r w:rsidRPr="00F027DC">
        <w:rPr>
          <w:rFonts w:eastAsia="宋体"/>
        </w:rPr>
        <w:t xml:space="preserve">When the servo control circuit board receives the control signal from the signal line, the motor is controlled to rotate, and the motor drives a series of gear sets, and then decelerates and drives to the output steering wheel. The workflow is: control signal </w:t>
      </w:r>
      <w:r w:rsidRPr="00F027DC">
        <w:rPr>
          <w:rFonts w:eastAsia="宋体" w:hint="eastAsia"/>
        </w:rPr>
        <w:t>→</w:t>
      </w:r>
      <w:r w:rsidRPr="00F027DC">
        <w:rPr>
          <w:rFonts w:eastAsia="宋体"/>
        </w:rPr>
        <w:t xml:space="preserve"> control circuit board </w:t>
      </w:r>
      <w:r w:rsidRPr="00F027DC">
        <w:rPr>
          <w:rFonts w:eastAsia="宋体" w:hint="eastAsia"/>
        </w:rPr>
        <w:t>→</w:t>
      </w:r>
      <w:r w:rsidRPr="00F027DC">
        <w:rPr>
          <w:rFonts w:eastAsia="宋体"/>
        </w:rPr>
        <w:t xml:space="preserve"> motor rotation </w:t>
      </w:r>
      <w:r w:rsidRPr="00F027DC">
        <w:rPr>
          <w:rFonts w:eastAsia="宋体" w:hint="eastAsia"/>
        </w:rPr>
        <w:t>→</w:t>
      </w:r>
      <w:r w:rsidRPr="00F027DC">
        <w:rPr>
          <w:rFonts w:eastAsia="宋体"/>
        </w:rPr>
        <w:t xml:space="preserve"> gear set deceleration </w:t>
      </w:r>
      <w:r w:rsidRPr="00F027DC">
        <w:rPr>
          <w:rFonts w:eastAsia="宋体" w:hint="eastAsia"/>
        </w:rPr>
        <w:t>→</w:t>
      </w:r>
      <w:r w:rsidRPr="00F027DC">
        <w:rPr>
          <w:rFonts w:eastAsia="宋体"/>
        </w:rPr>
        <w:t xml:space="preserve"> </w:t>
      </w:r>
      <w:r w:rsidR="00F57237">
        <w:rPr>
          <w:rFonts w:eastAsia="宋体"/>
        </w:rPr>
        <w:t>servo</w:t>
      </w:r>
      <w:r w:rsidRPr="00F027DC">
        <w:rPr>
          <w:rFonts w:eastAsia="宋体"/>
        </w:rPr>
        <w:t xml:space="preserve"> rotation </w:t>
      </w:r>
      <w:r w:rsidRPr="00F027DC">
        <w:rPr>
          <w:rFonts w:eastAsia="宋体" w:hint="eastAsia"/>
        </w:rPr>
        <w:t>→</w:t>
      </w:r>
      <w:r w:rsidRPr="00F027DC">
        <w:rPr>
          <w:rFonts w:eastAsia="宋体"/>
        </w:rPr>
        <w:t xml:space="preserve"> position feedback potentiometer </w:t>
      </w:r>
      <w:r w:rsidRPr="00F027DC">
        <w:rPr>
          <w:rFonts w:eastAsia="宋体" w:hint="eastAsia"/>
        </w:rPr>
        <w:t>→</w:t>
      </w:r>
      <w:r w:rsidRPr="00F027DC">
        <w:rPr>
          <w:rFonts w:eastAsia="宋体"/>
        </w:rPr>
        <w:t xml:space="preserve"> control circuit board feedback.</w:t>
      </w:r>
    </w:p>
    <w:p w14:paraId="4318071A" w14:textId="366330FE" w:rsidR="001F60A5" w:rsidRDefault="001F60A5" w:rsidP="001F60A5">
      <w:pPr>
        <w:pStyle w:val="3"/>
      </w:pPr>
      <w:bookmarkStart w:id="39" w:name="_Toc4594446"/>
      <w:r>
        <w:rPr>
          <w:rFonts w:hint="eastAsia"/>
        </w:rPr>
        <w:t>3.3.2</w:t>
      </w:r>
      <w:r w:rsidR="00763327">
        <w:t xml:space="preserve"> </w:t>
      </w:r>
      <w:r w:rsidR="00D1194B" w:rsidRPr="00D1194B">
        <w:t xml:space="preserve">Servo </w:t>
      </w:r>
      <w:r w:rsidR="00D1194B">
        <w:t>T</w:t>
      </w:r>
      <w:r w:rsidR="00D1194B" w:rsidRPr="00D1194B">
        <w:t>est</w:t>
      </w:r>
      <w:bookmarkEnd w:id="39"/>
    </w:p>
    <w:p w14:paraId="4ADECDB9" w14:textId="543C5CB2" w:rsidR="00D1194B" w:rsidRDefault="00D1194B" w:rsidP="001F60A5">
      <w:pPr>
        <w:ind w:firstLineChars="100" w:firstLine="240"/>
        <w:rPr>
          <w:rFonts w:eastAsia="宋体" w:cs="Times New Roman"/>
          <w:szCs w:val="21"/>
        </w:rPr>
      </w:pPr>
      <w:r w:rsidRPr="00D1194B">
        <w:rPr>
          <w:rFonts w:eastAsia="宋体" w:cs="Times New Roman"/>
          <w:szCs w:val="21"/>
        </w:rPr>
        <w:t xml:space="preserve">The </w:t>
      </w:r>
      <w:r>
        <w:rPr>
          <w:rFonts w:eastAsia="宋体" w:cs="Times New Roman"/>
          <w:szCs w:val="21"/>
        </w:rPr>
        <w:t>servo</w:t>
      </w:r>
      <w:r w:rsidRPr="00D1194B">
        <w:rPr>
          <w:rFonts w:eastAsia="宋体" w:cs="Times New Roman"/>
          <w:szCs w:val="21"/>
        </w:rPr>
        <w:t xml:space="preserve"> on the Hummerbot robot is </w:t>
      </w:r>
      <w:r>
        <w:rPr>
          <w:rFonts w:eastAsia="宋体" w:cs="Times New Roman"/>
          <w:szCs w:val="21"/>
        </w:rPr>
        <w:t>installed</w:t>
      </w:r>
      <w:r w:rsidRPr="00D1194B">
        <w:rPr>
          <w:rFonts w:eastAsia="宋体" w:cs="Times New Roman"/>
          <w:szCs w:val="21"/>
        </w:rPr>
        <w:t xml:space="preserve"> on the front, and the ultrasonic module is fixed on the </w:t>
      </w:r>
      <w:r w:rsidR="00505A3B">
        <w:rPr>
          <w:rFonts w:eastAsia="宋体" w:cs="Times New Roman"/>
          <w:szCs w:val="21"/>
        </w:rPr>
        <w:t>servo</w:t>
      </w:r>
      <w:r w:rsidRPr="00D1194B">
        <w:rPr>
          <w:rFonts w:eastAsia="宋体" w:cs="Times New Roman"/>
          <w:szCs w:val="21"/>
        </w:rPr>
        <w:t xml:space="preserve">. When the ultrasonic module measures the distance between the robot and the front obstacle, the servo is 90°. </w:t>
      </w:r>
      <w:r w:rsidR="00237C68" w:rsidRPr="00237C68">
        <w:rPr>
          <w:rFonts w:eastAsia="宋体" w:cs="Times New Roman"/>
          <w:szCs w:val="21"/>
        </w:rPr>
        <w:t>When the ultrasonic module measures the distance between the robot and the obstacle on the left, the servo rotates 90° to the left</w:t>
      </w:r>
      <w:r w:rsidR="00237C68">
        <w:rPr>
          <w:rFonts w:eastAsia="宋体" w:cs="Times New Roman"/>
          <w:szCs w:val="21"/>
        </w:rPr>
        <w:t xml:space="preserve">; </w:t>
      </w:r>
      <w:r w:rsidRPr="00D1194B">
        <w:rPr>
          <w:rFonts w:eastAsia="宋体" w:cs="Times New Roman"/>
          <w:szCs w:val="21"/>
        </w:rPr>
        <w:t xml:space="preserve">When the ultrasonic module measures the distance between the robot and the </w:t>
      </w:r>
      <w:r w:rsidRPr="00D1194B">
        <w:rPr>
          <w:rFonts w:eastAsia="宋体" w:cs="Times New Roman"/>
          <w:szCs w:val="21"/>
        </w:rPr>
        <w:lastRenderedPageBreak/>
        <w:t xml:space="preserve">right obstacle, the </w:t>
      </w:r>
      <w:r>
        <w:rPr>
          <w:rFonts w:eastAsia="宋体" w:cs="Times New Roman"/>
          <w:szCs w:val="21"/>
        </w:rPr>
        <w:t>servo</w:t>
      </w:r>
      <w:r w:rsidRPr="00D1194B">
        <w:rPr>
          <w:rFonts w:eastAsia="宋体" w:cs="Times New Roman"/>
          <w:szCs w:val="21"/>
        </w:rPr>
        <w:t xml:space="preserve"> rotates 90° to the right. </w:t>
      </w:r>
      <w:r>
        <w:rPr>
          <w:rFonts w:eastAsia="宋体" w:cs="Times New Roman"/>
          <w:szCs w:val="21"/>
        </w:rPr>
        <w:t xml:space="preserve">Let’s </w:t>
      </w:r>
      <w:r w:rsidRPr="00D1194B">
        <w:rPr>
          <w:rFonts w:eastAsia="宋体" w:cs="Times New Roman"/>
          <w:szCs w:val="21"/>
        </w:rPr>
        <w:t xml:space="preserve">write a program that uses the servo to </w:t>
      </w:r>
      <w:r>
        <w:rPr>
          <w:rFonts w:eastAsia="宋体" w:cs="Times New Roman"/>
          <w:szCs w:val="21"/>
        </w:rPr>
        <w:t>make</w:t>
      </w:r>
      <w:r w:rsidRPr="00D1194B">
        <w:rPr>
          <w:rFonts w:eastAsia="宋体" w:cs="Times New Roman"/>
          <w:szCs w:val="21"/>
        </w:rPr>
        <w:t>t the ultrasonic first</w:t>
      </w:r>
      <w:r>
        <w:rPr>
          <w:rFonts w:eastAsia="宋体" w:cs="Times New Roman"/>
          <w:szCs w:val="21"/>
        </w:rPr>
        <w:t>ly go</w:t>
      </w:r>
      <w:r w:rsidRPr="00D1194B">
        <w:rPr>
          <w:rFonts w:eastAsia="宋体" w:cs="Times New Roman"/>
          <w:szCs w:val="21"/>
        </w:rPr>
        <w:t xml:space="preserve"> forward, then </w:t>
      </w:r>
      <w:r>
        <w:rPr>
          <w:rFonts w:eastAsia="宋体" w:cs="Times New Roman"/>
          <w:szCs w:val="21"/>
        </w:rPr>
        <w:t xml:space="preserve">turn </w:t>
      </w:r>
      <w:r w:rsidRPr="00D1194B">
        <w:rPr>
          <w:rFonts w:eastAsia="宋体" w:cs="Times New Roman"/>
          <w:szCs w:val="21"/>
        </w:rPr>
        <w:t xml:space="preserve">left, </w:t>
      </w:r>
      <w:r>
        <w:rPr>
          <w:rFonts w:eastAsia="宋体" w:cs="Times New Roman"/>
          <w:szCs w:val="21"/>
        </w:rPr>
        <w:t>finally turn</w:t>
      </w:r>
      <w:r w:rsidRPr="00D1194B">
        <w:rPr>
          <w:rFonts w:eastAsia="宋体" w:cs="Times New Roman"/>
          <w:szCs w:val="21"/>
        </w:rPr>
        <w:t xml:space="preserve"> right.</w:t>
      </w:r>
    </w:p>
    <w:p w14:paraId="262EEAAA" w14:textId="791DF640" w:rsidR="001F60A5" w:rsidRDefault="00E03970" w:rsidP="00F87E35">
      <w:pPr>
        <w:ind w:firstLineChars="100" w:firstLine="240"/>
        <w:jc w:val="center"/>
        <w:rPr>
          <w:rFonts w:eastAsia="宋体" w:cs="Times New Roman"/>
          <w:szCs w:val="21"/>
        </w:rPr>
      </w:pPr>
      <w:r>
        <w:rPr>
          <w:noProof/>
        </w:rPr>
        <w:drawing>
          <wp:inline distT="0" distB="0" distL="0" distR="0" wp14:anchorId="0D7CEF76" wp14:editId="0CFB3F3D">
            <wp:extent cx="3724275" cy="32956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4275" cy="3295650"/>
                    </a:xfrm>
                    <a:prstGeom prst="rect">
                      <a:avLst/>
                    </a:prstGeom>
                  </pic:spPr>
                </pic:pic>
              </a:graphicData>
            </a:graphic>
          </wp:inline>
        </w:drawing>
      </w:r>
    </w:p>
    <w:p w14:paraId="56D21987" w14:textId="77777777" w:rsidR="00F876F0" w:rsidRDefault="00F876F0" w:rsidP="00F876F0">
      <w:pPr>
        <w:ind w:firstLineChars="2000" w:firstLine="4800"/>
        <w:rPr>
          <w:rFonts w:eastAsia="宋体" w:cs="Times New Roman"/>
          <w:szCs w:val="21"/>
        </w:rPr>
      </w:pPr>
      <w:r w:rsidRPr="00F876F0">
        <w:rPr>
          <w:rFonts w:eastAsia="宋体" w:cs="Times New Roman"/>
          <w:szCs w:val="21"/>
        </w:rPr>
        <w:t>Figure 3-12</w:t>
      </w:r>
    </w:p>
    <w:p w14:paraId="776D1AF3" w14:textId="31168012" w:rsidR="00F876F0" w:rsidRDefault="00F876F0" w:rsidP="0094158F">
      <w:pPr>
        <w:rPr>
          <w:rFonts w:eastAsia="宋体"/>
          <w:b/>
          <w:bCs/>
        </w:rPr>
      </w:pPr>
      <w:r w:rsidRPr="00F876F0">
        <w:rPr>
          <w:rFonts w:eastAsia="宋体"/>
        </w:rPr>
        <w:t xml:space="preserve">The above is the test procedure of the servo. After we upload the program to the robot, turn on the power and you will see the servos </w:t>
      </w:r>
      <w:r>
        <w:rPr>
          <w:rFonts w:eastAsia="宋体"/>
        </w:rPr>
        <w:t>make</w:t>
      </w:r>
      <w:r w:rsidRPr="00F876F0">
        <w:rPr>
          <w:rFonts w:eastAsia="宋体"/>
        </w:rPr>
        <w:t xml:space="preserve"> the ultrasonic module turn forward and then to the left, </w:t>
      </w:r>
      <w:r>
        <w:rPr>
          <w:rFonts w:eastAsia="宋体"/>
        </w:rPr>
        <w:t xml:space="preserve">nextly </w:t>
      </w:r>
      <w:r w:rsidRPr="00F876F0">
        <w:rPr>
          <w:rFonts w:eastAsia="宋体"/>
        </w:rPr>
        <w:t>to the right.</w:t>
      </w:r>
    </w:p>
    <w:p w14:paraId="0948578B" w14:textId="1A96B51A" w:rsidR="00EA627E" w:rsidRDefault="00EA627E" w:rsidP="00EA627E">
      <w:pPr>
        <w:pStyle w:val="3"/>
      </w:pPr>
      <w:bookmarkStart w:id="40" w:name="_Toc4594447"/>
      <w:r>
        <w:rPr>
          <w:rFonts w:hint="eastAsia"/>
        </w:rPr>
        <w:t>3.3.</w:t>
      </w:r>
      <w:r w:rsidR="001F60A5">
        <w:rPr>
          <w:rFonts w:hint="eastAsia"/>
        </w:rPr>
        <w:t>3</w:t>
      </w:r>
      <w:r>
        <w:rPr>
          <w:rFonts w:hint="eastAsia"/>
        </w:rPr>
        <w:t xml:space="preserve"> </w:t>
      </w:r>
      <w:r w:rsidR="00F85B27" w:rsidRPr="00F85B27">
        <w:t>Writing obstacle avoidance robot programs</w:t>
      </w:r>
      <w:bookmarkEnd w:id="40"/>
    </w:p>
    <w:p w14:paraId="1E3C568C" w14:textId="1E691562" w:rsidR="00EA627E" w:rsidRDefault="00EA627E" w:rsidP="00EA627E">
      <w:pPr>
        <w:ind w:firstLineChars="150" w:firstLine="360"/>
        <w:rPr>
          <w:rFonts w:eastAsia="宋体" w:cs="Times New Roman"/>
          <w:szCs w:val="21"/>
        </w:rPr>
      </w:pPr>
      <w:r>
        <w:rPr>
          <w:rFonts w:eastAsia="宋体" w:cs="Times New Roman" w:hint="eastAsia"/>
          <w:szCs w:val="21"/>
        </w:rPr>
        <w:t xml:space="preserve"> </w:t>
      </w:r>
      <w:r w:rsidR="00F85B27" w:rsidRPr="00F85B27">
        <w:rPr>
          <w:rFonts w:eastAsia="宋体" w:cs="Times New Roman"/>
          <w:szCs w:val="21"/>
        </w:rPr>
        <w:t xml:space="preserve">The main working process of the ultrasonic obstacle avoidance robot is: after power-on, the servos automatically turn the ultrasonic module to 90 degrees (aligned directly in front of the robot), and the ultrasonic module measures the distance of the obstacle in front, if the value is greater than the </w:t>
      </w:r>
      <w:r w:rsidR="00F85B27">
        <w:rPr>
          <w:rFonts w:eastAsia="宋体" w:cs="Times New Roman"/>
          <w:szCs w:val="21"/>
        </w:rPr>
        <w:t>safe</w:t>
      </w:r>
      <w:r w:rsidR="00F85B27" w:rsidRPr="00F85B27">
        <w:rPr>
          <w:rFonts w:eastAsia="宋体" w:cs="Times New Roman"/>
          <w:szCs w:val="21"/>
        </w:rPr>
        <w:t xml:space="preserve"> distance</w:t>
      </w:r>
      <w:r w:rsidR="00DE376A">
        <w:rPr>
          <w:rFonts w:eastAsia="宋体" w:cs="Times New Roman"/>
          <w:szCs w:val="21"/>
        </w:rPr>
        <w:t xml:space="preserve"> which is set</w:t>
      </w:r>
      <w:r w:rsidR="002A63F8" w:rsidRPr="00F85B27">
        <w:rPr>
          <w:rFonts w:eastAsia="宋体" w:cs="Times New Roman"/>
          <w:szCs w:val="21"/>
        </w:rPr>
        <w:t xml:space="preserve"> </w:t>
      </w:r>
      <w:r w:rsidR="00F85B27" w:rsidRPr="00F85B27">
        <w:rPr>
          <w:rFonts w:eastAsia="宋体" w:cs="Times New Roman"/>
          <w:szCs w:val="21"/>
        </w:rPr>
        <w:t xml:space="preserve">(12CM), the robot continues to move forward, </w:t>
      </w:r>
      <w:r w:rsidR="00DE376A">
        <w:rPr>
          <w:rFonts w:eastAsia="宋体" w:cs="Times New Roman"/>
          <w:szCs w:val="21"/>
        </w:rPr>
        <w:t>otherwise stops</w:t>
      </w:r>
      <w:r w:rsidR="00F85B27" w:rsidRPr="00F85B27">
        <w:rPr>
          <w:rFonts w:eastAsia="宋体" w:cs="Times New Roman"/>
          <w:szCs w:val="21"/>
        </w:rPr>
        <w:t>. At this time, the servo rotates the ultrasonic 90 degrees to the right, and the ultrasonic module measures the distance from the obstacle on the right side. Then the servo rotates the ultrasonic to the left 180</w:t>
      </w:r>
      <w:r w:rsidR="00DE5745">
        <w:rPr>
          <w:rFonts w:eastAsia="宋体" w:cs="Times New Roman"/>
          <w:szCs w:val="21"/>
        </w:rPr>
        <w:t xml:space="preserve"> d</w:t>
      </w:r>
      <w:r w:rsidR="00F85B27" w:rsidRPr="00F85B27">
        <w:rPr>
          <w:rFonts w:eastAsia="宋体" w:cs="Times New Roman"/>
          <w:szCs w:val="21"/>
        </w:rPr>
        <w:t>egree</w:t>
      </w:r>
      <w:r w:rsidR="00DE5745">
        <w:rPr>
          <w:rFonts w:eastAsia="宋体" w:cs="Times New Roman"/>
          <w:szCs w:val="21"/>
        </w:rPr>
        <w:t>s</w:t>
      </w:r>
      <w:r w:rsidR="00F85B27" w:rsidRPr="00F85B27">
        <w:rPr>
          <w:rFonts w:eastAsia="宋体" w:cs="Times New Roman"/>
          <w:szCs w:val="21"/>
        </w:rPr>
        <w:t xml:space="preserve">, the ultrasonic module measures the distance from the left obstacle, and then the servo returns the ultrasonic module to 90 degrees. The robot compares the measured distances. If the left is greater than the right, the robot turns to the left and then drives, otherwise </w:t>
      </w:r>
      <w:r w:rsidR="00DE376A">
        <w:rPr>
          <w:rFonts w:eastAsia="宋体" w:cs="Times New Roman"/>
          <w:szCs w:val="21"/>
        </w:rPr>
        <w:t>t</w:t>
      </w:r>
      <w:r w:rsidR="00F85B27" w:rsidRPr="00F85B27">
        <w:rPr>
          <w:rFonts w:eastAsia="宋体" w:cs="Times New Roman"/>
          <w:szCs w:val="21"/>
        </w:rPr>
        <w:t>urn</w:t>
      </w:r>
      <w:r w:rsidR="00DE376A">
        <w:rPr>
          <w:rFonts w:eastAsia="宋体" w:cs="Times New Roman"/>
          <w:szCs w:val="21"/>
        </w:rPr>
        <w:t>s</w:t>
      </w:r>
      <w:r w:rsidR="00F85B27" w:rsidRPr="00F85B27">
        <w:rPr>
          <w:rFonts w:eastAsia="宋体" w:cs="Times New Roman"/>
          <w:szCs w:val="21"/>
        </w:rPr>
        <w:t xml:space="preserve"> right, if the distance measured on both the left and right sides is less than the safe distance, the robot will turn around and walk. Following this </w:t>
      </w:r>
      <w:r w:rsidR="00DE376A">
        <w:rPr>
          <w:rFonts w:eastAsia="宋体" w:cs="Times New Roman"/>
          <w:szCs w:val="21"/>
        </w:rPr>
        <w:t>situation</w:t>
      </w:r>
      <w:r w:rsidR="00F85B27" w:rsidRPr="00F85B27">
        <w:rPr>
          <w:rFonts w:eastAsia="宋体" w:cs="Times New Roman"/>
          <w:szCs w:val="21"/>
        </w:rPr>
        <w:t xml:space="preserve">, </w:t>
      </w:r>
      <w:r w:rsidR="00DE376A">
        <w:rPr>
          <w:rFonts w:eastAsia="宋体" w:cs="Times New Roman"/>
          <w:szCs w:val="21"/>
        </w:rPr>
        <w:t>let’s start</w:t>
      </w:r>
      <w:r w:rsidR="00F85B27" w:rsidRPr="00F85B27">
        <w:rPr>
          <w:rFonts w:eastAsia="宋体" w:cs="Times New Roman"/>
          <w:szCs w:val="21"/>
        </w:rPr>
        <w:t xml:space="preserve"> to write a program for obstacle avoidance robots.</w:t>
      </w:r>
    </w:p>
    <w:p w14:paraId="4012A127" w14:textId="46D329F0" w:rsidR="00CE760E" w:rsidRDefault="008D47F1" w:rsidP="00E62B99">
      <w:pPr>
        <w:ind w:firstLineChars="150" w:firstLine="360"/>
        <w:jc w:val="center"/>
        <w:rPr>
          <w:rFonts w:eastAsiaTheme="minorEastAsia" w:cs="Times New Roman"/>
        </w:rPr>
      </w:pPr>
      <w:r>
        <w:rPr>
          <w:noProof/>
        </w:rPr>
        <w:lastRenderedPageBreak/>
        <w:drawing>
          <wp:inline distT="0" distB="0" distL="0" distR="0" wp14:anchorId="2DFCA7B7" wp14:editId="50BAF4EA">
            <wp:extent cx="4362450" cy="82010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2450" cy="8201025"/>
                    </a:xfrm>
                    <a:prstGeom prst="rect">
                      <a:avLst/>
                    </a:prstGeom>
                  </pic:spPr>
                </pic:pic>
              </a:graphicData>
            </a:graphic>
          </wp:inline>
        </w:drawing>
      </w:r>
    </w:p>
    <w:p w14:paraId="6AE96A8E" w14:textId="428E8BB0" w:rsidR="00DE5745" w:rsidRDefault="00DE5745" w:rsidP="0094158F">
      <w:pPr>
        <w:jc w:val="center"/>
      </w:pPr>
      <w:r w:rsidRPr="00DE5745">
        <w:rPr>
          <w:rFonts w:eastAsiaTheme="minorEastAsia"/>
        </w:rPr>
        <w:t>Figure 3-13</w:t>
      </w:r>
    </w:p>
    <w:p w14:paraId="7C8DE48A" w14:textId="78B1B9CA" w:rsidR="00EA627E" w:rsidRDefault="00FD1EB3" w:rsidP="00FD1EB3">
      <w:pPr>
        <w:pStyle w:val="2"/>
      </w:pPr>
      <w:bookmarkStart w:id="41" w:name="_Toc4594448"/>
      <w:r>
        <w:rPr>
          <w:rFonts w:hint="eastAsia"/>
        </w:rPr>
        <w:lastRenderedPageBreak/>
        <w:t>3.</w:t>
      </w:r>
      <w:r w:rsidR="00EA4AB9">
        <w:rPr>
          <w:rFonts w:hint="eastAsia"/>
        </w:rPr>
        <w:t>4</w:t>
      </w:r>
      <w:r w:rsidR="00EA4AB9">
        <w:t xml:space="preserve"> </w:t>
      </w:r>
      <w:r w:rsidR="00DE5745" w:rsidRPr="00DE5745">
        <w:t>Infrared obstacle avoidance robot</w:t>
      </w:r>
      <w:bookmarkEnd w:id="41"/>
    </w:p>
    <w:p w14:paraId="625DE5F4" w14:textId="4BF4C0A6" w:rsidR="006A3023" w:rsidRDefault="00FD1EB3" w:rsidP="00FD1EB3">
      <w:pPr>
        <w:pStyle w:val="3"/>
      </w:pPr>
      <w:bookmarkStart w:id="42" w:name="_Toc4594449"/>
      <w:r>
        <w:rPr>
          <w:rFonts w:hint="eastAsia"/>
        </w:rPr>
        <w:t>3.</w:t>
      </w:r>
      <w:r w:rsidR="006A3023">
        <w:rPr>
          <w:rFonts w:hint="eastAsia"/>
        </w:rPr>
        <w:t xml:space="preserve">4.1 </w:t>
      </w:r>
      <w:r w:rsidR="00DE5745" w:rsidRPr="00DE5745">
        <w:t>Infrared obstacle avoidance module principle</w:t>
      </w:r>
      <w:bookmarkEnd w:id="42"/>
    </w:p>
    <w:p w14:paraId="1CDF9A8A" w14:textId="37E7E25C" w:rsidR="006A3023" w:rsidRDefault="00DE5745" w:rsidP="006D697E">
      <w:pPr>
        <w:ind w:firstLineChars="200" w:firstLine="480"/>
        <w:rPr>
          <w:rFonts w:eastAsiaTheme="minorEastAsia"/>
        </w:rPr>
      </w:pPr>
      <w:r w:rsidRPr="00DE5745">
        <w:rPr>
          <w:rFonts w:eastAsiaTheme="minorEastAsia"/>
        </w:rPr>
        <w:t>The principle of the infrared obstacle avoidance module and the ultrasonic module is similar. The difference is that the ultrasonic module measures the distance by transmitting ultrasonic and the infrared obstacle avoidance module measures the distance by emitting infrared rays. The infrared obstacle avoidance module has a pair of infrared emitting and receiving tubes, and the transmitting tube emits Infrared</w:t>
      </w:r>
      <w:r>
        <w:rPr>
          <w:rFonts w:eastAsiaTheme="minorEastAsia"/>
        </w:rPr>
        <w:t>.</w:t>
      </w:r>
      <w:r w:rsidRPr="00DE5745">
        <w:t xml:space="preserve"> </w:t>
      </w:r>
      <w:r w:rsidRPr="00DE5745">
        <w:rPr>
          <w:rFonts w:eastAsia="宋体" w:cs="Times New Roman"/>
          <w:bCs/>
        </w:rPr>
        <w:t xml:space="preserve">When the emitted infrared </w:t>
      </w:r>
      <w:r>
        <w:rPr>
          <w:rFonts w:eastAsia="宋体" w:cs="Times New Roman"/>
          <w:bCs/>
        </w:rPr>
        <w:t>ray</w:t>
      </w:r>
      <w:r w:rsidRPr="00DE5745">
        <w:rPr>
          <w:rFonts w:eastAsia="宋体" w:cs="Times New Roman"/>
          <w:bCs/>
        </w:rPr>
        <w:t xml:space="preserve"> encounters an obstacle (reflecting surface), the infrared light is reflected back and received by the receiving tube, the green indicator light is </w:t>
      </w:r>
      <w:r>
        <w:rPr>
          <w:rFonts w:eastAsia="宋体" w:cs="Times New Roman"/>
          <w:bCs/>
        </w:rPr>
        <w:t>on</w:t>
      </w:r>
      <w:r w:rsidRPr="00DE5745">
        <w:rPr>
          <w:rFonts w:eastAsia="宋体" w:cs="Times New Roman"/>
          <w:bCs/>
        </w:rPr>
        <w:t xml:space="preserve"> and the received infrared signal is processed by the robot's control board to calculate the detection distance, and the infrared avoidance is performed. The </w:t>
      </w:r>
      <w:r w:rsidR="00677484">
        <w:rPr>
          <w:rFonts w:eastAsia="宋体" w:cs="Times New Roman" w:hint="eastAsia"/>
          <w:bCs/>
        </w:rPr>
        <w:t>i</w:t>
      </w:r>
      <w:r w:rsidR="00677484">
        <w:rPr>
          <w:rFonts w:eastAsia="宋体" w:cs="Times New Roman"/>
          <w:bCs/>
        </w:rPr>
        <w:t xml:space="preserve">nfrared </w:t>
      </w:r>
      <w:r w:rsidRPr="00DE5745">
        <w:rPr>
          <w:rFonts w:eastAsia="宋体" w:cs="Times New Roman"/>
          <w:bCs/>
        </w:rPr>
        <w:t>barrier module is shown in Figure 3-14.</w:t>
      </w:r>
    </w:p>
    <w:p w14:paraId="1DFE831B" w14:textId="6D335462" w:rsidR="006A3023" w:rsidRDefault="006D697E" w:rsidP="006D697E">
      <w:pPr>
        <w:jc w:val="center"/>
        <w:rPr>
          <w:rFonts w:eastAsiaTheme="minorEastAsia"/>
        </w:rPr>
      </w:pPr>
      <w:r>
        <w:rPr>
          <w:rFonts w:eastAsiaTheme="minorEastAsia"/>
          <w:noProof/>
        </w:rPr>
        <w:drawing>
          <wp:inline distT="0" distB="0" distL="0" distR="0" wp14:anchorId="48533810" wp14:editId="35E6AACD">
            <wp:extent cx="2054225" cy="2054225"/>
            <wp:effectExtent l="0" t="0" r="317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4225" cy="2054225"/>
                    </a:xfrm>
                    <a:prstGeom prst="rect">
                      <a:avLst/>
                    </a:prstGeom>
                    <a:noFill/>
                  </pic:spPr>
                </pic:pic>
              </a:graphicData>
            </a:graphic>
          </wp:inline>
        </w:drawing>
      </w:r>
    </w:p>
    <w:p w14:paraId="112CBFB4" w14:textId="77777777" w:rsidR="00677484" w:rsidRDefault="00677484" w:rsidP="0094158F">
      <w:pPr>
        <w:jc w:val="center"/>
        <w:rPr>
          <w:rFonts w:eastAsiaTheme="minorEastAsia"/>
          <w:b/>
          <w:bCs/>
        </w:rPr>
      </w:pPr>
      <w:r w:rsidRPr="00677484">
        <w:rPr>
          <w:rFonts w:eastAsiaTheme="minorEastAsia"/>
        </w:rPr>
        <w:t>Figure 3-14</w:t>
      </w:r>
    </w:p>
    <w:p w14:paraId="1A98DE49" w14:textId="0A5530BC" w:rsidR="003E7D86" w:rsidRPr="009466BD" w:rsidRDefault="00FD1EB3" w:rsidP="00677484">
      <w:pPr>
        <w:pStyle w:val="3"/>
      </w:pPr>
      <w:bookmarkStart w:id="43" w:name="_Toc4594450"/>
      <w:r>
        <w:rPr>
          <w:rFonts w:hint="eastAsia"/>
        </w:rPr>
        <w:t>3.</w:t>
      </w:r>
      <w:r w:rsidR="003E7D86">
        <w:rPr>
          <w:rFonts w:hint="eastAsia"/>
        </w:rPr>
        <w:t xml:space="preserve">4.2 </w:t>
      </w:r>
      <w:r w:rsidR="00677484" w:rsidRPr="00677484">
        <w:t>How to use the infrared obstacle avoidance module</w:t>
      </w:r>
      <w:bookmarkEnd w:id="43"/>
    </w:p>
    <w:p w14:paraId="0546181D" w14:textId="77777777" w:rsidR="0094158F" w:rsidRDefault="003E7D86" w:rsidP="002714C3">
      <w:pPr>
        <w:rPr>
          <w:rFonts w:eastAsiaTheme="majorEastAsia"/>
        </w:rPr>
      </w:pPr>
      <w:r>
        <w:rPr>
          <w:rFonts w:eastAsiaTheme="majorEastAsia" w:hint="eastAsia"/>
        </w:rPr>
        <w:t xml:space="preserve">  </w:t>
      </w:r>
      <w:r w:rsidR="00FD1EB3">
        <w:rPr>
          <w:rFonts w:eastAsiaTheme="majorEastAsia" w:hint="eastAsia"/>
        </w:rPr>
        <w:t xml:space="preserve"> </w:t>
      </w:r>
      <w:r w:rsidR="00677484" w:rsidRPr="00677484">
        <w:rPr>
          <w:rFonts w:eastAsiaTheme="majorEastAsia"/>
        </w:rPr>
        <w:t>We found the control blocks of the infrared obstacle avoidance module in the control module of the robot, as shown in Figure 4-2, which can be used to detect the distance between the robot and the obstacles on the left and right</w:t>
      </w:r>
      <w:r w:rsidR="002714C3">
        <w:rPr>
          <w:rFonts w:eastAsiaTheme="minorEastAsia" w:hint="eastAsia"/>
        </w:rPr>
        <w:t>.</w:t>
      </w:r>
      <w:r w:rsidR="0031027B">
        <w:rPr>
          <w:rFonts w:eastAsiaTheme="minorEastAsia"/>
        </w:rPr>
        <w:t xml:space="preserve"> </w:t>
      </w:r>
      <w:r w:rsidR="002714C3" w:rsidRPr="002714C3">
        <w:rPr>
          <w:rFonts w:eastAsiaTheme="majorEastAsia"/>
        </w:rPr>
        <w:t xml:space="preserve">Note: When using the infrared obstacle avoidance module, first we need to select the mode control block and set the mode </w:t>
      </w:r>
      <w:r w:rsidR="0031027B">
        <w:rPr>
          <w:rFonts w:eastAsiaTheme="majorEastAsia"/>
        </w:rPr>
        <w:t>as</w:t>
      </w:r>
      <w:r w:rsidR="002714C3" w:rsidRPr="002714C3">
        <w:rPr>
          <w:rFonts w:eastAsiaTheme="majorEastAsia"/>
        </w:rPr>
        <w:t xml:space="preserve"> the infrared obstacle avoidance mode. When the obstacle completely blocks the ultrasonic module or the ultrasonic module faces far away, the infrared obstacle avoidance module sends out </w:t>
      </w:r>
      <w:r w:rsidR="002714C3">
        <w:rPr>
          <w:rFonts w:eastAsiaTheme="majorEastAsia"/>
        </w:rPr>
        <w:t>t</w:t>
      </w:r>
      <w:r w:rsidR="002714C3" w:rsidRPr="002714C3">
        <w:rPr>
          <w:rFonts w:eastAsiaTheme="majorEastAsia"/>
        </w:rPr>
        <w:t>he infrared rays cannot be received because they are too far or too close, and the distance between the robot and the obstacle cannot be measured. Therefore, when using the infrared obstacle avoidance module to measure the distance, the distance from the obstacle is preferably between 5 and 15.</w:t>
      </w:r>
    </w:p>
    <w:p w14:paraId="199CDB96" w14:textId="66145A91" w:rsidR="006D697E" w:rsidRDefault="009A7B2B" w:rsidP="0094158F">
      <w:pPr>
        <w:jc w:val="center"/>
        <w:rPr>
          <w:rFonts w:eastAsiaTheme="minorEastAsia"/>
        </w:rPr>
      </w:pPr>
      <w:r>
        <w:rPr>
          <w:noProof/>
        </w:rPr>
        <w:lastRenderedPageBreak/>
        <w:drawing>
          <wp:inline distT="0" distB="0" distL="0" distR="0" wp14:anchorId="35E3628A" wp14:editId="2A3424A2">
            <wp:extent cx="3438525" cy="1348596"/>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0368" cy="1353241"/>
                    </a:xfrm>
                    <a:prstGeom prst="rect">
                      <a:avLst/>
                    </a:prstGeom>
                  </pic:spPr>
                </pic:pic>
              </a:graphicData>
            </a:graphic>
          </wp:inline>
        </w:drawing>
      </w:r>
    </w:p>
    <w:p w14:paraId="656FEC62" w14:textId="77777777" w:rsidR="002714C3" w:rsidRDefault="002714C3" w:rsidP="0094158F">
      <w:pPr>
        <w:jc w:val="center"/>
        <w:rPr>
          <w:rFonts w:eastAsiaTheme="minorEastAsia"/>
          <w:b/>
          <w:bCs/>
        </w:rPr>
      </w:pPr>
      <w:r w:rsidRPr="002714C3">
        <w:rPr>
          <w:rFonts w:eastAsiaTheme="minorEastAsia"/>
        </w:rPr>
        <w:t>Figure 3-15</w:t>
      </w:r>
    </w:p>
    <w:p w14:paraId="555D9A73" w14:textId="4886F3BB" w:rsidR="00525F7B" w:rsidRDefault="00525F7B" w:rsidP="00525F7B">
      <w:pPr>
        <w:pStyle w:val="3"/>
      </w:pPr>
      <w:bookmarkStart w:id="44" w:name="_Toc4594451"/>
      <w:r>
        <w:rPr>
          <w:rFonts w:hint="eastAsia"/>
        </w:rPr>
        <w:t xml:space="preserve">3.4.2 </w:t>
      </w:r>
      <w:r w:rsidR="002714C3" w:rsidRPr="002714C3">
        <w:t>Infrared obstacle avoidance module test</w:t>
      </w:r>
      <w:bookmarkEnd w:id="44"/>
    </w:p>
    <w:p w14:paraId="72C7B0EC" w14:textId="77114192" w:rsidR="00525F7B" w:rsidRDefault="002714C3" w:rsidP="00525F7B">
      <w:pPr>
        <w:ind w:firstLineChars="200" w:firstLine="480"/>
        <w:jc w:val="center"/>
        <w:rPr>
          <w:noProof/>
        </w:rPr>
      </w:pPr>
      <w:r w:rsidRPr="002714C3">
        <w:rPr>
          <w:rFonts w:eastAsiaTheme="minorEastAsia"/>
        </w:rPr>
        <w:t>We can first</w:t>
      </w:r>
      <w:r>
        <w:rPr>
          <w:rFonts w:eastAsiaTheme="minorEastAsia"/>
        </w:rPr>
        <w:t>ly</w:t>
      </w:r>
      <w:r w:rsidRPr="002714C3">
        <w:rPr>
          <w:rFonts w:eastAsiaTheme="minorEastAsia"/>
        </w:rPr>
        <w:t xml:space="preserve"> write a program to test the infrared obstacle avoidance module, use the serial port to print</w:t>
      </w:r>
      <w:r w:rsidR="0031027B">
        <w:rPr>
          <w:rFonts w:eastAsiaTheme="minorEastAsia"/>
        </w:rPr>
        <w:t>. W</w:t>
      </w:r>
      <w:r w:rsidRPr="002714C3">
        <w:rPr>
          <w:rFonts w:eastAsiaTheme="minorEastAsia"/>
        </w:rPr>
        <w:t>hen we are close to the infrared obstacle avoidance module and away from the infrared obstacle avoidance module, we observe the serial print content, you can see the infrared obstacle avoidance module more intuitively</w:t>
      </w:r>
      <w:r w:rsidR="0031027B">
        <w:rPr>
          <w:rFonts w:eastAsiaTheme="minorEastAsia"/>
        </w:rPr>
        <w:t xml:space="preserve"> of t</w:t>
      </w:r>
      <w:r w:rsidRPr="002714C3">
        <w:rPr>
          <w:rFonts w:eastAsiaTheme="minorEastAsia"/>
        </w:rPr>
        <w:t>he process of measuring the distance</w:t>
      </w:r>
      <w:r w:rsidR="007C3CA4">
        <w:rPr>
          <w:rFonts w:eastAsiaTheme="minorEastAsia"/>
        </w:rPr>
        <w:t>.</w:t>
      </w:r>
      <w:r w:rsidR="007C3CA4" w:rsidRPr="002714C3">
        <w:rPr>
          <w:rFonts w:eastAsiaTheme="minorEastAsia"/>
        </w:rPr>
        <w:t xml:space="preserve"> </w:t>
      </w:r>
      <w:r w:rsidR="007C3CA4">
        <w:rPr>
          <w:rFonts w:eastAsiaTheme="minorEastAsia"/>
        </w:rPr>
        <w:t>L</w:t>
      </w:r>
      <w:r>
        <w:rPr>
          <w:rFonts w:eastAsiaTheme="minorEastAsia"/>
        </w:rPr>
        <w:t xml:space="preserve">et’s </w:t>
      </w:r>
      <w:r w:rsidRPr="002714C3">
        <w:rPr>
          <w:rFonts w:eastAsiaTheme="minorEastAsia"/>
        </w:rPr>
        <w:t>write a test program first.</w:t>
      </w:r>
    </w:p>
    <w:p w14:paraId="6C0D7433" w14:textId="0B6C1B7C" w:rsidR="00465607" w:rsidRDefault="009A7B2B" w:rsidP="00525F7B">
      <w:pPr>
        <w:ind w:firstLineChars="200" w:firstLine="480"/>
        <w:jc w:val="center"/>
        <w:rPr>
          <w:rFonts w:eastAsia="宋体" w:cs="Times New Roman"/>
          <w:bCs/>
        </w:rPr>
      </w:pPr>
      <w:r>
        <w:rPr>
          <w:noProof/>
        </w:rPr>
        <w:drawing>
          <wp:inline distT="0" distB="0" distL="0" distR="0" wp14:anchorId="4D672DB3" wp14:editId="0A511B13">
            <wp:extent cx="4695825" cy="35909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590925"/>
                    </a:xfrm>
                    <a:prstGeom prst="rect">
                      <a:avLst/>
                    </a:prstGeom>
                  </pic:spPr>
                </pic:pic>
              </a:graphicData>
            </a:graphic>
          </wp:inline>
        </w:drawing>
      </w:r>
    </w:p>
    <w:p w14:paraId="1958D10C" w14:textId="77777777" w:rsidR="002714C3" w:rsidRDefault="002714C3" w:rsidP="002714C3">
      <w:pPr>
        <w:ind w:firstLineChars="2050" w:firstLine="4920"/>
        <w:rPr>
          <w:rFonts w:eastAsia="宋体" w:cs="Times New Roman"/>
          <w:bCs/>
        </w:rPr>
      </w:pPr>
      <w:r w:rsidRPr="002714C3">
        <w:rPr>
          <w:rFonts w:eastAsia="宋体" w:cs="Times New Roman"/>
          <w:bCs/>
        </w:rPr>
        <w:t>Figure 3-14</w:t>
      </w:r>
    </w:p>
    <w:p w14:paraId="03754E05" w14:textId="0294CE9E" w:rsidR="00525F7B" w:rsidRDefault="002714C3" w:rsidP="00525F7B">
      <w:pPr>
        <w:ind w:firstLineChars="150" w:firstLine="360"/>
        <w:rPr>
          <w:rFonts w:eastAsiaTheme="majorEastAsia"/>
        </w:rPr>
      </w:pPr>
      <w:r>
        <w:rPr>
          <w:rFonts w:eastAsiaTheme="majorEastAsia" w:hint="eastAsia"/>
        </w:rPr>
        <w:t>F</w:t>
      </w:r>
      <w:r>
        <w:rPr>
          <w:rFonts w:eastAsiaTheme="majorEastAsia"/>
        </w:rPr>
        <w:t>irstly, w</w:t>
      </w:r>
      <w:r w:rsidRPr="002714C3">
        <w:rPr>
          <w:rFonts w:eastAsiaTheme="majorEastAsia"/>
        </w:rPr>
        <w:t xml:space="preserve">e write the program as shown in Figure 3-14, and then upload the program successfully, open the serial port, and </w:t>
      </w:r>
      <w:r>
        <w:rPr>
          <w:rFonts w:eastAsiaTheme="majorEastAsia"/>
        </w:rPr>
        <w:t>nextly</w:t>
      </w:r>
      <w:r w:rsidRPr="002714C3">
        <w:rPr>
          <w:rFonts w:eastAsiaTheme="majorEastAsia"/>
        </w:rPr>
        <w:t xml:space="preserve"> move the hand close to or away from the infrared obstacle avoidance module, the serial port will print the corresponding distance.</w:t>
      </w:r>
    </w:p>
    <w:p w14:paraId="58D9C60C" w14:textId="72853904" w:rsidR="00FD1EB3" w:rsidRDefault="00FD1EB3" w:rsidP="00FD1EB3">
      <w:pPr>
        <w:pStyle w:val="3"/>
      </w:pPr>
      <w:bookmarkStart w:id="45" w:name="_Toc4594452"/>
      <w:r>
        <w:rPr>
          <w:rFonts w:hint="eastAsia"/>
        </w:rPr>
        <w:t>3.4.</w:t>
      </w:r>
      <w:r w:rsidR="00525F7B">
        <w:rPr>
          <w:rFonts w:hint="eastAsia"/>
        </w:rPr>
        <w:t>4</w:t>
      </w:r>
      <w:r>
        <w:rPr>
          <w:rFonts w:hint="eastAsia"/>
        </w:rPr>
        <w:t xml:space="preserve"> </w:t>
      </w:r>
      <w:r w:rsidR="00905599" w:rsidRPr="00905599">
        <w:t>Write a robot running the track</w:t>
      </w:r>
      <w:bookmarkEnd w:id="45"/>
    </w:p>
    <w:p w14:paraId="35F352E3" w14:textId="0C2C9F81" w:rsidR="001B3F31" w:rsidRDefault="00905599" w:rsidP="007A61CE">
      <w:pPr>
        <w:ind w:firstLine="480"/>
        <w:rPr>
          <w:noProof/>
        </w:rPr>
      </w:pPr>
      <w:r>
        <w:rPr>
          <w:rFonts w:eastAsiaTheme="minorEastAsia"/>
        </w:rPr>
        <w:t>If w</w:t>
      </w:r>
      <w:r w:rsidRPr="00905599">
        <w:rPr>
          <w:rFonts w:eastAsiaTheme="minorEastAsia"/>
        </w:rPr>
        <w:t xml:space="preserve">e want the robot to run smoothly on the track to avoid hitting the track. It is necessary to keep the robot at a certain distance from both sides of the track during the movement. At this time, we can use the </w:t>
      </w:r>
      <w:r w:rsidRPr="00905599">
        <w:rPr>
          <w:rFonts w:eastAsiaTheme="minorEastAsia"/>
        </w:rPr>
        <w:lastRenderedPageBreak/>
        <w:t>infrared obstacle avoidance module to achieve this effect. The basic idea is to first</w:t>
      </w:r>
      <w:r>
        <w:rPr>
          <w:rFonts w:eastAsiaTheme="minorEastAsia"/>
        </w:rPr>
        <w:t>ly</w:t>
      </w:r>
      <w:r w:rsidRPr="00905599">
        <w:rPr>
          <w:rFonts w:eastAsiaTheme="minorEastAsia"/>
        </w:rPr>
        <w:t xml:space="preserve"> set the safe distance of the infrared obstacle avoidance module, the robot walks forward, the infrared obstacle avoidance module measures the distance from the edge of the right track, and then the infrared obstacle avoidance module measures the distance from the edge of the left track. Then the robot compares the distances measured twice. If the left is greater than the right, the robot deflects to the left and then travels, </w:t>
      </w:r>
      <w:r>
        <w:rPr>
          <w:rFonts w:eastAsiaTheme="minorEastAsia"/>
        </w:rPr>
        <w:t>otherwise turns right</w:t>
      </w:r>
      <w:r w:rsidRPr="00905599">
        <w:rPr>
          <w:rFonts w:eastAsiaTheme="minorEastAsia"/>
        </w:rPr>
        <w:t>. If the distance measured on both the left and the right is less than the safe distance, the robot will stop walking. Follow this thought</w:t>
      </w:r>
      <w:r w:rsidR="005119B7">
        <w:rPr>
          <w:rFonts w:eastAsiaTheme="minorEastAsia"/>
        </w:rPr>
        <w:t xml:space="preserve">, </w:t>
      </w:r>
      <w:r w:rsidR="0005263C">
        <w:rPr>
          <w:rFonts w:eastAsiaTheme="minorEastAsia"/>
        </w:rPr>
        <w:t>let’s</w:t>
      </w:r>
      <w:r w:rsidRPr="00905599">
        <w:rPr>
          <w:rFonts w:eastAsiaTheme="minorEastAsia"/>
        </w:rPr>
        <w:t xml:space="preserve"> learn how to write a robot that runs the track.</w:t>
      </w:r>
    </w:p>
    <w:p w14:paraId="26EFDD2C" w14:textId="44DDEE35" w:rsidR="00A715E0" w:rsidRDefault="005B6235" w:rsidP="00A749A1">
      <w:pPr>
        <w:ind w:firstLine="480"/>
        <w:jc w:val="center"/>
        <w:rPr>
          <w:rFonts w:eastAsiaTheme="minorEastAsia"/>
        </w:rPr>
      </w:pPr>
      <w:r>
        <w:rPr>
          <w:noProof/>
        </w:rPr>
        <w:drawing>
          <wp:inline distT="0" distB="0" distL="0" distR="0" wp14:anchorId="1108302A" wp14:editId="006586F5">
            <wp:extent cx="6645910" cy="470027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700270"/>
                    </a:xfrm>
                    <a:prstGeom prst="rect">
                      <a:avLst/>
                    </a:prstGeom>
                  </pic:spPr>
                </pic:pic>
              </a:graphicData>
            </a:graphic>
          </wp:inline>
        </w:drawing>
      </w:r>
    </w:p>
    <w:p w14:paraId="15C5D84C" w14:textId="77777777" w:rsidR="00CC0B46" w:rsidRDefault="00CC0B46" w:rsidP="00CC0B46">
      <w:pPr>
        <w:ind w:firstLineChars="1850" w:firstLine="4440"/>
        <w:rPr>
          <w:rFonts w:eastAsiaTheme="minorEastAsia"/>
        </w:rPr>
      </w:pPr>
      <w:r w:rsidRPr="00CC0B46">
        <w:rPr>
          <w:rFonts w:eastAsiaTheme="minorEastAsia"/>
        </w:rPr>
        <w:t>Figure 3-16</w:t>
      </w:r>
    </w:p>
    <w:p w14:paraId="34D6A1A3" w14:textId="77777777" w:rsidR="00CC0B46" w:rsidRDefault="00CC0B46" w:rsidP="002E37BE">
      <w:pPr>
        <w:rPr>
          <w:b/>
          <w:bCs/>
        </w:rPr>
      </w:pPr>
      <w:r w:rsidRPr="002E37BE">
        <w:t>Run the program in Figure 3-16 above and the robot advances; when the left side of the robot is near the edge of the runway, the robot turns right. When the right side of the robot is near the edge of the runway, the robot turns left. When the left and right sides of the robot are close to the obstacle, the robot stops</w:t>
      </w:r>
      <w:r w:rsidRPr="00CC0B46">
        <w:t>.</w:t>
      </w:r>
    </w:p>
    <w:p w14:paraId="7A4726F7" w14:textId="4B02FB51" w:rsidR="00242348" w:rsidRDefault="00B50CBE" w:rsidP="00B50CBE">
      <w:pPr>
        <w:pStyle w:val="2"/>
      </w:pPr>
      <w:bookmarkStart w:id="46" w:name="_Toc4594453"/>
      <w:r>
        <w:rPr>
          <w:rFonts w:hint="eastAsia"/>
        </w:rPr>
        <w:t xml:space="preserve">3.5 </w:t>
      </w:r>
      <w:r w:rsidR="00CC0B46" w:rsidRPr="00CC0B46">
        <w:t>Ultrasonic + infrared obstacle avoidance robot</w:t>
      </w:r>
      <w:bookmarkEnd w:id="46"/>
    </w:p>
    <w:p w14:paraId="64797450" w14:textId="4F648AEF" w:rsidR="00B50CBE" w:rsidRDefault="00CC0B46" w:rsidP="00EA3B3C">
      <w:pPr>
        <w:ind w:firstLineChars="150" w:firstLine="360"/>
        <w:rPr>
          <w:rFonts w:eastAsiaTheme="minorEastAsia"/>
        </w:rPr>
      </w:pPr>
      <w:r w:rsidRPr="00CC0B46">
        <w:rPr>
          <w:rFonts w:eastAsiaTheme="minorEastAsia"/>
        </w:rPr>
        <w:t xml:space="preserve">We have already learned about the separate use and programming of the ultrasonic module and the infrared obstacle avoidance module. </w:t>
      </w:r>
      <w:r>
        <w:rPr>
          <w:rFonts w:eastAsiaTheme="minorEastAsia"/>
        </w:rPr>
        <w:t>Nextly let’s</w:t>
      </w:r>
      <w:r w:rsidRPr="00CC0B46">
        <w:rPr>
          <w:rFonts w:eastAsiaTheme="minorEastAsia"/>
        </w:rPr>
        <w:t xml:space="preserve"> we combine the ultrasonic module and the infrared obstacle avoidance module together. The programming idea is to set the mode to ultrasonic infrared obstacle avoidance mode, and then set </w:t>
      </w:r>
      <w:r>
        <w:rPr>
          <w:rFonts w:eastAsiaTheme="minorEastAsia"/>
        </w:rPr>
        <w:t>u</w:t>
      </w:r>
      <w:r w:rsidRPr="00CC0B46">
        <w:rPr>
          <w:rFonts w:eastAsiaTheme="minorEastAsia"/>
        </w:rPr>
        <w:t>ltrasonic module, safe</w:t>
      </w:r>
      <w:r>
        <w:rPr>
          <w:rFonts w:eastAsiaTheme="minorEastAsia"/>
        </w:rPr>
        <w:t xml:space="preserve"> </w:t>
      </w:r>
      <w:r w:rsidRPr="00CC0B46">
        <w:rPr>
          <w:rFonts w:eastAsiaTheme="minorEastAsia"/>
        </w:rPr>
        <w:t xml:space="preserve">distance of infrared obstacle avoidance module, then </w:t>
      </w:r>
      <w:r w:rsidRPr="00CC0B46">
        <w:rPr>
          <w:rFonts w:eastAsiaTheme="minorEastAsia"/>
        </w:rPr>
        <w:lastRenderedPageBreak/>
        <w:t>ultrasonic detection of obstacles in front of the robot, infrared obstacle avoidance module to detect whether there are obstacles on the left and right sides of the robot</w:t>
      </w:r>
      <w:r w:rsidR="005119B7">
        <w:rPr>
          <w:rFonts w:eastAsiaTheme="minorEastAsia"/>
        </w:rPr>
        <w:t>.L</w:t>
      </w:r>
      <w:r w:rsidRPr="00CC0B46">
        <w:rPr>
          <w:rFonts w:eastAsiaTheme="minorEastAsia"/>
        </w:rPr>
        <w:t>et's write the program of ultrasonic infrared obstacle avoidance robot together</w:t>
      </w:r>
      <w:r>
        <w:rPr>
          <w:rFonts w:eastAsiaTheme="minorEastAsia" w:hint="eastAsia"/>
        </w:rPr>
        <w:t>.</w:t>
      </w:r>
    </w:p>
    <w:p w14:paraId="3B79D9EE" w14:textId="69DA1EA5" w:rsidR="00EA3B3C" w:rsidRDefault="00B532EF" w:rsidP="00EA3B3C">
      <w:pPr>
        <w:ind w:firstLineChars="150" w:firstLine="360"/>
        <w:jc w:val="center"/>
        <w:rPr>
          <w:rFonts w:eastAsiaTheme="minorEastAsia"/>
        </w:rPr>
      </w:pPr>
      <w:r>
        <w:rPr>
          <w:noProof/>
        </w:rPr>
        <w:lastRenderedPageBreak/>
        <w:drawing>
          <wp:inline distT="0" distB="0" distL="0" distR="0" wp14:anchorId="6FD69EA4" wp14:editId="1790FFB4">
            <wp:extent cx="4400550" cy="9067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0550" cy="9067800"/>
                    </a:xfrm>
                    <a:prstGeom prst="rect">
                      <a:avLst/>
                    </a:prstGeom>
                  </pic:spPr>
                </pic:pic>
              </a:graphicData>
            </a:graphic>
          </wp:inline>
        </w:drawing>
      </w:r>
    </w:p>
    <w:p w14:paraId="32B245EB" w14:textId="235FCF85" w:rsidR="00CC0B46" w:rsidRDefault="00CC0B46" w:rsidP="00EA3B3C">
      <w:pPr>
        <w:ind w:firstLineChars="150" w:firstLine="360"/>
        <w:jc w:val="center"/>
        <w:rPr>
          <w:rFonts w:eastAsiaTheme="minorEastAsia"/>
        </w:rPr>
      </w:pPr>
      <w:r w:rsidRPr="00CC0B46">
        <w:rPr>
          <w:rFonts w:eastAsiaTheme="minorEastAsia"/>
        </w:rPr>
        <w:lastRenderedPageBreak/>
        <w:t>Figure 3-17</w:t>
      </w:r>
    </w:p>
    <w:p w14:paraId="005A0BE6" w14:textId="5D582987" w:rsidR="00EA3B3C" w:rsidRDefault="00EA3B3C" w:rsidP="00EA3B3C">
      <w:pPr>
        <w:ind w:firstLineChars="150" w:firstLine="360"/>
        <w:jc w:val="center"/>
        <w:rPr>
          <w:rFonts w:eastAsiaTheme="minorEastAsia"/>
        </w:rPr>
      </w:pPr>
    </w:p>
    <w:p w14:paraId="34042C43" w14:textId="39391144" w:rsidR="004F4B6D" w:rsidRDefault="00CC0B46" w:rsidP="002E37BE">
      <w:pPr>
        <w:rPr>
          <w:rFonts w:eastAsiaTheme="minorEastAsia"/>
          <w:b/>
          <w:bCs/>
        </w:rPr>
      </w:pPr>
      <w:r w:rsidRPr="00CC0B46">
        <w:rPr>
          <w:rFonts w:eastAsiaTheme="minorEastAsia"/>
        </w:rPr>
        <w:t>Figure 3-17 show the procedure of the ultrasonic infrared obstacle avoidance robot. In the above procedure, the delay time after steering needs to be adjusted according to the speed of the robot. This should be noted during programming.</w:t>
      </w:r>
    </w:p>
    <w:p w14:paraId="52CABE12" w14:textId="7B2CDB21" w:rsidR="004F4B6D" w:rsidRPr="002E37BE" w:rsidRDefault="004F4B6D" w:rsidP="002E37BE">
      <w:pPr>
        <w:pStyle w:val="10"/>
      </w:pPr>
      <w:bookmarkStart w:id="47" w:name="_Toc4594454"/>
      <w:r w:rsidRPr="002E37BE">
        <w:t>Chapter 4</w:t>
      </w:r>
      <w:r w:rsidR="002E37BE" w:rsidRPr="002E37BE">
        <w:t xml:space="preserve"> </w:t>
      </w:r>
      <w:r w:rsidRPr="002E37BE">
        <w:t xml:space="preserve"> Tracking Robot</w:t>
      </w:r>
      <w:bookmarkEnd w:id="47"/>
    </w:p>
    <w:p w14:paraId="1639758F" w14:textId="2198A459" w:rsidR="00BC3C8C" w:rsidRDefault="004C0264" w:rsidP="004C0264">
      <w:pPr>
        <w:pStyle w:val="2"/>
      </w:pPr>
      <w:bookmarkStart w:id="48" w:name="_Toc4594455"/>
      <w:r>
        <w:rPr>
          <w:rFonts w:hint="eastAsia"/>
        </w:rPr>
        <w:t>4.</w:t>
      </w:r>
      <w:r w:rsidR="00BC3C8C">
        <w:rPr>
          <w:rFonts w:hint="eastAsia"/>
        </w:rPr>
        <w:t xml:space="preserve">1 </w:t>
      </w:r>
      <w:r w:rsidR="004F4B6D" w:rsidRPr="004F4B6D">
        <w:t>Tracking module principle</w:t>
      </w:r>
      <w:bookmarkEnd w:id="48"/>
    </w:p>
    <w:p w14:paraId="67C22E82" w14:textId="450D8839" w:rsidR="005C1236" w:rsidRDefault="004F4B6D" w:rsidP="00961AD7">
      <w:pPr>
        <w:adjustRightInd w:val="0"/>
        <w:snapToGrid w:val="0"/>
        <w:spacing w:line="360" w:lineRule="auto"/>
        <w:ind w:firstLineChars="200" w:firstLine="480"/>
        <w:jc w:val="center"/>
        <w:rPr>
          <w:rFonts w:eastAsia="宋体" w:cs="Times New Roman"/>
          <w:bCs/>
        </w:rPr>
      </w:pPr>
      <w:r w:rsidRPr="004F4B6D">
        <w:rPr>
          <w:noProof/>
        </w:rPr>
        <w:t>The tracking module works by using infrared rays to have different reflective properties on the surface of objects of different colors. During the movement of the robot, the infrared light is continuously emitted to the ground, and the emitted infrared rays are not reflected back or reflected back</w:t>
      </w:r>
      <w:r>
        <w:rPr>
          <w:noProof/>
        </w:rPr>
        <w:t xml:space="preserve"> while</w:t>
      </w:r>
      <w:r w:rsidRPr="004F4B6D">
        <w:rPr>
          <w:noProof/>
        </w:rPr>
        <w:t xml:space="preserve"> the intensity is not large enough, the robot thinks that the area is the route it wants to take; </w:t>
      </w:r>
      <w:r w:rsidR="006141AD">
        <w:rPr>
          <w:noProof/>
        </w:rPr>
        <w:t>W</w:t>
      </w:r>
      <w:r w:rsidRPr="004F4B6D">
        <w:rPr>
          <w:noProof/>
        </w:rPr>
        <w:t xml:space="preserve">hen the infrared light is reflected back and recognized by the robot, the robot thinks that the area is not the route it takes. The robot determines the position of the black line and its walking route based on the reflected infrared light. </w:t>
      </w:r>
      <w:r w:rsidR="006141AD" w:rsidRPr="006141AD">
        <w:rPr>
          <w:noProof/>
        </w:rPr>
        <w:t>The Hummerbot robot is equipped with three tracking modules on the left, middle and right sides.</w:t>
      </w:r>
      <w:r w:rsidRPr="004F4B6D">
        <w:rPr>
          <w:noProof/>
        </w:rPr>
        <w:t xml:space="preserve"> </w:t>
      </w:r>
      <w:r w:rsidR="006141AD">
        <w:rPr>
          <w:noProof/>
        </w:rPr>
        <w:t>A</w:t>
      </w:r>
      <w:r w:rsidRPr="004F4B6D">
        <w:rPr>
          <w:noProof/>
        </w:rPr>
        <w:t>nd the tracking principle is shown in Figure 4-1.</w:t>
      </w:r>
      <w:r w:rsidR="004C0264" w:rsidRPr="00705F24">
        <w:rPr>
          <w:rFonts w:eastAsia="宋体" w:cs="Times New Roman"/>
          <w:iCs/>
          <w:noProof/>
          <w:sz w:val="28"/>
          <w:szCs w:val="28"/>
        </w:rPr>
        <w:drawing>
          <wp:inline distT="0" distB="0" distL="0" distR="0" wp14:anchorId="09DBBE88" wp14:editId="75A01D71">
            <wp:extent cx="5994363" cy="2657214"/>
            <wp:effectExtent l="0" t="0" r="6985" b="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94363" cy="2657214"/>
                    </a:xfrm>
                    <a:prstGeom prst="rect">
                      <a:avLst/>
                    </a:prstGeom>
                    <a:noFill/>
                    <a:ln w="9525">
                      <a:noFill/>
                      <a:miter lim="800000"/>
                      <a:headEnd/>
                      <a:tailEnd/>
                    </a:ln>
                  </pic:spPr>
                </pic:pic>
              </a:graphicData>
            </a:graphic>
          </wp:inline>
        </w:drawing>
      </w:r>
    </w:p>
    <w:p w14:paraId="18163781" w14:textId="091CA2BA" w:rsidR="004C0264" w:rsidRPr="005C1236" w:rsidRDefault="004F4B6D" w:rsidP="004C0264">
      <w:pPr>
        <w:adjustRightInd w:val="0"/>
        <w:snapToGrid w:val="0"/>
        <w:spacing w:line="360" w:lineRule="auto"/>
        <w:ind w:firstLineChars="200" w:firstLine="480"/>
        <w:jc w:val="center"/>
        <w:rPr>
          <w:rFonts w:eastAsia="宋体" w:cs="Times New Roman"/>
          <w:bCs/>
        </w:rPr>
      </w:pPr>
      <w:r>
        <w:rPr>
          <w:rFonts w:eastAsia="宋体" w:cs="Times New Roman" w:hint="eastAsia"/>
          <w:bCs/>
        </w:rPr>
        <w:t>F</w:t>
      </w:r>
      <w:r>
        <w:rPr>
          <w:rFonts w:eastAsia="宋体" w:cs="Times New Roman"/>
          <w:bCs/>
        </w:rPr>
        <w:t xml:space="preserve">igure </w:t>
      </w:r>
      <w:r w:rsidR="004C0264">
        <w:rPr>
          <w:rFonts w:eastAsia="宋体" w:cs="Times New Roman" w:hint="eastAsia"/>
          <w:bCs/>
        </w:rPr>
        <w:t>4-1</w:t>
      </w:r>
    </w:p>
    <w:p w14:paraId="745D3458" w14:textId="52ED19C9" w:rsidR="00BC3C8C" w:rsidRDefault="004C0264" w:rsidP="004C0264">
      <w:pPr>
        <w:pStyle w:val="2"/>
      </w:pPr>
      <w:bookmarkStart w:id="49" w:name="_Toc4594456"/>
      <w:r>
        <w:rPr>
          <w:rFonts w:hint="eastAsia"/>
        </w:rPr>
        <w:t xml:space="preserve">4.2 </w:t>
      </w:r>
      <w:r w:rsidR="004F4B6D" w:rsidRPr="004F4B6D">
        <w:t>Use of tracking module</w:t>
      </w:r>
      <w:bookmarkEnd w:id="49"/>
    </w:p>
    <w:p w14:paraId="321C41A3" w14:textId="78E57DDF" w:rsidR="004C0264" w:rsidRDefault="004F4B6D" w:rsidP="004C0264">
      <w:pPr>
        <w:jc w:val="center"/>
        <w:rPr>
          <w:noProof/>
        </w:rPr>
      </w:pPr>
      <w:r w:rsidRPr="004F4B6D">
        <w:rPr>
          <w:rFonts w:eastAsiaTheme="majorEastAsia"/>
        </w:rPr>
        <w:t>Find the control blocks of the infrared tracking module in the robot's control module, as shown in Figure 4-2. Using this brick allows the robot to automatically run along its own track line. Note: When using the infrared tracking module, first</w:t>
      </w:r>
      <w:r>
        <w:rPr>
          <w:rFonts w:eastAsiaTheme="majorEastAsia"/>
        </w:rPr>
        <w:t>ly</w:t>
      </w:r>
      <w:r w:rsidRPr="004F4B6D">
        <w:rPr>
          <w:rFonts w:eastAsiaTheme="majorEastAsia"/>
        </w:rPr>
        <w:t xml:space="preserve"> we need to select the mode control block, set the mode to infrared tracking mode, and then select the color of the tracking value according to the color of the track line.</w:t>
      </w:r>
    </w:p>
    <w:p w14:paraId="171ADB09" w14:textId="4487DA02" w:rsidR="00961AD7" w:rsidRDefault="000848FF" w:rsidP="004C0264">
      <w:pPr>
        <w:jc w:val="center"/>
        <w:rPr>
          <w:rFonts w:eastAsiaTheme="minorEastAsia"/>
        </w:rPr>
      </w:pPr>
      <w:r>
        <w:rPr>
          <w:noProof/>
        </w:rPr>
        <w:lastRenderedPageBreak/>
        <w:drawing>
          <wp:inline distT="0" distB="0" distL="0" distR="0" wp14:anchorId="2AC34F6D" wp14:editId="21CAD421">
            <wp:extent cx="4791075" cy="21717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1075" cy="2171700"/>
                    </a:xfrm>
                    <a:prstGeom prst="rect">
                      <a:avLst/>
                    </a:prstGeom>
                  </pic:spPr>
                </pic:pic>
              </a:graphicData>
            </a:graphic>
          </wp:inline>
        </w:drawing>
      </w:r>
    </w:p>
    <w:p w14:paraId="098E45D6" w14:textId="4041EDA9" w:rsidR="004C0264" w:rsidRDefault="004F4B6D" w:rsidP="004C0264">
      <w:pPr>
        <w:jc w:val="center"/>
        <w:rPr>
          <w:rFonts w:eastAsiaTheme="minorEastAsia"/>
        </w:rPr>
      </w:pPr>
      <w:r>
        <w:rPr>
          <w:rFonts w:eastAsia="宋体" w:cs="Times New Roman" w:hint="eastAsia"/>
          <w:bCs/>
        </w:rPr>
        <w:t>F</w:t>
      </w:r>
      <w:r>
        <w:rPr>
          <w:rFonts w:eastAsia="宋体" w:cs="Times New Roman"/>
          <w:bCs/>
        </w:rPr>
        <w:t>igure</w:t>
      </w:r>
      <w:r>
        <w:rPr>
          <w:rFonts w:eastAsiaTheme="minorEastAsia" w:hint="eastAsia"/>
        </w:rPr>
        <w:t xml:space="preserve"> </w:t>
      </w:r>
      <w:r w:rsidR="004C0264">
        <w:rPr>
          <w:rFonts w:eastAsiaTheme="minorEastAsia" w:hint="eastAsia"/>
        </w:rPr>
        <w:t>4-2</w:t>
      </w:r>
    </w:p>
    <w:p w14:paraId="11BE24F5" w14:textId="1544C491" w:rsidR="00D754E4" w:rsidRDefault="00D754E4" w:rsidP="00304BA4">
      <w:pPr>
        <w:pStyle w:val="2"/>
      </w:pPr>
      <w:bookmarkStart w:id="50" w:name="_Toc4594457"/>
      <w:r>
        <w:rPr>
          <w:rFonts w:hint="eastAsia"/>
        </w:rPr>
        <w:t>4.</w:t>
      </w:r>
      <w:r w:rsidR="007B2E0A">
        <w:rPr>
          <w:rFonts w:hint="eastAsia"/>
        </w:rPr>
        <w:t>3</w:t>
      </w:r>
      <w:r w:rsidR="007B2E0A">
        <w:t xml:space="preserve"> </w:t>
      </w:r>
      <w:r w:rsidR="004F4B6D" w:rsidRPr="004F4B6D">
        <w:t>Infrared tracking module test</w:t>
      </w:r>
      <w:bookmarkEnd w:id="50"/>
    </w:p>
    <w:p w14:paraId="78B4146D" w14:textId="3ACD5FBD" w:rsidR="00304BA4" w:rsidRDefault="00D754E4" w:rsidP="004F4B6D">
      <w:pPr>
        <w:rPr>
          <w:noProof/>
        </w:rPr>
      </w:pPr>
      <w:r>
        <w:rPr>
          <w:rFonts w:eastAsiaTheme="minorEastAsia" w:hint="eastAsia"/>
        </w:rPr>
        <w:t xml:space="preserve">  </w:t>
      </w:r>
      <w:r w:rsidR="004F4B6D" w:rsidRPr="004F4B6D">
        <w:rPr>
          <w:rFonts w:eastAsiaTheme="minorEastAsia"/>
        </w:rPr>
        <w:t>We can first</w:t>
      </w:r>
      <w:r w:rsidR="0021392E">
        <w:rPr>
          <w:rFonts w:eastAsiaTheme="minorEastAsia"/>
        </w:rPr>
        <w:t>ly</w:t>
      </w:r>
      <w:r w:rsidR="004F4B6D" w:rsidRPr="004F4B6D">
        <w:rPr>
          <w:rFonts w:eastAsiaTheme="minorEastAsia"/>
        </w:rPr>
        <w:t xml:space="preserve"> write a program to test the infrared tracking module, use the serial port to print, use the black tape to close to the infrared tracking module and stay away from the infrared tracking module. We can observe the content of the serial port printing, so that we can see the infrared tracking more intuitively</w:t>
      </w:r>
      <w:r w:rsidR="004F4B6D">
        <w:rPr>
          <w:rFonts w:eastAsiaTheme="minorEastAsia"/>
        </w:rPr>
        <w:t xml:space="preserve"> of the</w:t>
      </w:r>
      <w:r w:rsidR="004F4B6D" w:rsidRPr="004F4B6D">
        <w:rPr>
          <w:rFonts w:eastAsiaTheme="minorEastAsia"/>
        </w:rPr>
        <w:t xml:space="preserve"> tracking effect of each module when the module tracks</w:t>
      </w:r>
      <w:r w:rsidR="004F4B6D">
        <w:rPr>
          <w:rFonts w:eastAsiaTheme="minorEastAsia"/>
        </w:rPr>
        <w:t>.</w:t>
      </w:r>
      <w:r w:rsidR="0021392E">
        <w:rPr>
          <w:rFonts w:eastAsiaTheme="minorEastAsia"/>
        </w:rPr>
        <w:t xml:space="preserve"> </w:t>
      </w:r>
      <w:r w:rsidR="004F4B6D">
        <w:rPr>
          <w:rFonts w:eastAsiaTheme="minorEastAsia"/>
        </w:rPr>
        <w:t>Let’s</w:t>
      </w:r>
      <w:r w:rsidR="004F4B6D" w:rsidRPr="004F4B6D">
        <w:rPr>
          <w:rFonts w:eastAsiaTheme="minorEastAsia"/>
        </w:rPr>
        <w:t xml:space="preserve"> write a test program first</w:t>
      </w:r>
      <w:r w:rsidR="004F4B6D">
        <w:rPr>
          <w:rFonts w:eastAsiaTheme="minorEastAsia"/>
        </w:rPr>
        <w:t>ly</w:t>
      </w:r>
      <w:r w:rsidR="004F4B6D" w:rsidRPr="004F4B6D">
        <w:rPr>
          <w:rFonts w:eastAsiaTheme="minorEastAsia"/>
        </w:rPr>
        <w:t>.</w:t>
      </w:r>
    </w:p>
    <w:p w14:paraId="73DEAD06" w14:textId="238F051E" w:rsidR="00F870E1" w:rsidRDefault="000848FF" w:rsidP="00F870E1">
      <w:pPr>
        <w:jc w:val="center"/>
        <w:rPr>
          <w:rFonts w:eastAsiaTheme="minorEastAsia"/>
        </w:rPr>
      </w:pPr>
      <w:r>
        <w:rPr>
          <w:noProof/>
        </w:rPr>
        <w:lastRenderedPageBreak/>
        <w:drawing>
          <wp:inline distT="0" distB="0" distL="0" distR="0" wp14:anchorId="40C410C9" wp14:editId="3CC4D466">
            <wp:extent cx="4772025" cy="49625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962525"/>
                    </a:xfrm>
                    <a:prstGeom prst="rect">
                      <a:avLst/>
                    </a:prstGeom>
                  </pic:spPr>
                </pic:pic>
              </a:graphicData>
            </a:graphic>
          </wp:inline>
        </w:drawing>
      </w:r>
    </w:p>
    <w:p w14:paraId="1098F2E5" w14:textId="54283951" w:rsidR="008A1881" w:rsidRDefault="00770460" w:rsidP="008A1881">
      <w:pPr>
        <w:jc w:val="center"/>
        <w:rPr>
          <w:rFonts w:eastAsiaTheme="minorEastAsia"/>
        </w:rPr>
      </w:pPr>
      <w:r>
        <w:rPr>
          <w:rFonts w:eastAsia="宋体" w:cs="Times New Roman" w:hint="eastAsia"/>
          <w:bCs/>
        </w:rPr>
        <w:t>F</w:t>
      </w:r>
      <w:r>
        <w:rPr>
          <w:rFonts w:eastAsia="宋体" w:cs="Times New Roman"/>
          <w:bCs/>
        </w:rPr>
        <w:t>igure</w:t>
      </w:r>
      <w:r>
        <w:rPr>
          <w:rFonts w:eastAsiaTheme="minorEastAsia" w:hint="eastAsia"/>
        </w:rPr>
        <w:t xml:space="preserve"> </w:t>
      </w:r>
      <w:r w:rsidR="008A1881">
        <w:rPr>
          <w:rFonts w:eastAsiaTheme="minorEastAsia" w:hint="eastAsia"/>
        </w:rPr>
        <w:t>4-2</w:t>
      </w:r>
    </w:p>
    <w:p w14:paraId="1727B4A0" w14:textId="77777777" w:rsidR="00770460" w:rsidRDefault="00770460" w:rsidP="0094158F">
      <w:pPr>
        <w:rPr>
          <w:rFonts w:eastAsiaTheme="minorEastAsia"/>
          <w:b/>
          <w:bCs/>
        </w:rPr>
      </w:pPr>
      <w:r w:rsidRPr="00770460">
        <w:rPr>
          <w:rFonts w:eastAsiaTheme="minorEastAsia"/>
        </w:rPr>
        <w:t>As shown in Figure 4-2 above, when we open the serial port, move the black strip to any one of the tracking modules, and the serial port will print the corresponding number.</w:t>
      </w:r>
    </w:p>
    <w:p w14:paraId="2FB5B61B" w14:textId="3263670D" w:rsidR="004C0264" w:rsidRDefault="00493E79" w:rsidP="00493E79">
      <w:pPr>
        <w:pStyle w:val="2"/>
      </w:pPr>
      <w:bookmarkStart w:id="51" w:name="_Toc4594458"/>
      <w:r>
        <w:rPr>
          <w:rFonts w:hint="eastAsia"/>
        </w:rPr>
        <w:t>4.</w:t>
      </w:r>
      <w:r w:rsidR="00304BA4">
        <w:rPr>
          <w:rFonts w:hint="eastAsia"/>
        </w:rPr>
        <w:t>4</w:t>
      </w:r>
      <w:r>
        <w:rPr>
          <w:rFonts w:hint="eastAsia"/>
        </w:rPr>
        <w:t xml:space="preserve"> </w:t>
      </w:r>
      <w:r w:rsidR="00770460" w:rsidRPr="00770460">
        <w:t>Writing a tracking robot program</w:t>
      </w:r>
      <w:bookmarkEnd w:id="51"/>
    </w:p>
    <w:p w14:paraId="53FB83B4" w14:textId="367A08F1" w:rsidR="00493E79" w:rsidRDefault="00493E79" w:rsidP="00493E79">
      <w:pPr>
        <w:rPr>
          <w:rFonts w:eastAsiaTheme="minorEastAsia"/>
        </w:rPr>
      </w:pPr>
      <w:r>
        <w:rPr>
          <w:rFonts w:eastAsiaTheme="minorEastAsia" w:hint="eastAsia"/>
        </w:rPr>
        <w:t xml:space="preserve">   </w:t>
      </w:r>
      <w:r w:rsidR="00770460" w:rsidRPr="00770460">
        <w:rPr>
          <w:rFonts w:eastAsiaTheme="minorEastAsia"/>
        </w:rPr>
        <w:t>The programming idea of the tracking robot is to set the mode to the infrared tracking mode first</w:t>
      </w:r>
      <w:r w:rsidR="0007483A">
        <w:rPr>
          <w:rFonts w:eastAsiaTheme="minorEastAsia"/>
        </w:rPr>
        <w:t>ly</w:t>
      </w:r>
      <w:r w:rsidR="0021392E">
        <w:rPr>
          <w:rFonts w:eastAsiaTheme="minorEastAsia"/>
        </w:rPr>
        <w:t>.</w:t>
      </w:r>
      <w:r w:rsidR="00770460" w:rsidRPr="00770460">
        <w:rPr>
          <w:rFonts w:eastAsiaTheme="minorEastAsia"/>
        </w:rPr>
        <w:t xml:space="preserve"> </w:t>
      </w:r>
      <w:r w:rsidR="0021392E">
        <w:rPr>
          <w:rFonts w:eastAsiaTheme="minorEastAsia"/>
        </w:rPr>
        <w:t>N</w:t>
      </w:r>
      <w:r w:rsidR="0007483A">
        <w:rPr>
          <w:rFonts w:eastAsiaTheme="minorEastAsia"/>
        </w:rPr>
        <w:t>extly</w:t>
      </w:r>
      <w:r w:rsidR="00770460" w:rsidRPr="00770460">
        <w:rPr>
          <w:rFonts w:eastAsiaTheme="minorEastAsia"/>
        </w:rPr>
        <w:t xml:space="preserve"> set the connection pin of the infrared tracking module according to its actual wiring mode</w:t>
      </w:r>
      <w:r w:rsidR="003B3B1C">
        <w:rPr>
          <w:rFonts w:eastAsiaTheme="minorEastAsia"/>
        </w:rPr>
        <w:t>.A</w:t>
      </w:r>
      <w:r w:rsidR="00770460" w:rsidRPr="00770460">
        <w:rPr>
          <w:rFonts w:eastAsiaTheme="minorEastAsia"/>
        </w:rPr>
        <w:t>nd then the robot performs the corresponding detection according to the results of the three left</w:t>
      </w:r>
      <w:r w:rsidR="0021392E">
        <w:rPr>
          <w:rFonts w:eastAsiaTheme="minorEastAsia"/>
        </w:rPr>
        <w:t xml:space="preserve">, middle </w:t>
      </w:r>
      <w:r w:rsidR="00770460" w:rsidRPr="00770460">
        <w:rPr>
          <w:rFonts w:eastAsiaTheme="minorEastAsia"/>
        </w:rPr>
        <w:t>and right tracking modules</w:t>
      </w:r>
      <w:r w:rsidR="0021392E">
        <w:rPr>
          <w:rFonts w:eastAsiaTheme="minorEastAsia"/>
        </w:rPr>
        <w:t xml:space="preserve"> to move</w:t>
      </w:r>
      <w:r w:rsidR="00770460" w:rsidRPr="00770460">
        <w:rPr>
          <w:rFonts w:eastAsiaTheme="minorEastAsia"/>
        </w:rPr>
        <w:t xml:space="preserve"> to the left, forward, and right</w:t>
      </w:r>
      <w:r w:rsidR="0007483A">
        <w:rPr>
          <w:rFonts w:eastAsiaTheme="minorEastAsia"/>
        </w:rPr>
        <w:t>.</w:t>
      </w:r>
      <w:r w:rsidR="00770460" w:rsidRPr="00770460">
        <w:rPr>
          <w:rFonts w:eastAsiaTheme="minorEastAsia"/>
        </w:rPr>
        <w:t xml:space="preserve"> </w:t>
      </w:r>
      <w:r w:rsidR="0007483A">
        <w:rPr>
          <w:rFonts w:eastAsiaTheme="minorEastAsia"/>
        </w:rPr>
        <w:t>L</w:t>
      </w:r>
      <w:r w:rsidR="00770460" w:rsidRPr="00770460">
        <w:rPr>
          <w:rFonts w:eastAsiaTheme="minorEastAsia"/>
        </w:rPr>
        <w:t>et's write the program for the tracking robot.</w:t>
      </w:r>
    </w:p>
    <w:p w14:paraId="17690EFA" w14:textId="71F73943" w:rsidR="00C6665C" w:rsidRDefault="006C48C3" w:rsidP="00AA387F">
      <w:pPr>
        <w:jc w:val="center"/>
        <w:rPr>
          <w:noProof/>
        </w:rPr>
      </w:pPr>
      <w:r>
        <w:rPr>
          <w:noProof/>
        </w:rPr>
        <w:lastRenderedPageBreak/>
        <w:drawing>
          <wp:inline distT="0" distB="0" distL="0" distR="0" wp14:anchorId="345CBD4C" wp14:editId="64D6CD1F">
            <wp:extent cx="4324350" cy="5867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4350" cy="5867400"/>
                    </a:xfrm>
                    <a:prstGeom prst="rect">
                      <a:avLst/>
                    </a:prstGeom>
                  </pic:spPr>
                </pic:pic>
              </a:graphicData>
            </a:graphic>
          </wp:inline>
        </w:drawing>
      </w:r>
    </w:p>
    <w:p w14:paraId="5FA38F8F" w14:textId="46DE0F53" w:rsidR="00AA387F" w:rsidRDefault="0016078B" w:rsidP="00AA387F">
      <w:pPr>
        <w:jc w:val="center"/>
        <w:rPr>
          <w:rFonts w:eastAsiaTheme="minorEastAsia"/>
        </w:rPr>
      </w:pPr>
      <w:r>
        <w:rPr>
          <w:noProof/>
        </w:rPr>
        <w:lastRenderedPageBreak/>
        <w:drawing>
          <wp:inline distT="0" distB="0" distL="0" distR="0" wp14:anchorId="4FFEB426" wp14:editId="7951FD34">
            <wp:extent cx="3648075" cy="59340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8075" cy="5934075"/>
                    </a:xfrm>
                    <a:prstGeom prst="rect">
                      <a:avLst/>
                    </a:prstGeom>
                  </pic:spPr>
                </pic:pic>
              </a:graphicData>
            </a:graphic>
          </wp:inline>
        </w:drawing>
      </w:r>
    </w:p>
    <w:p w14:paraId="34704013" w14:textId="05A8AF99" w:rsidR="00C6665C" w:rsidRDefault="00AB25E2" w:rsidP="00CD107D">
      <w:pPr>
        <w:jc w:val="center"/>
        <w:rPr>
          <w:rFonts w:eastAsiaTheme="minorEastAsia"/>
        </w:rPr>
      </w:pPr>
      <w:r>
        <w:rPr>
          <w:rFonts w:eastAsiaTheme="minorEastAsia" w:hint="eastAsia"/>
        </w:rPr>
        <w:t>F</w:t>
      </w:r>
      <w:r>
        <w:rPr>
          <w:rFonts w:eastAsiaTheme="minorEastAsia"/>
        </w:rPr>
        <w:t xml:space="preserve">igure </w:t>
      </w:r>
      <w:r w:rsidR="00CD107D">
        <w:rPr>
          <w:rFonts w:eastAsiaTheme="minorEastAsia" w:hint="eastAsia"/>
        </w:rPr>
        <w:t>4-3</w:t>
      </w:r>
    </w:p>
    <w:p w14:paraId="5156D5AB" w14:textId="2E4EBF5A" w:rsidR="00C6665C" w:rsidRDefault="00AB25E2" w:rsidP="00C6665C">
      <w:pPr>
        <w:pStyle w:val="10"/>
      </w:pPr>
      <w:bookmarkStart w:id="52" w:name="_Toc4594459"/>
      <w:r w:rsidRPr="00AB25E2">
        <w:t>Chapter 5</w:t>
      </w:r>
      <w:r w:rsidR="002E37BE">
        <w:t xml:space="preserve"> </w:t>
      </w:r>
      <w:r w:rsidRPr="00AB25E2">
        <w:t xml:space="preserve"> Infrared Remote Control Robot</w:t>
      </w:r>
      <w:bookmarkEnd w:id="52"/>
    </w:p>
    <w:p w14:paraId="679F175E" w14:textId="778487B0" w:rsidR="00C6665C" w:rsidRDefault="00520C19" w:rsidP="00520C19">
      <w:pPr>
        <w:pStyle w:val="2"/>
      </w:pPr>
      <w:bookmarkStart w:id="53" w:name="_Toc4594460"/>
      <w:r>
        <w:rPr>
          <w:rFonts w:hint="eastAsia"/>
        </w:rPr>
        <w:t xml:space="preserve">5.1 </w:t>
      </w:r>
      <w:r w:rsidR="00AB25E2" w:rsidRPr="00AB25E2">
        <w:t>Infrared remote control principle</w:t>
      </w:r>
      <w:bookmarkEnd w:id="53"/>
    </w:p>
    <w:p w14:paraId="72F47EDB" w14:textId="1BC45D29" w:rsidR="00520C19" w:rsidRDefault="00AB25E2" w:rsidP="00520C19">
      <w:pPr>
        <w:jc w:val="center"/>
        <w:rPr>
          <w:rFonts w:eastAsiaTheme="minorEastAsia"/>
        </w:rPr>
      </w:pPr>
      <w:r w:rsidRPr="00AB25E2">
        <w:rPr>
          <w:rFonts w:eastAsia="宋体" w:cs="Times New Roman"/>
        </w:rPr>
        <w:t>The remote control system generally consists of a remote control (transmitter) and a receiver. When you press any button on the remote control, the remote control will issue an instruction. After receiving the command from the remote control, the receiver will send the command</w:t>
      </w:r>
      <w:r>
        <w:rPr>
          <w:rFonts w:eastAsia="宋体" w:cs="Times New Roman"/>
        </w:rPr>
        <w:t xml:space="preserve"> and pass</w:t>
      </w:r>
      <w:r w:rsidRPr="00AB25E2">
        <w:rPr>
          <w:rFonts w:eastAsia="宋体" w:cs="Times New Roman"/>
        </w:rPr>
        <w:t xml:space="preserve"> to the robot's brain, the robot thinks about what kind of action to do according to the remote command, and then controls its limbs </w:t>
      </w:r>
      <w:r w:rsidRPr="00AB25E2">
        <w:rPr>
          <w:rFonts w:eastAsia="宋体" w:cs="Times New Roman"/>
        </w:rPr>
        <w:lastRenderedPageBreak/>
        <w:t>(four wheels) to do the corresponding action, the remote control and receiver are shown in Figure 5-1.</w:t>
      </w:r>
      <w:r w:rsidR="00BD24F7" w:rsidRPr="00BD24F7">
        <w:rPr>
          <w:rFonts w:eastAsiaTheme="minorEastAsia"/>
          <w:noProof/>
        </w:rPr>
        <w:t xml:space="preserve"> </w:t>
      </w:r>
      <w:r w:rsidR="00BD24F7" w:rsidRPr="00DF7682">
        <w:rPr>
          <w:rFonts w:eastAsiaTheme="minorEastAsia"/>
          <w:noProof/>
        </w:rPr>
        <w:drawing>
          <wp:inline distT="0" distB="0" distL="0" distR="0" wp14:anchorId="20D51692" wp14:editId="29CF9643">
            <wp:extent cx="4575709" cy="2065321"/>
            <wp:effectExtent l="0" t="0" r="0" b="0"/>
            <wp:docPr id="41" name="图片 41" descr="C:\Users\Administrator\Desktop\hummerbot3.0_mixly\Hummer-Bot-3.0_mixly\hummerbot\media\hummerbot\hb_ir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hummerbot3.0_mixly\Hummer-Bot-3.0_mixly\hummerbot\media\hummerbot\hb_irremo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2452" cy="2068364"/>
                    </a:xfrm>
                    <a:prstGeom prst="rect">
                      <a:avLst/>
                    </a:prstGeom>
                    <a:noFill/>
                    <a:ln>
                      <a:noFill/>
                    </a:ln>
                  </pic:spPr>
                </pic:pic>
              </a:graphicData>
            </a:graphic>
          </wp:inline>
        </w:drawing>
      </w:r>
    </w:p>
    <w:p w14:paraId="17ECF597" w14:textId="138D326B" w:rsidR="00520C19" w:rsidRDefault="00AB25E2" w:rsidP="00520C19">
      <w:pPr>
        <w:jc w:val="center"/>
        <w:rPr>
          <w:rFonts w:eastAsiaTheme="minorEastAsia"/>
        </w:rPr>
      </w:pPr>
      <w:r>
        <w:rPr>
          <w:rFonts w:eastAsiaTheme="minorEastAsia" w:hint="eastAsia"/>
        </w:rPr>
        <w:t>F</w:t>
      </w:r>
      <w:r>
        <w:rPr>
          <w:rFonts w:eastAsiaTheme="minorEastAsia"/>
        </w:rPr>
        <w:t xml:space="preserve">igure </w:t>
      </w:r>
      <w:r w:rsidR="00520C19">
        <w:rPr>
          <w:rFonts w:eastAsiaTheme="minorEastAsia" w:hint="eastAsia"/>
        </w:rPr>
        <w:t>5-1</w:t>
      </w:r>
    </w:p>
    <w:p w14:paraId="66BA41D2" w14:textId="413EFF43" w:rsidR="00520C19" w:rsidRDefault="00A12FC2" w:rsidP="00A12FC2">
      <w:pPr>
        <w:pStyle w:val="2"/>
      </w:pPr>
      <w:bookmarkStart w:id="54" w:name="_Toc4594461"/>
      <w:r>
        <w:rPr>
          <w:rFonts w:hint="eastAsia"/>
        </w:rPr>
        <w:t>5.2</w:t>
      </w:r>
      <w:r w:rsidR="002742B7">
        <w:t xml:space="preserve"> </w:t>
      </w:r>
      <w:r w:rsidR="00AB25E2" w:rsidRPr="00AB25E2">
        <w:t>How to use the remote control</w:t>
      </w:r>
      <w:bookmarkEnd w:id="54"/>
    </w:p>
    <w:p w14:paraId="0805E841" w14:textId="1E34D57F" w:rsidR="00A12FC2" w:rsidRDefault="00A12FC2" w:rsidP="00A12FC2">
      <w:pPr>
        <w:rPr>
          <w:rFonts w:eastAsiaTheme="minorEastAsia"/>
        </w:rPr>
      </w:pPr>
      <w:r>
        <w:rPr>
          <w:rFonts w:eastAsiaTheme="minorEastAsia" w:hint="eastAsia"/>
        </w:rPr>
        <w:t xml:space="preserve">     </w:t>
      </w:r>
      <w:r w:rsidR="00AB25E2" w:rsidRPr="00AB25E2">
        <w:rPr>
          <w:rFonts w:eastAsiaTheme="minorEastAsia"/>
        </w:rPr>
        <w:t>To control the robot through the remote control, we first</w:t>
      </w:r>
      <w:r w:rsidR="00AB25E2">
        <w:rPr>
          <w:rFonts w:eastAsiaTheme="minorEastAsia"/>
        </w:rPr>
        <w:t>ly need to</w:t>
      </w:r>
      <w:r w:rsidR="00AB25E2" w:rsidRPr="00AB25E2">
        <w:rPr>
          <w:rFonts w:eastAsiaTheme="minorEastAsia"/>
        </w:rPr>
        <w:t xml:space="preserve"> set the control mode </w:t>
      </w:r>
      <w:r w:rsidR="003B3B1C">
        <w:rPr>
          <w:rFonts w:eastAsiaTheme="minorEastAsia"/>
        </w:rPr>
        <w:t>to</w:t>
      </w:r>
      <w:r w:rsidR="00AB25E2">
        <w:rPr>
          <w:rFonts w:eastAsiaTheme="minorEastAsia"/>
        </w:rPr>
        <w:t xml:space="preserve"> </w:t>
      </w:r>
      <w:r w:rsidR="00AB25E2" w:rsidRPr="00AB25E2">
        <w:rPr>
          <w:rFonts w:eastAsiaTheme="minorEastAsia"/>
        </w:rPr>
        <w:t>the infrared remote control mode</w:t>
      </w:r>
      <w:r w:rsidR="003B3B1C">
        <w:rPr>
          <w:rFonts w:eastAsiaTheme="minorEastAsia"/>
        </w:rPr>
        <w:t>. N</w:t>
      </w:r>
      <w:r w:rsidR="00AB25E2">
        <w:rPr>
          <w:rFonts w:eastAsiaTheme="minorEastAsia"/>
        </w:rPr>
        <w:t xml:space="preserve">extly </w:t>
      </w:r>
      <w:r w:rsidR="00AB25E2" w:rsidRPr="00AB25E2">
        <w:rPr>
          <w:rFonts w:eastAsiaTheme="minorEastAsia"/>
        </w:rPr>
        <w:t xml:space="preserve">set the infrared remote control receiving pin according </w:t>
      </w:r>
      <w:r w:rsidR="00AB25E2">
        <w:rPr>
          <w:rFonts w:eastAsiaTheme="minorEastAsia"/>
        </w:rPr>
        <w:t>as</w:t>
      </w:r>
      <w:r w:rsidR="00AB25E2" w:rsidRPr="00AB25E2">
        <w:rPr>
          <w:rFonts w:eastAsiaTheme="minorEastAsia"/>
        </w:rPr>
        <w:t xml:space="preserve"> the actual wiring port, and then define the effect of pressing each button of the remote control, so when we press the button of the remote control, the robot will do the actions defined in our program.</w:t>
      </w:r>
    </w:p>
    <w:p w14:paraId="7D44CEFD" w14:textId="1440EE5F" w:rsidR="00A12FC2" w:rsidRDefault="00BD24F7" w:rsidP="00A12FC2">
      <w:pPr>
        <w:jc w:val="center"/>
        <w:rPr>
          <w:rFonts w:eastAsiaTheme="minorEastAsia"/>
        </w:rPr>
      </w:pPr>
      <w:r>
        <w:rPr>
          <w:noProof/>
        </w:rPr>
        <w:drawing>
          <wp:inline distT="0" distB="0" distL="0" distR="0" wp14:anchorId="1A05659E" wp14:editId="5C180D3A">
            <wp:extent cx="3943350" cy="14859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3350" cy="1485900"/>
                    </a:xfrm>
                    <a:prstGeom prst="rect">
                      <a:avLst/>
                    </a:prstGeom>
                  </pic:spPr>
                </pic:pic>
              </a:graphicData>
            </a:graphic>
          </wp:inline>
        </w:drawing>
      </w:r>
    </w:p>
    <w:p w14:paraId="22CB52C7" w14:textId="77777777" w:rsidR="008136B8" w:rsidRDefault="008136B8" w:rsidP="002E37BE">
      <w:pPr>
        <w:jc w:val="center"/>
        <w:rPr>
          <w:rFonts w:eastAsiaTheme="minorEastAsia"/>
          <w:b/>
          <w:bCs/>
        </w:rPr>
      </w:pPr>
      <w:r w:rsidRPr="008136B8">
        <w:rPr>
          <w:rFonts w:eastAsiaTheme="minorEastAsia"/>
        </w:rPr>
        <w:t>Figure 5-2</w:t>
      </w:r>
    </w:p>
    <w:p w14:paraId="1633A9ED" w14:textId="04221FAD" w:rsidR="00304BA4" w:rsidRDefault="00D71795" w:rsidP="00304BA4">
      <w:pPr>
        <w:pStyle w:val="2"/>
      </w:pPr>
      <w:bookmarkStart w:id="55" w:name="_Toc4594462"/>
      <w:r>
        <w:rPr>
          <w:rFonts w:hint="eastAsia"/>
        </w:rPr>
        <w:t>5.3</w:t>
      </w:r>
      <w:r w:rsidR="00304BA4">
        <w:rPr>
          <w:rFonts w:hint="eastAsia"/>
        </w:rPr>
        <w:t xml:space="preserve"> </w:t>
      </w:r>
      <w:r w:rsidR="008136B8" w:rsidRPr="008136B8">
        <w:t>Infrared remote control test</w:t>
      </w:r>
      <w:bookmarkEnd w:id="55"/>
    </w:p>
    <w:p w14:paraId="3667B171" w14:textId="77777777" w:rsidR="008136B8" w:rsidRPr="008136B8" w:rsidRDefault="008136B8" w:rsidP="008136B8">
      <w:pPr>
        <w:rPr>
          <w:rFonts w:eastAsiaTheme="minorEastAsia"/>
        </w:rPr>
      </w:pPr>
    </w:p>
    <w:p w14:paraId="79FDBC74" w14:textId="0EBB8CD1" w:rsidR="00304BA4" w:rsidRDefault="00304BA4" w:rsidP="00304BA4">
      <w:pPr>
        <w:rPr>
          <w:rFonts w:eastAsiaTheme="minorEastAsia"/>
        </w:rPr>
      </w:pPr>
      <w:r>
        <w:rPr>
          <w:rFonts w:eastAsiaTheme="minorEastAsia" w:hint="eastAsia"/>
        </w:rPr>
        <w:t xml:space="preserve">   </w:t>
      </w:r>
      <w:r w:rsidR="008136B8" w:rsidRPr="008136B8">
        <w:rPr>
          <w:rFonts w:eastAsiaTheme="minorEastAsia"/>
        </w:rPr>
        <w:t>We can first</w:t>
      </w:r>
      <w:r w:rsidR="008136B8">
        <w:rPr>
          <w:rFonts w:eastAsiaTheme="minorEastAsia"/>
        </w:rPr>
        <w:t>ly</w:t>
      </w:r>
      <w:r w:rsidR="008136B8" w:rsidRPr="008136B8">
        <w:rPr>
          <w:rFonts w:eastAsiaTheme="minorEastAsia"/>
        </w:rPr>
        <w:t xml:space="preserve"> write a program to test the infrared remote control, use the serial port to print, when the remote control button is pressed, the serial port prints the corresponding button key value</w:t>
      </w:r>
      <w:r w:rsidR="003B3B1C">
        <w:rPr>
          <w:rFonts w:eastAsiaTheme="minorEastAsia"/>
        </w:rPr>
        <w:t>.W</w:t>
      </w:r>
      <w:r w:rsidR="008136B8" w:rsidRPr="008136B8">
        <w:rPr>
          <w:rFonts w:eastAsiaTheme="minorEastAsia"/>
        </w:rPr>
        <w:t>e observe the serial port printing content, we can see which button of the infrared remote control is pressed</w:t>
      </w:r>
      <w:r w:rsidR="003B3B1C">
        <w:rPr>
          <w:rFonts w:eastAsiaTheme="minorEastAsia"/>
        </w:rPr>
        <w:t>.</w:t>
      </w:r>
      <w:r w:rsidR="008136B8" w:rsidRPr="008136B8">
        <w:rPr>
          <w:rFonts w:eastAsiaTheme="minorEastAsia"/>
        </w:rPr>
        <w:t>Let's write a test program</w:t>
      </w:r>
      <w:r w:rsidR="008136B8">
        <w:rPr>
          <w:rFonts w:eastAsiaTheme="minorEastAsia"/>
        </w:rPr>
        <w:t>.</w:t>
      </w:r>
    </w:p>
    <w:p w14:paraId="3AA194DA" w14:textId="1C5CC967" w:rsidR="00EE403F" w:rsidRDefault="00063BB9" w:rsidP="00EE403F">
      <w:pPr>
        <w:jc w:val="center"/>
        <w:rPr>
          <w:rFonts w:eastAsiaTheme="minorEastAsia"/>
        </w:rPr>
      </w:pPr>
      <w:r>
        <w:rPr>
          <w:noProof/>
        </w:rPr>
        <w:lastRenderedPageBreak/>
        <w:drawing>
          <wp:inline distT="0" distB="0" distL="0" distR="0" wp14:anchorId="2EA730F6" wp14:editId="5F0E1E37">
            <wp:extent cx="3724275" cy="44481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4448175"/>
                    </a:xfrm>
                    <a:prstGeom prst="rect">
                      <a:avLst/>
                    </a:prstGeom>
                  </pic:spPr>
                </pic:pic>
              </a:graphicData>
            </a:graphic>
          </wp:inline>
        </w:drawing>
      </w:r>
    </w:p>
    <w:p w14:paraId="65708C4A" w14:textId="579CD8BE" w:rsidR="00EE403F" w:rsidRDefault="008136B8" w:rsidP="00EE403F">
      <w:pPr>
        <w:jc w:val="center"/>
        <w:rPr>
          <w:rFonts w:eastAsiaTheme="minorEastAsia"/>
        </w:rPr>
      </w:pPr>
      <w:r>
        <w:rPr>
          <w:rFonts w:eastAsiaTheme="minorEastAsia" w:hint="eastAsia"/>
        </w:rPr>
        <w:t>F</w:t>
      </w:r>
      <w:r>
        <w:rPr>
          <w:rFonts w:eastAsiaTheme="minorEastAsia"/>
        </w:rPr>
        <w:t xml:space="preserve">igure </w:t>
      </w:r>
      <w:r w:rsidR="00EE403F">
        <w:rPr>
          <w:rFonts w:eastAsiaTheme="minorEastAsia" w:hint="eastAsia"/>
        </w:rPr>
        <w:t>5-3</w:t>
      </w:r>
    </w:p>
    <w:p w14:paraId="15236049" w14:textId="295597F4" w:rsidR="008136B8" w:rsidRDefault="008136B8" w:rsidP="002E37BE">
      <w:pPr>
        <w:rPr>
          <w:b/>
          <w:bCs/>
        </w:rPr>
      </w:pPr>
      <w:r>
        <w:t>When w</w:t>
      </w:r>
      <w:r w:rsidRPr="008136B8">
        <w:t>e write the program as shown in Figure 5-3</w:t>
      </w:r>
      <w:r w:rsidR="003B3B1C">
        <w:t xml:space="preserve"> </w:t>
      </w:r>
      <w:r>
        <w:t xml:space="preserve">and </w:t>
      </w:r>
      <w:r w:rsidRPr="008136B8">
        <w:t>upload the program successfully</w:t>
      </w:r>
      <w:r w:rsidR="003B3B1C">
        <w:t>.T</w:t>
      </w:r>
      <w:r w:rsidRPr="008136B8">
        <w:t>hen open the serial port</w:t>
      </w:r>
      <w:r>
        <w:t xml:space="preserve"> and</w:t>
      </w:r>
      <w:r w:rsidRPr="008136B8">
        <w:t xml:space="preserve"> press the remote control to press the 1, 2, 3 and 4 keys to the robot, the serial port will print the corresponding button number.</w:t>
      </w:r>
    </w:p>
    <w:p w14:paraId="0D77D67D" w14:textId="59A95C16" w:rsidR="000B7923" w:rsidRDefault="000B7923" w:rsidP="000B7923">
      <w:pPr>
        <w:pStyle w:val="2"/>
      </w:pPr>
      <w:bookmarkStart w:id="56" w:name="_Toc4594463"/>
      <w:r>
        <w:rPr>
          <w:rFonts w:hint="eastAsia"/>
        </w:rPr>
        <w:t>5.</w:t>
      </w:r>
      <w:r w:rsidR="00D71795">
        <w:rPr>
          <w:rFonts w:hint="eastAsia"/>
        </w:rPr>
        <w:t>4</w:t>
      </w:r>
      <w:r w:rsidR="002742B7">
        <w:t xml:space="preserve"> </w:t>
      </w:r>
      <w:r w:rsidR="008136B8" w:rsidRPr="008136B8">
        <w:t>Remote robot programming</w:t>
      </w:r>
      <w:bookmarkEnd w:id="56"/>
    </w:p>
    <w:p w14:paraId="5346B589" w14:textId="17308068" w:rsidR="000B7923" w:rsidRDefault="005E462A" w:rsidP="000B7923">
      <w:pPr>
        <w:jc w:val="center"/>
        <w:rPr>
          <w:rFonts w:eastAsiaTheme="minorEastAsia"/>
        </w:rPr>
      </w:pPr>
      <w:r w:rsidRPr="00DF7682">
        <w:rPr>
          <w:rFonts w:eastAsiaTheme="minorEastAsia"/>
          <w:noProof/>
        </w:rPr>
        <w:drawing>
          <wp:inline distT="0" distB="0" distL="0" distR="0" wp14:anchorId="3ABAD7F2" wp14:editId="2CFB214D">
            <wp:extent cx="4575709" cy="2065321"/>
            <wp:effectExtent l="0" t="0" r="0" b="0"/>
            <wp:docPr id="34" name="图片 34" descr="C:\Users\Administrator\Desktop\hummerbot3.0_mixly\Hummer-Bot-3.0_mixly\hummerbot\media\hummerbot\hb_ir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hummerbot3.0_mixly\Hummer-Bot-3.0_mixly\hummerbot\media\hummerbot\hb_irremo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2452" cy="2068364"/>
                    </a:xfrm>
                    <a:prstGeom prst="rect">
                      <a:avLst/>
                    </a:prstGeom>
                    <a:noFill/>
                    <a:ln>
                      <a:noFill/>
                    </a:ln>
                  </pic:spPr>
                </pic:pic>
              </a:graphicData>
            </a:graphic>
          </wp:inline>
        </w:drawing>
      </w:r>
    </w:p>
    <w:p w14:paraId="27EA929F" w14:textId="0CDD93C4" w:rsidR="000B7923" w:rsidRDefault="008136B8" w:rsidP="000B7923">
      <w:pPr>
        <w:jc w:val="center"/>
        <w:rPr>
          <w:rFonts w:eastAsiaTheme="minorEastAsia"/>
        </w:rPr>
      </w:pPr>
      <w:r>
        <w:rPr>
          <w:rFonts w:eastAsiaTheme="minorEastAsia"/>
        </w:rPr>
        <w:t xml:space="preserve">Figure </w:t>
      </w:r>
      <w:r w:rsidR="000B7923">
        <w:rPr>
          <w:rFonts w:eastAsiaTheme="minorEastAsia" w:hint="eastAsia"/>
        </w:rPr>
        <w:t>5-3</w:t>
      </w:r>
    </w:p>
    <w:p w14:paraId="505C5EAF" w14:textId="77777777" w:rsidR="00F75C30" w:rsidRDefault="000B7923" w:rsidP="008136B8">
      <w:pPr>
        <w:rPr>
          <w:noProof/>
        </w:rPr>
      </w:pPr>
      <w:r>
        <w:rPr>
          <w:rFonts w:eastAsiaTheme="minorEastAsia" w:hint="eastAsia"/>
        </w:rPr>
        <w:t xml:space="preserve"> </w:t>
      </w:r>
      <w:r w:rsidR="00C8453B">
        <w:rPr>
          <w:rFonts w:eastAsiaTheme="minorEastAsia" w:hint="eastAsia"/>
        </w:rPr>
        <w:t xml:space="preserve">  </w:t>
      </w:r>
      <w:r w:rsidR="008136B8" w:rsidRPr="008136B8">
        <w:rPr>
          <w:rFonts w:eastAsiaTheme="minorEastAsia"/>
        </w:rPr>
        <w:t xml:space="preserve">We write a remote control button function as defined in Figure 5-3, and set speed adjustment 1 (*) </w:t>
      </w:r>
      <w:r w:rsidR="008136B8">
        <w:rPr>
          <w:rFonts w:eastAsiaTheme="minorEastAsia"/>
        </w:rPr>
        <w:t>as</w:t>
      </w:r>
      <w:r w:rsidR="008136B8" w:rsidRPr="008136B8">
        <w:rPr>
          <w:rFonts w:eastAsiaTheme="minorEastAsia"/>
        </w:rPr>
        <w:t xml:space="preserve"> acceleration and speed adjustment 2 (#)</w:t>
      </w:r>
      <w:r w:rsidR="008136B8">
        <w:rPr>
          <w:rFonts w:eastAsiaTheme="minorEastAsia"/>
        </w:rPr>
        <w:t>as</w:t>
      </w:r>
      <w:r w:rsidR="008136B8" w:rsidRPr="008136B8">
        <w:rPr>
          <w:rFonts w:eastAsiaTheme="minorEastAsia"/>
        </w:rPr>
        <w:t xml:space="preserve"> deceleration.</w:t>
      </w:r>
    </w:p>
    <w:p w14:paraId="3B79F2B3" w14:textId="4B8844DB" w:rsidR="000B7923" w:rsidRDefault="00C702D5" w:rsidP="00F75C30">
      <w:pPr>
        <w:jc w:val="center"/>
        <w:rPr>
          <w:rFonts w:eastAsiaTheme="minorEastAsia"/>
        </w:rPr>
      </w:pPr>
      <w:r>
        <w:rPr>
          <w:noProof/>
        </w:rPr>
        <w:lastRenderedPageBreak/>
        <w:drawing>
          <wp:inline distT="0" distB="0" distL="0" distR="0" wp14:anchorId="45C6702E" wp14:editId="68CA80C1">
            <wp:extent cx="3952875" cy="69151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2875" cy="6915150"/>
                    </a:xfrm>
                    <a:prstGeom prst="rect">
                      <a:avLst/>
                    </a:prstGeom>
                  </pic:spPr>
                </pic:pic>
              </a:graphicData>
            </a:graphic>
          </wp:inline>
        </w:drawing>
      </w:r>
    </w:p>
    <w:p w14:paraId="36A995CA" w14:textId="69AB59A2" w:rsidR="00C8453B" w:rsidRDefault="008136B8" w:rsidP="008136B8">
      <w:pPr>
        <w:ind w:firstLineChars="1900" w:firstLine="4560"/>
        <w:rPr>
          <w:rFonts w:eastAsiaTheme="minorEastAsia"/>
        </w:rPr>
      </w:pPr>
      <w:r>
        <w:rPr>
          <w:rFonts w:eastAsiaTheme="minorEastAsia"/>
        </w:rPr>
        <w:t xml:space="preserve">Figure </w:t>
      </w:r>
      <w:r w:rsidR="00C8453B">
        <w:rPr>
          <w:rFonts w:eastAsiaTheme="minorEastAsia" w:hint="eastAsia"/>
        </w:rPr>
        <w:t>5-4</w:t>
      </w:r>
    </w:p>
    <w:p w14:paraId="7E13CC1E" w14:textId="14DD6699" w:rsidR="008136B8" w:rsidRDefault="008136B8" w:rsidP="00C8453B">
      <w:pPr>
        <w:ind w:firstLineChars="100" w:firstLine="240"/>
        <w:rPr>
          <w:rFonts w:eastAsiaTheme="minorEastAsia"/>
        </w:rPr>
      </w:pPr>
      <w:r w:rsidRPr="008136B8">
        <w:rPr>
          <w:rFonts w:eastAsiaTheme="minorEastAsia"/>
        </w:rPr>
        <w:t xml:space="preserve">Note: When setting the speed of steering, the speed value can't be set too small. Otherwise, the car will </w:t>
      </w:r>
      <w:r>
        <w:rPr>
          <w:rFonts w:eastAsiaTheme="minorEastAsia"/>
        </w:rPr>
        <w:t xml:space="preserve">be </w:t>
      </w:r>
      <w:r w:rsidRPr="008136B8">
        <w:rPr>
          <w:rFonts w:eastAsiaTheme="minorEastAsia"/>
        </w:rPr>
        <w:t>stuck in place</w:t>
      </w:r>
      <w:r>
        <w:rPr>
          <w:rFonts w:eastAsiaTheme="minorEastAsia"/>
        </w:rPr>
        <w:t xml:space="preserve"> because of the force is not enough</w:t>
      </w:r>
      <w:r w:rsidRPr="008136B8">
        <w:rPr>
          <w:rFonts w:eastAsiaTheme="minorEastAsia"/>
        </w:rPr>
        <w:t>. Therefore, the speed value</w:t>
      </w:r>
      <w:r>
        <w:rPr>
          <w:rFonts w:eastAsiaTheme="minorEastAsia"/>
        </w:rPr>
        <w:t xml:space="preserve"> has better</w:t>
      </w:r>
      <w:r>
        <w:rPr>
          <w:rFonts w:eastAsiaTheme="minorEastAsia" w:hint="eastAsia"/>
        </w:rPr>
        <w:t xml:space="preserve"> </w:t>
      </w:r>
      <w:r>
        <w:rPr>
          <w:rFonts w:eastAsiaTheme="minorEastAsia"/>
        </w:rPr>
        <w:t>to be set</w:t>
      </w:r>
      <w:r w:rsidRPr="008136B8">
        <w:rPr>
          <w:rFonts w:eastAsiaTheme="minorEastAsia"/>
        </w:rPr>
        <w:t xml:space="preserve"> above 40.</w:t>
      </w:r>
    </w:p>
    <w:p w14:paraId="65DE4978" w14:textId="6BF86A15" w:rsidR="004933C3" w:rsidRDefault="004933C3" w:rsidP="002E37BE">
      <w:pPr>
        <w:pStyle w:val="10"/>
      </w:pPr>
      <w:bookmarkStart w:id="57" w:name="_Toc4594464"/>
      <w:r w:rsidRPr="004933C3">
        <w:lastRenderedPageBreak/>
        <w:t xml:space="preserve">Chapter </w:t>
      </w:r>
      <w:r>
        <w:t>6</w:t>
      </w:r>
      <w:r w:rsidRPr="004933C3">
        <w:t xml:space="preserve"> </w:t>
      </w:r>
      <w:r w:rsidR="002E37BE">
        <w:t xml:space="preserve"> </w:t>
      </w:r>
      <w:r w:rsidRPr="004933C3">
        <w:t>Bluetooth Remote Control Robot</w:t>
      </w:r>
      <w:bookmarkEnd w:id="57"/>
    </w:p>
    <w:p w14:paraId="3C59527C" w14:textId="779C2314" w:rsidR="006A6881" w:rsidRDefault="006A6881" w:rsidP="006A6881">
      <w:pPr>
        <w:pStyle w:val="2"/>
      </w:pPr>
      <w:bookmarkStart w:id="58" w:name="_Toc4594465"/>
      <w:r>
        <w:rPr>
          <w:rFonts w:hint="eastAsia"/>
        </w:rPr>
        <w:t xml:space="preserve">6.1 </w:t>
      </w:r>
      <w:r w:rsidR="004933C3" w:rsidRPr="004933C3">
        <w:t>Bluetooth control principle</w:t>
      </w:r>
      <w:bookmarkEnd w:id="58"/>
    </w:p>
    <w:p w14:paraId="197AE943" w14:textId="1B537C4B" w:rsidR="004933C3" w:rsidRDefault="004933C3" w:rsidP="002E37BE">
      <w:pPr>
        <w:ind w:firstLineChars="100" w:firstLine="240"/>
        <w:rPr>
          <w:rFonts w:eastAsiaTheme="minorEastAsia"/>
          <w:b/>
          <w:bCs/>
        </w:rPr>
      </w:pPr>
      <w:r w:rsidRPr="004933C3">
        <w:rPr>
          <w:rFonts w:eastAsiaTheme="minorEastAsia"/>
        </w:rPr>
        <w:t>Bluetooth is a kind of remote communication method. We send the command from the mobile phone APP to the Bluetooth module on the robot through the mobile phone Bluetooth, and then the Bluetooth module on the robot sends the command to the robot brain (main control board)</w:t>
      </w:r>
      <w:r>
        <w:rPr>
          <w:rFonts w:eastAsiaTheme="minorEastAsia" w:hint="eastAsia"/>
        </w:rPr>
        <w:t>.</w:t>
      </w:r>
      <w:r>
        <w:rPr>
          <w:rFonts w:eastAsiaTheme="minorEastAsia"/>
        </w:rPr>
        <w:t xml:space="preserve">After that </w:t>
      </w:r>
      <w:r w:rsidRPr="004933C3">
        <w:rPr>
          <w:rFonts w:eastAsiaTheme="minorEastAsia"/>
        </w:rPr>
        <w:t xml:space="preserve">the robot </w:t>
      </w:r>
      <w:r>
        <w:rPr>
          <w:rFonts w:eastAsiaTheme="minorEastAsia"/>
        </w:rPr>
        <w:t xml:space="preserve">will do </w:t>
      </w:r>
      <w:r w:rsidRPr="004933C3">
        <w:rPr>
          <w:rFonts w:eastAsiaTheme="minorEastAsia"/>
        </w:rPr>
        <w:t>corresponding action</w:t>
      </w:r>
      <w:r>
        <w:rPr>
          <w:rFonts w:eastAsiaTheme="minorEastAsia"/>
        </w:rPr>
        <w:t xml:space="preserve"> by </w:t>
      </w:r>
      <w:r w:rsidRPr="004933C3">
        <w:rPr>
          <w:rFonts w:eastAsiaTheme="minorEastAsia"/>
        </w:rPr>
        <w:t>control</w:t>
      </w:r>
      <w:r>
        <w:rPr>
          <w:rFonts w:eastAsiaTheme="minorEastAsia"/>
        </w:rPr>
        <w:t>ling</w:t>
      </w:r>
      <w:r w:rsidRPr="004933C3">
        <w:rPr>
          <w:rFonts w:eastAsiaTheme="minorEastAsia"/>
        </w:rPr>
        <w:t xml:space="preserve"> </w:t>
      </w:r>
      <w:r>
        <w:rPr>
          <w:rFonts w:eastAsiaTheme="minorEastAsia"/>
        </w:rPr>
        <w:t xml:space="preserve">its </w:t>
      </w:r>
      <w:r w:rsidRPr="004933C3">
        <w:rPr>
          <w:rFonts w:eastAsiaTheme="minorEastAsia"/>
        </w:rPr>
        <w:t>four limbs (four wheels)</w:t>
      </w:r>
      <w:r>
        <w:rPr>
          <w:rFonts w:eastAsiaTheme="minorEastAsia"/>
        </w:rPr>
        <w:t>.</w:t>
      </w:r>
      <w:r w:rsidRPr="004933C3">
        <w:t xml:space="preserve"> </w:t>
      </w:r>
      <w:r w:rsidRPr="004933C3">
        <w:rPr>
          <w:rFonts w:eastAsiaTheme="minorEastAsia"/>
        </w:rPr>
        <w:t>At the same time, the robot will also send the action being made to the mobile phone APP through the Bluetooth module installed by itself, so that the mobile APP can control the robot through Bluetooth.</w:t>
      </w:r>
    </w:p>
    <w:p w14:paraId="00F9F6C6" w14:textId="517EE06F" w:rsidR="00D71795" w:rsidRPr="00B13A90" w:rsidRDefault="00D71795" w:rsidP="00D71795">
      <w:pPr>
        <w:pStyle w:val="2"/>
      </w:pPr>
      <w:bookmarkStart w:id="59" w:name="_Toc4594466"/>
      <w:r>
        <w:rPr>
          <w:rFonts w:hint="eastAsia"/>
        </w:rPr>
        <w:t>6.2</w:t>
      </w:r>
      <w:r w:rsidR="0026638D">
        <w:t xml:space="preserve"> </w:t>
      </w:r>
      <w:r w:rsidR="00E10882">
        <w:t xml:space="preserve">The </w:t>
      </w:r>
      <w:r w:rsidR="00E10882" w:rsidRPr="00E10882">
        <w:t>connection method</w:t>
      </w:r>
      <w:r w:rsidR="00E10882">
        <w:t xml:space="preserve"> of</w:t>
      </w:r>
      <w:r w:rsidR="00E10882" w:rsidRPr="00E10882">
        <w:t xml:space="preserve"> Bluetooth module and Hummerbot robot APP KeywishBot</w:t>
      </w:r>
      <w:bookmarkEnd w:id="59"/>
    </w:p>
    <w:p w14:paraId="712DA3D7" w14:textId="3547037B" w:rsidR="00A6159B" w:rsidRDefault="00A6159B" w:rsidP="00D71795">
      <w:pPr>
        <w:ind w:firstLineChars="100" w:firstLine="240"/>
        <w:jc w:val="center"/>
        <w:rPr>
          <w:rFonts w:eastAsiaTheme="minorEastAsia"/>
        </w:rPr>
      </w:pPr>
      <w:r w:rsidRPr="00A6159B">
        <w:rPr>
          <w:rFonts w:eastAsiaTheme="minorEastAsia"/>
        </w:rPr>
        <w:t>The Hummerbot robot is equipped with a Bluetooth module (as shown in Figure 6-1). After the power is turned on, the blue light on the Bluetooth module will flash. Then</w:t>
      </w:r>
      <w:r>
        <w:rPr>
          <w:rFonts w:eastAsiaTheme="minorEastAsia"/>
        </w:rPr>
        <w:t xml:space="preserve"> open</w:t>
      </w:r>
      <w:r w:rsidRPr="00A6159B">
        <w:rPr>
          <w:rFonts w:eastAsiaTheme="minorEastAsia"/>
        </w:rPr>
        <w:t xml:space="preserve"> the APP</w:t>
      </w:r>
      <w:r>
        <w:rPr>
          <w:rFonts w:eastAsiaTheme="minorEastAsia"/>
        </w:rPr>
        <w:t xml:space="preserve"> and </w:t>
      </w:r>
      <w:r w:rsidRPr="00A6159B">
        <w:rPr>
          <w:rFonts w:eastAsiaTheme="minorEastAsia"/>
        </w:rPr>
        <w:t xml:space="preserve">select Hummerbot (as shown in Figure 6-3), Hummerbot robot APP KeywishBot (shown in Figure 6-2) </w:t>
      </w:r>
      <w:r>
        <w:rPr>
          <w:rFonts w:eastAsiaTheme="minorEastAsia"/>
        </w:rPr>
        <w:t xml:space="preserve">of </w:t>
      </w:r>
      <w:r w:rsidRPr="00A6159B">
        <w:rPr>
          <w:rFonts w:eastAsiaTheme="minorEastAsia"/>
        </w:rPr>
        <w:t>the Bluetooth module and the phone</w:t>
      </w:r>
      <w:r>
        <w:rPr>
          <w:rFonts w:eastAsiaTheme="minorEastAsia"/>
        </w:rPr>
        <w:t xml:space="preserve"> </w:t>
      </w:r>
      <w:r w:rsidRPr="00A6159B">
        <w:rPr>
          <w:rFonts w:eastAsiaTheme="minorEastAsia"/>
        </w:rPr>
        <w:t>is connected via Bluetooth. After the connection is successful, the blue light is on, and</w:t>
      </w:r>
      <w:r>
        <w:rPr>
          <w:rFonts w:eastAsiaTheme="minorEastAsia"/>
        </w:rPr>
        <w:t xml:space="preserve"> nextly </w:t>
      </w:r>
      <w:r w:rsidRPr="00A6159B">
        <w:rPr>
          <w:rFonts w:eastAsiaTheme="minorEastAsia"/>
        </w:rPr>
        <w:t>select “Remote Control Interface” (Figure 6-4) to enter the gravity sensing control interface, as shown in Figure 6</w:t>
      </w:r>
      <w:r>
        <w:rPr>
          <w:rFonts w:eastAsiaTheme="minorEastAsia"/>
        </w:rPr>
        <w:t>-</w:t>
      </w:r>
      <w:r w:rsidRPr="00A6159B">
        <w:rPr>
          <w:rFonts w:eastAsiaTheme="minorEastAsia"/>
        </w:rPr>
        <w:t>5. You can also switch the handle control mode as shown in Figure 6-6.</w:t>
      </w:r>
    </w:p>
    <w:p w14:paraId="1D1C0937" w14:textId="27BF4E5A" w:rsidR="00D71795" w:rsidRDefault="00D71795" w:rsidP="00D71795">
      <w:pPr>
        <w:ind w:firstLineChars="100" w:firstLine="240"/>
        <w:jc w:val="center"/>
        <w:rPr>
          <w:rFonts w:eastAsiaTheme="minorEastAsia"/>
        </w:rPr>
      </w:pPr>
      <w:r>
        <w:rPr>
          <w:rFonts w:eastAsia="宋体" w:cs="Times New Roman"/>
          <w:noProof/>
          <w:szCs w:val="24"/>
        </w:rPr>
        <w:drawing>
          <wp:inline distT="0" distB="0" distL="0" distR="0" wp14:anchorId="744C93EF" wp14:editId="38D44058">
            <wp:extent cx="1501140" cy="854075"/>
            <wp:effectExtent l="19050" t="0" r="3810" b="0"/>
            <wp:docPr id="184" name="图片 184" descr="E:\图片\Hummerbot\蓝牙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图片\Hummerbot\蓝牙模块.png"/>
                    <pic:cNvPicPr>
                      <a:picLocks noChangeAspect="1" noChangeArrowheads="1"/>
                    </pic:cNvPicPr>
                  </pic:nvPicPr>
                  <pic:blipFill>
                    <a:blip r:embed="rId80" cstate="print"/>
                    <a:srcRect/>
                    <a:stretch>
                      <a:fillRect/>
                    </a:stretch>
                  </pic:blipFill>
                  <pic:spPr bwMode="auto">
                    <a:xfrm>
                      <a:off x="0" y="0"/>
                      <a:ext cx="1501140" cy="854075"/>
                    </a:xfrm>
                    <a:prstGeom prst="rect">
                      <a:avLst/>
                    </a:prstGeom>
                    <a:noFill/>
                    <a:ln w="9525">
                      <a:noFill/>
                      <a:miter lim="800000"/>
                      <a:headEnd/>
                      <a:tailEnd/>
                    </a:ln>
                  </pic:spPr>
                </pic:pic>
              </a:graphicData>
            </a:graphic>
          </wp:inline>
        </w:drawing>
      </w:r>
      <w:r>
        <w:rPr>
          <w:rFonts w:eastAsiaTheme="minorEastAsia" w:hint="eastAsia"/>
          <w:noProof/>
        </w:rPr>
        <w:t xml:space="preserve">    </w:t>
      </w:r>
      <w:r>
        <w:rPr>
          <w:rFonts w:eastAsiaTheme="minorEastAsia"/>
          <w:noProof/>
        </w:rPr>
        <w:drawing>
          <wp:inline distT="0" distB="0" distL="0" distR="0" wp14:anchorId="41B54802" wp14:editId="62985EF9">
            <wp:extent cx="857250" cy="838200"/>
            <wp:effectExtent l="0" t="0" r="0" b="0"/>
            <wp:docPr id="59" name="图片 59" descr="C:\Users\ADMINI~1\AppData\Local\Temp\1542273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227375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57250" cy="838200"/>
                    </a:xfrm>
                    <a:prstGeom prst="rect">
                      <a:avLst/>
                    </a:prstGeom>
                    <a:noFill/>
                    <a:ln>
                      <a:noFill/>
                    </a:ln>
                  </pic:spPr>
                </pic:pic>
              </a:graphicData>
            </a:graphic>
          </wp:inline>
        </w:drawing>
      </w:r>
    </w:p>
    <w:p w14:paraId="579A40E8" w14:textId="3F6F9060" w:rsidR="00D71795" w:rsidRDefault="00A6159B" w:rsidP="00D71795">
      <w:pPr>
        <w:ind w:firstLineChars="1700" w:firstLine="4080"/>
        <w:rPr>
          <w:rFonts w:eastAsiaTheme="minorEastAsia"/>
        </w:rPr>
      </w:pPr>
      <w:r>
        <w:rPr>
          <w:rFonts w:eastAsiaTheme="minorEastAsia" w:hint="eastAsia"/>
        </w:rPr>
        <w:t>F</w:t>
      </w:r>
      <w:r>
        <w:rPr>
          <w:rFonts w:eastAsiaTheme="minorEastAsia"/>
        </w:rPr>
        <w:t xml:space="preserve">igure </w:t>
      </w:r>
      <w:r w:rsidR="00D71795">
        <w:rPr>
          <w:rFonts w:eastAsiaTheme="minorEastAsia" w:hint="eastAsia"/>
        </w:rPr>
        <w:t xml:space="preserve">6-1               </w:t>
      </w:r>
      <w:r>
        <w:rPr>
          <w:rFonts w:eastAsiaTheme="minorEastAsia" w:hint="eastAsia"/>
        </w:rPr>
        <w:t>F</w:t>
      </w:r>
      <w:r>
        <w:rPr>
          <w:rFonts w:eastAsiaTheme="minorEastAsia"/>
        </w:rPr>
        <w:t xml:space="preserve">igure </w:t>
      </w:r>
      <w:r w:rsidR="00D71795">
        <w:rPr>
          <w:rFonts w:eastAsiaTheme="minorEastAsia" w:hint="eastAsia"/>
        </w:rPr>
        <w:t>6-2</w:t>
      </w:r>
    </w:p>
    <w:p w14:paraId="53B8F622" w14:textId="426B4373" w:rsidR="00D71795" w:rsidRDefault="00F10834" w:rsidP="00D71795">
      <w:pPr>
        <w:rPr>
          <w:rFonts w:eastAsiaTheme="minorEastAsia"/>
        </w:rPr>
      </w:pPr>
      <w:r>
        <w:rPr>
          <w:rFonts w:ascii="宋体" w:eastAsia="宋体" w:hAnsi="宋体"/>
          <w:noProof/>
          <w:sz w:val="84"/>
          <w:szCs w:val="84"/>
        </w:rPr>
        <w:lastRenderedPageBreak/>
        <w:drawing>
          <wp:inline distT="0" distB="0" distL="0" distR="0" wp14:anchorId="28076A7C" wp14:editId="3F8CCECB">
            <wp:extent cx="3120181" cy="2400300"/>
            <wp:effectExtent l="0" t="0" r="4445" b="0"/>
            <wp:docPr id="127" name="图片 127" descr="E:\课件文本备份\hummer-Bot-3.0中文版\课件配图\测试图片\整体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课件文本备份\hummer-Bot-3.0中文版\课件配图\测试图片\整体图.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27156" cy="2405666"/>
                    </a:xfrm>
                    <a:prstGeom prst="rect">
                      <a:avLst/>
                    </a:prstGeom>
                    <a:noFill/>
                    <a:ln>
                      <a:noFill/>
                    </a:ln>
                  </pic:spPr>
                </pic:pic>
              </a:graphicData>
            </a:graphic>
          </wp:inline>
        </w:drawing>
      </w:r>
      <w:r w:rsidR="00D71795">
        <w:rPr>
          <w:noProof/>
        </w:rPr>
        <w:drawing>
          <wp:inline distT="0" distB="0" distL="0" distR="0" wp14:anchorId="2053A8D7" wp14:editId="0DAD0A27">
            <wp:extent cx="3335388" cy="35337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35388" cy="3533775"/>
                    </a:xfrm>
                    <a:prstGeom prst="rect">
                      <a:avLst/>
                    </a:prstGeom>
                  </pic:spPr>
                </pic:pic>
              </a:graphicData>
            </a:graphic>
          </wp:inline>
        </w:drawing>
      </w:r>
    </w:p>
    <w:p w14:paraId="79C76372" w14:textId="66BBD1A1" w:rsidR="00D71795" w:rsidRDefault="00A6159B" w:rsidP="00D71795">
      <w:pPr>
        <w:ind w:firstLineChars="700" w:firstLine="1680"/>
        <w:rPr>
          <w:rFonts w:eastAsiaTheme="minorEastAsia"/>
        </w:rPr>
      </w:pPr>
      <w:r>
        <w:rPr>
          <w:rFonts w:eastAsiaTheme="minorEastAsia" w:hint="eastAsia"/>
        </w:rPr>
        <w:t>F</w:t>
      </w:r>
      <w:r>
        <w:rPr>
          <w:rFonts w:eastAsiaTheme="minorEastAsia"/>
        </w:rPr>
        <w:t xml:space="preserve">igure </w:t>
      </w:r>
      <w:r w:rsidR="00D71795">
        <w:rPr>
          <w:rFonts w:eastAsiaTheme="minorEastAsia" w:hint="eastAsia"/>
        </w:rPr>
        <w:t xml:space="preserve">6-3                                      </w:t>
      </w:r>
      <w:r>
        <w:rPr>
          <w:rFonts w:eastAsiaTheme="minorEastAsia" w:hint="eastAsia"/>
        </w:rPr>
        <w:t>F</w:t>
      </w:r>
      <w:r>
        <w:rPr>
          <w:rFonts w:eastAsiaTheme="minorEastAsia"/>
        </w:rPr>
        <w:t xml:space="preserve">igure </w:t>
      </w:r>
      <w:r w:rsidR="00D71795">
        <w:rPr>
          <w:rFonts w:eastAsiaTheme="minorEastAsia" w:hint="eastAsia"/>
        </w:rPr>
        <w:t>6-4</w:t>
      </w:r>
    </w:p>
    <w:p w14:paraId="713EF83C" w14:textId="77777777" w:rsidR="00D71795" w:rsidRDefault="00D71795" w:rsidP="00D71795">
      <w:pPr>
        <w:ind w:firstLineChars="700" w:firstLine="1680"/>
        <w:rPr>
          <w:rFonts w:eastAsiaTheme="minorEastAsia"/>
        </w:rPr>
      </w:pPr>
    </w:p>
    <w:p w14:paraId="17C5FE53" w14:textId="77777777" w:rsidR="00D71795" w:rsidRDefault="00D71795" w:rsidP="00D71795">
      <w:pPr>
        <w:ind w:firstLineChars="700" w:firstLine="1680"/>
        <w:rPr>
          <w:rFonts w:eastAsiaTheme="minorEastAsia"/>
        </w:rPr>
      </w:pPr>
    </w:p>
    <w:p w14:paraId="21BA789E" w14:textId="77777777" w:rsidR="00D71795" w:rsidRDefault="00D71795" w:rsidP="00D71795">
      <w:pPr>
        <w:jc w:val="center"/>
        <w:rPr>
          <w:rFonts w:eastAsiaTheme="minorEastAsia"/>
        </w:rPr>
      </w:pPr>
      <w:r>
        <w:rPr>
          <w:rFonts w:eastAsiaTheme="minorEastAsia"/>
          <w:noProof/>
        </w:rPr>
        <w:drawing>
          <wp:inline distT="0" distB="0" distL="0" distR="0" wp14:anchorId="251B49A0" wp14:editId="22E45020">
            <wp:extent cx="6210300" cy="2983597"/>
            <wp:effectExtent l="0" t="0" r="0" b="7620"/>
            <wp:docPr id="64" name="图片 64" descr="C:\Users\ADMINI~1\AppData\Local\Temp\WeChat Files\afa3d301c1fd552e2ac9e857ee655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afa3d301c1fd552e2ac9e857ee655d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36318" cy="2996097"/>
                    </a:xfrm>
                    <a:prstGeom prst="rect">
                      <a:avLst/>
                    </a:prstGeom>
                    <a:noFill/>
                    <a:ln>
                      <a:noFill/>
                    </a:ln>
                  </pic:spPr>
                </pic:pic>
              </a:graphicData>
            </a:graphic>
          </wp:inline>
        </w:drawing>
      </w:r>
    </w:p>
    <w:p w14:paraId="09B1FD4C" w14:textId="08EE48E2" w:rsidR="00D71795" w:rsidRDefault="00A6159B" w:rsidP="00D71795">
      <w:pPr>
        <w:jc w:val="center"/>
        <w:rPr>
          <w:rFonts w:eastAsiaTheme="minorEastAsia"/>
        </w:rPr>
      </w:pPr>
      <w:r>
        <w:rPr>
          <w:rFonts w:eastAsiaTheme="minorEastAsia" w:hint="eastAsia"/>
        </w:rPr>
        <w:t>F</w:t>
      </w:r>
      <w:r>
        <w:rPr>
          <w:rFonts w:eastAsiaTheme="minorEastAsia"/>
        </w:rPr>
        <w:t xml:space="preserve">igure </w:t>
      </w:r>
      <w:r w:rsidR="00D71795">
        <w:rPr>
          <w:rFonts w:eastAsiaTheme="minorEastAsia" w:hint="eastAsia"/>
        </w:rPr>
        <w:t>6-5</w:t>
      </w:r>
    </w:p>
    <w:p w14:paraId="0C4F136C" w14:textId="77777777" w:rsidR="00D71795" w:rsidRDefault="00D71795" w:rsidP="00D71795">
      <w:pPr>
        <w:jc w:val="center"/>
        <w:rPr>
          <w:rFonts w:eastAsiaTheme="minorEastAsia"/>
        </w:rPr>
      </w:pPr>
      <w:r>
        <w:rPr>
          <w:rFonts w:eastAsiaTheme="minorEastAsia"/>
          <w:noProof/>
        </w:rPr>
        <w:lastRenderedPageBreak/>
        <w:drawing>
          <wp:inline distT="0" distB="0" distL="0" distR="0" wp14:anchorId="2BE29CAA" wp14:editId="2FA0F2B6">
            <wp:extent cx="6422672" cy="3085625"/>
            <wp:effectExtent l="0" t="0" r="0" b="635"/>
            <wp:docPr id="66" name="图片 66" descr="C:\Users\ADMINI~1\AppData\Local\Temp\WeChat Files\02a77b7ae283b1fad035a561ed201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02a77b7ae283b1fad035a561ed201b9.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26698" cy="3087559"/>
                    </a:xfrm>
                    <a:prstGeom prst="rect">
                      <a:avLst/>
                    </a:prstGeom>
                    <a:noFill/>
                    <a:ln>
                      <a:noFill/>
                    </a:ln>
                  </pic:spPr>
                </pic:pic>
              </a:graphicData>
            </a:graphic>
          </wp:inline>
        </w:drawing>
      </w:r>
    </w:p>
    <w:p w14:paraId="50A8BC4C" w14:textId="6A5EA7E5" w:rsidR="00D71795" w:rsidRDefault="00A6159B" w:rsidP="00D71795">
      <w:pPr>
        <w:jc w:val="center"/>
        <w:rPr>
          <w:rFonts w:eastAsiaTheme="minorEastAsia"/>
        </w:rPr>
      </w:pPr>
      <w:r>
        <w:rPr>
          <w:rFonts w:eastAsiaTheme="minorEastAsia" w:hint="eastAsia"/>
        </w:rPr>
        <w:t>F</w:t>
      </w:r>
      <w:r>
        <w:rPr>
          <w:rFonts w:eastAsiaTheme="minorEastAsia"/>
        </w:rPr>
        <w:t xml:space="preserve">igure </w:t>
      </w:r>
      <w:r w:rsidR="00D71795">
        <w:rPr>
          <w:rFonts w:eastAsiaTheme="minorEastAsia" w:hint="eastAsia"/>
        </w:rPr>
        <w:t>6-6</w:t>
      </w:r>
    </w:p>
    <w:p w14:paraId="7F1C6FCD" w14:textId="77777777" w:rsidR="00D71795" w:rsidRDefault="00D71795" w:rsidP="00B13A90">
      <w:pPr>
        <w:ind w:firstLine="480"/>
        <w:rPr>
          <w:rFonts w:eastAsiaTheme="minorEastAsia"/>
        </w:rPr>
      </w:pPr>
    </w:p>
    <w:p w14:paraId="1B9D89CD" w14:textId="49BAEE2D" w:rsidR="00D71795" w:rsidRDefault="00D71795" w:rsidP="00D71795">
      <w:pPr>
        <w:pStyle w:val="2"/>
      </w:pPr>
      <w:bookmarkStart w:id="60" w:name="_Toc4594467"/>
      <w:r>
        <w:rPr>
          <w:rFonts w:hint="eastAsia"/>
        </w:rPr>
        <w:t xml:space="preserve">6.3 </w:t>
      </w:r>
      <w:r w:rsidR="00A6159B" w:rsidRPr="00A6159B">
        <w:t>Bluetooth module test</w:t>
      </w:r>
      <w:bookmarkEnd w:id="60"/>
    </w:p>
    <w:p w14:paraId="2E9A1DDD" w14:textId="0152811B" w:rsidR="009A229F" w:rsidRDefault="00A6159B" w:rsidP="00E82FD4">
      <w:pPr>
        <w:jc w:val="center"/>
        <w:rPr>
          <w:noProof/>
        </w:rPr>
      </w:pPr>
      <w:r w:rsidRPr="00A6159B">
        <w:rPr>
          <w:rFonts w:eastAsiaTheme="minorEastAsia"/>
        </w:rPr>
        <w:t>We can first</w:t>
      </w:r>
      <w:r>
        <w:rPr>
          <w:rFonts w:eastAsiaTheme="minorEastAsia"/>
        </w:rPr>
        <w:t>ly</w:t>
      </w:r>
      <w:r w:rsidRPr="00A6159B">
        <w:rPr>
          <w:rFonts w:eastAsiaTheme="minorEastAsia"/>
        </w:rPr>
        <w:t xml:space="preserve"> write a program to test the Bluetooth module, use the serial port to print, when the Bluetooth module of the robot receives the data, the serial port prints the data received by Bluetooth</w:t>
      </w:r>
      <w:r w:rsidR="003B3B1C">
        <w:rPr>
          <w:rFonts w:eastAsiaTheme="minorEastAsia"/>
        </w:rPr>
        <w:t>;W</w:t>
      </w:r>
      <w:r w:rsidRPr="00A6159B">
        <w:rPr>
          <w:rFonts w:eastAsiaTheme="minorEastAsia"/>
        </w:rPr>
        <w:t>e observe the content of the Bluetooth transmission and the content printed by the serial port, we can see the effect of the data</w:t>
      </w:r>
      <w:r>
        <w:rPr>
          <w:rFonts w:eastAsiaTheme="minorEastAsia"/>
        </w:rPr>
        <w:t xml:space="preserve"> of </w:t>
      </w:r>
      <w:r w:rsidRPr="00A6159B">
        <w:rPr>
          <w:rFonts w:eastAsiaTheme="minorEastAsia"/>
        </w:rPr>
        <w:t>the Bluetooth transmission.</w:t>
      </w:r>
      <w:r>
        <w:rPr>
          <w:rFonts w:eastAsiaTheme="minorEastAsia"/>
        </w:rPr>
        <w:t>Let’s</w:t>
      </w:r>
      <w:r w:rsidR="0059326E">
        <w:rPr>
          <w:rFonts w:eastAsiaTheme="minorEastAsia"/>
        </w:rPr>
        <w:t xml:space="preserve"> </w:t>
      </w:r>
      <w:r w:rsidRPr="00A6159B">
        <w:rPr>
          <w:rFonts w:eastAsiaTheme="minorEastAsia"/>
        </w:rPr>
        <w:t>write a test program.</w:t>
      </w:r>
    </w:p>
    <w:p w14:paraId="552F8A60" w14:textId="1A3EEEA4" w:rsidR="00D9209D" w:rsidRDefault="006E6704" w:rsidP="00E82FD4">
      <w:pPr>
        <w:jc w:val="center"/>
        <w:rPr>
          <w:rFonts w:eastAsiaTheme="minorEastAsia"/>
        </w:rPr>
      </w:pPr>
      <w:r>
        <w:rPr>
          <w:noProof/>
        </w:rPr>
        <w:lastRenderedPageBreak/>
        <w:drawing>
          <wp:inline distT="0" distB="0" distL="0" distR="0" wp14:anchorId="7B55C96A" wp14:editId="251CDE6C">
            <wp:extent cx="3667125" cy="47910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7125" cy="4791075"/>
                    </a:xfrm>
                    <a:prstGeom prst="rect">
                      <a:avLst/>
                    </a:prstGeom>
                  </pic:spPr>
                </pic:pic>
              </a:graphicData>
            </a:graphic>
          </wp:inline>
        </w:drawing>
      </w:r>
    </w:p>
    <w:p w14:paraId="4BB9DDB5" w14:textId="5D8E2433" w:rsidR="00E82FD4" w:rsidRDefault="0059326E" w:rsidP="00E82FD4">
      <w:pPr>
        <w:jc w:val="center"/>
        <w:rPr>
          <w:rFonts w:eastAsiaTheme="minorEastAsia"/>
        </w:rPr>
      </w:pPr>
      <w:r>
        <w:rPr>
          <w:rFonts w:eastAsiaTheme="minorEastAsia" w:hint="eastAsia"/>
        </w:rPr>
        <w:t>Figure</w:t>
      </w:r>
      <w:r>
        <w:rPr>
          <w:rFonts w:eastAsiaTheme="minorEastAsia"/>
        </w:rPr>
        <w:t xml:space="preserve"> </w:t>
      </w:r>
      <w:r w:rsidR="00E82FD4">
        <w:rPr>
          <w:rFonts w:eastAsiaTheme="minorEastAsia" w:hint="eastAsia"/>
        </w:rPr>
        <w:t>6-7</w:t>
      </w:r>
    </w:p>
    <w:p w14:paraId="0C61D289" w14:textId="04206615" w:rsidR="00E82FD4" w:rsidRPr="00E82FD4" w:rsidRDefault="0059326E" w:rsidP="00E82FD4">
      <w:pPr>
        <w:jc w:val="center"/>
        <w:rPr>
          <w:rFonts w:eastAsiaTheme="minorEastAsia"/>
        </w:rPr>
      </w:pPr>
      <w:r>
        <w:rPr>
          <w:rFonts w:eastAsiaTheme="majorEastAsia"/>
        </w:rPr>
        <w:t>When w</w:t>
      </w:r>
      <w:r w:rsidRPr="0059326E">
        <w:rPr>
          <w:rFonts w:eastAsiaTheme="majorEastAsia"/>
        </w:rPr>
        <w:t>e write the program as shown in Figure 5-3</w:t>
      </w:r>
      <w:r w:rsidR="00405C2D">
        <w:rPr>
          <w:rFonts w:eastAsiaTheme="majorEastAsia"/>
        </w:rPr>
        <w:t xml:space="preserve"> </w:t>
      </w:r>
      <w:r>
        <w:rPr>
          <w:rFonts w:eastAsiaTheme="majorEastAsia"/>
        </w:rPr>
        <w:t>and</w:t>
      </w:r>
      <w:r w:rsidRPr="0059326E">
        <w:rPr>
          <w:rFonts w:eastAsiaTheme="majorEastAsia"/>
        </w:rPr>
        <w:t xml:space="preserve"> upload the program successfully, open the serial port, then use the mobile phone APP and the robot Bluetooth connection, press the up, down, left and right buttons, the serial port will print the corresponding button number.</w:t>
      </w:r>
    </w:p>
    <w:p w14:paraId="19D50648" w14:textId="2D18FE17" w:rsidR="00203641" w:rsidRDefault="00203641" w:rsidP="00203641">
      <w:pPr>
        <w:pStyle w:val="2"/>
      </w:pPr>
      <w:bookmarkStart w:id="61" w:name="_Toc4594468"/>
      <w:r>
        <w:rPr>
          <w:rFonts w:hint="eastAsia"/>
        </w:rPr>
        <w:t>6.</w:t>
      </w:r>
      <w:r w:rsidR="00D71795">
        <w:rPr>
          <w:rFonts w:hint="eastAsia"/>
        </w:rPr>
        <w:t>4</w:t>
      </w:r>
      <w:r>
        <w:rPr>
          <w:rFonts w:hint="eastAsia"/>
        </w:rPr>
        <w:t xml:space="preserve"> </w:t>
      </w:r>
      <w:r w:rsidR="00405C2D" w:rsidRPr="00405C2D">
        <w:t>Programming ideas of Bluetooth remote control robot</w:t>
      </w:r>
      <w:bookmarkEnd w:id="61"/>
    </w:p>
    <w:p w14:paraId="18DA1653" w14:textId="4E3AD7DB" w:rsidR="00023226" w:rsidRDefault="00405C2D" w:rsidP="00CD60CA">
      <w:pPr>
        <w:ind w:firstLineChars="200" w:firstLine="480"/>
        <w:rPr>
          <w:noProof/>
        </w:rPr>
      </w:pPr>
      <w:r w:rsidRPr="00405C2D">
        <w:rPr>
          <w:rFonts w:eastAsiaTheme="minorEastAsia"/>
        </w:rPr>
        <w:t>The programming idea of the Bluetooth remote control robot is to set the mode</w:t>
      </w:r>
      <w:r>
        <w:rPr>
          <w:rFonts w:eastAsiaTheme="minorEastAsia"/>
        </w:rPr>
        <w:t xml:space="preserve"> as</w:t>
      </w:r>
      <w:r w:rsidRPr="00405C2D">
        <w:rPr>
          <w:rFonts w:eastAsiaTheme="minorEastAsia"/>
        </w:rPr>
        <w:t xml:space="preserve"> the Bluetooth control mode first</w:t>
      </w:r>
      <w:r>
        <w:rPr>
          <w:rFonts w:eastAsiaTheme="minorEastAsia"/>
        </w:rPr>
        <w:t>ly</w:t>
      </w:r>
      <w:r w:rsidRPr="00405C2D">
        <w:rPr>
          <w:rFonts w:eastAsiaTheme="minorEastAsia"/>
        </w:rPr>
        <w:t>, initialize the serial port, and then the program Bluetooth module waits to receive the command sent by the mobile APP, and the robot will perform the corresponding action according to the instruction. Let</w:t>
      </w:r>
      <w:r>
        <w:rPr>
          <w:rFonts w:eastAsiaTheme="minorEastAsia"/>
        </w:rPr>
        <w:t xml:space="preserve">’s </w:t>
      </w:r>
      <w:r w:rsidRPr="00405C2D">
        <w:rPr>
          <w:rFonts w:eastAsiaTheme="minorEastAsia"/>
        </w:rPr>
        <w:t>write program of.</w:t>
      </w:r>
      <w:r>
        <w:rPr>
          <w:rFonts w:eastAsiaTheme="minorEastAsia"/>
        </w:rPr>
        <w:t>the</w:t>
      </w:r>
      <w:r w:rsidRPr="00405C2D">
        <w:rPr>
          <w:rFonts w:eastAsiaTheme="minorEastAsia"/>
        </w:rPr>
        <w:t xml:space="preserve"> Bluetooth remote control robot together. </w:t>
      </w:r>
    </w:p>
    <w:p w14:paraId="4277C3A0" w14:textId="33A44589" w:rsidR="00D9209D" w:rsidRDefault="00B679C2" w:rsidP="00023226">
      <w:pPr>
        <w:ind w:firstLineChars="200" w:firstLine="480"/>
        <w:jc w:val="center"/>
        <w:rPr>
          <w:rFonts w:eastAsiaTheme="minorEastAsia"/>
        </w:rPr>
      </w:pPr>
      <w:r>
        <w:rPr>
          <w:noProof/>
        </w:rPr>
        <w:lastRenderedPageBreak/>
        <w:drawing>
          <wp:inline distT="0" distB="0" distL="0" distR="0" wp14:anchorId="400C7083" wp14:editId="38451FF7">
            <wp:extent cx="4314825" cy="66865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4825" cy="6686550"/>
                    </a:xfrm>
                    <a:prstGeom prst="rect">
                      <a:avLst/>
                    </a:prstGeom>
                  </pic:spPr>
                </pic:pic>
              </a:graphicData>
            </a:graphic>
          </wp:inline>
        </w:drawing>
      </w:r>
    </w:p>
    <w:p w14:paraId="515E694E" w14:textId="0BA47E2C" w:rsidR="00023226" w:rsidRDefault="002048E1" w:rsidP="00023226">
      <w:pPr>
        <w:ind w:firstLineChars="200" w:firstLine="480"/>
        <w:jc w:val="center"/>
        <w:rPr>
          <w:rFonts w:eastAsiaTheme="minorEastAsia"/>
        </w:rPr>
      </w:pPr>
      <w:r>
        <w:rPr>
          <w:rFonts w:eastAsiaTheme="minorEastAsia" w:hint="eastAsia"/>
        </w:rPr>
        <w:t>F</w:t>
      </w:r>
      <w:r>
        <w:rPr>
          <w:rFonts w:eastAsiaTheme="minorEastAsia"/>
        </w:rPr>
        <w:t xml:space="preserve">igure </w:t>
      </w:r>
      <w:r w:rsidR="00023226">
        <w:rPr>
          <w:rFonts w:eastAsiaTheme="minorEastAsia" w:hint="eastAsia"/>
        </w:rPr>
        <w:t>6-8</w:t>
      </w:r>
    </w:p>
    <w:p w14:paraId="6681C0F5" w14:textId="73FBB08B" w:rsidR="002048E1" w:rsidRDefault="002048E1" w:rsidP="0094158F">
      <w:pPr>
        <w:rPr>
          <w:rFonts w:eastAsiaTheme="minorEastAsia"/>
          <w:b/>
          <w:bCs/>
        </w:rPr>
      </w:pPr>
      <w:r w:rsidRPr="002048E1">
        <w:rPr>
          <w:rFonts w:eastAsiaTheme="minorEastAsia"/>
        </w:rPr>
        <w:t xml:space="preserve">In the above programming, note that we have made a 0.12S delay after the acceleration and deceleration program. This is to make the robot accelerate and decelerate </w:t>
      </w:r>
      <w:r>
        <w:rPr>
          <w:rFonts w:eastAsiaTheme="minorEastAsia"/>
        </w:rPr>
        <w:t>slowly</w:t>
      </w:r>
      <w:r w:rsidRPr="002048E1">
        <w:rPr>
          <w:rFonts w:eastAsiaTheme="minorEastAsia"/>
        </w:rPr>
        <w:t>. If there is no delay, the speed will directly change to the maximum value</w:t>
      </w:r>
      <w:r>
        <w:rPr>
          <w:rFonts w:eastAsiaTheme="minorEastAsia"/>
        </w:rPr>
        <w:t xml:space="preserve"> o</w:t>
      </w:r>
      <w:r w:rsidRPr="002048E1">
        <w:rPr>
          <w:rFonts w:eastAsiaTheme="minorEastAsia"/>
        </w:rPr>
        <w:t>r the minimum.</w:t>
      </w:r>
    </w:p>
    <w:p w14:paraId="46DD6514" w14:textId="6F4D32E0" w:rsidR="000D1A8B" w:rsidRDefault="000D1A8B" w:rsidP="0094158F">
      <w:pPr>
        <w:pStyle w:val="10"/>
      </w:pPr>
      <w:bookmarkStart w:id="62" w:name="_Toc4594469"/>
      <w:r w:rsidRPr="000D1A8B">
        <w:lastRenderedPageBreak/>
        <w:t xml:space="preserve">Chapter </w:t>
      </w:r>
      <w:r>
        <w:t>7</w:t>
      </w:r>
      <w:r w:rsidR="001B44ED">
        <w:t xml:space="preserve"> </w:t>
      </w:r>
      <w:r w:rsidRPr="000D1A8B">
        <w:t xml:space="preserve"> PS2 Remote Control Robot</w:t>
      </w:r>
      <w:bookmarkEnd w:id="62"/>
    </w:p>
    <w:p w14:paraId="23383A62" w14:textId="6B704C61" w:rsidR="00122D4F" w:rsidRDefault="00122D4F" w:rsidP="00122D4F">
      <w:pPr>
        <w:pStyle w:val="2"/>
      </w:pPr>
      <w:bookmarkStart w:id="63" w:name="_Toc4594470"/>
      <w:r>
        <w:rPr>
          <w:rFonts w:hint="eastAsia"/>
        </w:rPr>
        <w:t>7.1 PS2</w:t>
      </w:r>
      <w:r w:rsidR="000D1A8B" w:rsidRPr="000D1A8B">
        <w:t xml:space="preserve"> Remote control handle principle</w:t>
      </w:r>
      <w:bookmarkEnd w:id="63"/>
    </w:p>
    <w:p w14:paraId="383CA2AC" w14:textId="1248274C" w:rsidR="00122D4F" w:rsidRPr="00122D4F" w:rsidRDefault="000D1A8B" w:rsidP="00122D4F">
      <w:pPr>
        <w:ind w:firstLine="480"/>
        <w:rPr>
          <w:rFonts w:eastAsiaTheme="minorEastAsia"/>
        </w:rPr>
      </w:pPr>
      <w:r w:rsidRPr="000D1A8B">
        <w:rPr>
          <w:rFonts w:eastAsiaTheme="minorEastAsia"/>
        </w:rPr>
        <w:t xml:space="preserve">The PS2 handle consists of two parts: the handle (as shown in Figure 7-1) and the receiver (Figure 7-2). The handle needs two 7-cell 1.5V dry battery power supply, and the handle switch is turned ON. Under the condition </w:t>
      </w:r>
      <w:r>
        <w:rPr>
          <w:rFonts w:eastAsiaTheme="minorEastAsia" w:hint="eastAsia"/>
        </w:rPr>
        <w:t>t</w:t>
      </w:r>
      <w:r>
        <w:rPr>
          <w:rFonts w:eastAsiaTheme="minorEastAsia"/>
        </w:rPr>
        <w:t xml:space="preserve">hat the handle hasn’t </w:t>
      </w:r>
      <w:r w:rsidRPr="000D1A8B">
        <w:rPr>
          <w:rFonts w:eastAsiaTheme="minorEastAsia"/>
        </w:rPr>
        <w:t xml:space="preserve">searched the receiver, the light on the handle will flash continuously. Within a certain period of time, </w:t>
      </w:r>
      <w:r>
        <w:rPr>
          <w:rFonts w:eastAsiaTheme="minorEastAsia"/>
        </w:rPr>
        <w:t xml:space="preserve">if </w:t>
      </w:r>
      <w:r w:rsidRPr="000D1A8B">
        <w:rPr>
          <w:rFonts w:eastAsiaTheme="minorEastAsia"/>
        </w:rPr>
        <w:t>the receiver has not been searched, the handle will enter the standby mode, and the light on the handle will be extinguished. At this time, press the "START" button to wake up the handle.</w:t>
      </w:r>
      <w:r w:rsidR="00234A0C" w:rsidRPr="00234A0C">
        <w:t xml:space="preserve"> </w:t>
      </w:r>
      <w:r w:rsidR="00234A0C" w:rsidRPr="00234A0C">
        <w:rPr>
          <w:rFonts w:eastAsiaTheme="minorEastAsia"/>
        </w:rPr>
        <w:t>The working power of the receiver is 3~5V, it can't be reversed, and it can't overvoltage, otherwise it will burn out the receiver.</w:t>
      </w:r>
    </w:p>
    <w:p w14:paraId="78240ADA" w14:textId="2601A03F" w:rsidR="00122D4F" w:rsidRDefault="00234A0C" w:rsidP="00122D4F">
      <w:pPr>
        <w:ind w:firstLine="480"/>
        <w:jc w:val="center"/>
        <w:rPr>
          <w:rFonts w:eastAsiaTheme="minorEastAsia"/>
        </w:rPr>
      </w:pPr>
      <w:r w:rsidRPr="00234A0C">
        <w:rPr>
          <w:rFonts w:eastAsiaTheme="minorEastAsia"/>
        </w:rPr>
        <w:t xml:space="preserve">After the normal power-on, the handle and the receiver are automatically paired. When the pairing is not successful, the green light of the receiver flashes, and the light on the handle also flashes. After the pairing is successful, the green light on the receiver is always on, and the light on the handle is also </w:t>
      </w:r>
      <w:r>
        <w:rPr>
          <w:rFonts w:eastAsiaTheme="minorEastAsia"/>
        </w:rPr>
        <w:t>always</w:t>
      </w:r>
      <w:r w:rsidRPr="00234A0C">
        <w:rPr>
          <w:rFonts w:eastAsiaTheme="minorEastAsia"/>
        </w:rPr>
        <w:t xml:space="preserve"> </w:t>
      </w:r>
      <w:r>
        <w:rPr>
          <w:rFonts w:eastAsiaTheme="minorEastAsia"/>
        </w:rPr>
        <w:t>on.</w:t>
      </w:r>
      <w:r w:rsidRPr="00234A0C">
        <w:rPr>
          <w:rFonts w:eastAsiaTheme="minorEastAsia"/>
        </w:rPr>
        <w:t xml:space="preserve"> </w:t>
      </w:r>
      <w:r>
        <w:rPr>
          <w:rFonts w:eastAsiaTheme="minorEastAsia"/>
        </w:rPr>
        <w:t>T</w:t>
      </w:r>
      <w:r w:rsidRPr="00234A0C">
        <w:rPr>
          <w:rFonts w:eastAsiaTheme="minorEastAsia"/>
        </w:rPr>
        <w:t xml:space="preserve">he button "MODE" (the handle batch is different, the above logo may be "ANALOG", but </w:t>
      </w:r>
      <w:r>
        <w:rPr>
          <w:rFonts w:eastAsiaTheme="minorEastAsia"/>
        </w:rPr>
        <w:t xml:space="preserve">it </w:t>
      </w:r>
      <w:r w:rsidRPr="00234A0C">
        <w:rPr>
          <w:rFonts w:eastAsiaTheme="minorEastAsia"/>
        </w:rPr>
        <w:t>will not affect the use), you can choose "red light mode"</w:t>
      </w:r>
      <w:r>
        <w:rPr>
          <w:rFonts w:eastAsiaTheme="minorEastAsia"/>
        </w:rPr>
        <w:t>or</w:t>
      </w:r>
      <w:r w:rsidRPr="00234A0C">
        <w:rPr>
          <w:rFonts w:eastAsiaTheme="minorEastAsia"/>
        </w:rPr>
        <w:t>"green light mode".</w:t>
      </w:r>
      <w:r w:rsidR="00122D4F">
        <w:rPr>
          <w:rFonts w:eastAsiaTheme="minorEastAsia"/>
          <w:noProof/>
        </w:rPr>
        <w:drawing>
          <wp:inline distT="0" distB="0" distL="0" distR="0" wp14:anchorId="59321BDF" wp14:editId="476BE4A4">
            <wp:extent cx="3548380" cy="243268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8380" cy="2432685"/>
                    </a:xfrm>
                    <a:prstGeom prst="rect">
                      <a:avLst/>
                    </a:prstGeom>
                    <a:noFill/>
                  </pic:spPr>
                </pic:pic>
              </a:graphicData>
            </a:graphic>
          </wp:inline>
        </w:drawing>
      </w:r>
    </w:p>
    <w:p w14:paraId="420CA1D9" w14:textId="4BEDC449" w:rsidR="00122D4F" w:rsidRDefault="00234A0C" w:rsidP="00122D4F">
      <w:pPr>
        <w:ind w:firstLine="480"/>
        <w:jc w:val="center"/>
        <w:rPr>
          <w:rFonts w:eastAsiaTheme="minorEastAsia"/>
        </w:rPr>
      </w:pPr>
      <w:r>
        <w:rPr>
          <w:rFonts w:eastAsiaTheme="minorEastAsia" w:hint="eastAsia"/>
        </w:rPr>
        <w:t>F</w:t>
      </w:r>
      <w:r>
        <w:rPr>
          <w:rFonts w:eastAsiaTheme="minorEastAsia"/>
        </w:rPr>
        <w:t xml:space="preserve">igure </w:t>
      </w:r>
      <w:r w:rsidR="00122D4F">
        <w:rPr>
          <w:rFonts w:eastAsiaTheme="minorEastAsia" w:hint="eastAsia"/>
        </w:rPr>
        <w:t>7-1</w:t>
      </w:r>
    </w:p>
    <w:p w14:paraId="55863F93" w14:textId="69676321" w:rsidR="00122D4F" w:rsidRDefault="00122D4F" w:rsidP="00122D4F">
      <w:pPr>
        <w:ind w:firstLine="480"/>
        <w:jc w:val="center"/>
        <w:rPr>
          <w:rFonts w:eastAsiaTheme="minorEastAsia"/>
        </w:rPr>
      </w:pPr>
      <w:r>
        <w:rPr>
          <w:rFonts w:eastAsiaTheme="minorEastAsia"/>
          <w:noProof/>
        </w:rPr>
        <w:drawing>
          <wp:inline distT="0" distB="0" distL="0" distR="0" wp14:anchorId="2A2F95C9" wp14:editId="129FDB7C">
            <wp:extent cx="3017520" cy="2097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7520" cy="2097405"/>
                    </a:xfrm>
                    <a:prstGeom prst="rect">
                      <a:avLst/>
                    </a:prstGeom>
                    <a:noFill/>
                  </pic:spPr>
                </pic:pic>
              </a:graphicData>
            </a:graphic>
          </wp:inline>
        </w:drawing>
      </w:r>
      <w:r>
        <w:rPr>
          <w:rFonts w:eastAsiaTheme="minorEastAsia"/>
          <w:noProof/>
        </w:rPr>
        <w:drawing>
          <wp:inline distT="0" distB="0" distL="0" distR="0" wp14:anchorId="266211F2" wp14:editId="0D9006F3">
            <wp:extent cx="2755900" cy="209740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55900" cy="2097405"/>
                    </a:xfrm>
                    <a:prstGeom prst="rect">
                      <a:avLst/>
                    </a:prstGeom>
                    <a:noFill/>
                  </pic:spPr>
                </pic:pic>
              </a:graphicData>
            </a:graphic>
          </wp:inline>
        </w:drawing>
      </w:r>
    </w:p>
    <w:p w14:paraId="3E52D470" w14:textId="3E760C61" w:rsidR="00122D4F" w:rsidRDefault="00234A0C" w:rsidP="00122D4F">
      <w:pPr>
        <w:ind w:firstLine="480"/>
        <w:jc w:val="center"/>
        <w:rPr>
          <w:rFonts w:eastAsiaTheme="minorEastAsia"/>
        </w:rPr>
      </w:pPr>
      <w:r>
        <w:rPr>
          <w:rFonts w:eastAsiaTheme="minorEastAsia" w:hint="eastAsia"/>
        </w:rPr>
        <w:lastRenderedPageBreak/>
        <w:t>F</w:t>
      </w:r>
      <w:r>
        <w:rPr>
          <w:rFonts w:eastAsiaTheme="minorEastAsia"/>
        </w:rPr>
        <w:t xml:space="preserve">igure </w:t>
      </w:r>
      <w:r w:rsidR="00122D4F">
        <w:rPr>
          <w:rFonts w:eastAsiaTheme="minorEastAsia" w:hint="eastAsia"/>
        </w:rPr>
        <w:t>7-2</w:t>
      </w:r>
    </w:p>
    <w:p w14:paraId="162F0391" w14:textId="77777777" w:rsidR="00234A0C" w:rsidRDefault="00234A0C" w:rsidP="0094158F">
      <w:pPr>
        <w:rPr>
          <w:rFonts w:eastAsiaTheme="minorEastAsia"/>
          <w:b/>
          <w:bCs/>
        </w:rPr>
      </w:pPr>
      <w:r w:rsidRPr="00234A0C">
        <w:rPr>
          <w:rFonts w:eastAsiaTheme="minorEastAsia"/>
        </w:rPr>
        <w:t xml:space="preserve">When the handle is connected to the receiver, we can use the handle to send the button commands. When the receiver receives these button commands, the robot's brain (the main control board) will follow the commands received to make his limbs (four wheels, </w:t>
      </w:r>
      <w:r>
        <w:rPr>
          <w:rFonts w:eastAsiaTheme="minorEastAsia"/>
        </w:rPr>
        <w:t>the servo</w:t>
      </w:r>
      <w:r w:rsidRPr="00234A0C">
        <w:rPr>
          <w:rFonts w:eastAsiaTheme="minorEastAsia"/>
        </w:rPr>
        <w:t>) and so on do the corresponding action.</w:t>
      </w:r>
    </w:p>
    <w:p w14:paraId="1B480A34" w14:textId="2DACF70C" w:rsidR="00D71795" w:rsidRDefault="00D71795" w:rsidP="00D71795">
      <w:pPr>
        <w:pStyle w:val="2"/>
      </w:pPr>
      <w:bookmarkStart w:id="64" w:name="_Toc4594471"/>
      <w:r>
        <w:rPr>
          <w:rFonts w:hint="eastAsia"/>
        </w:rPr>
        <w:t>7.2 PS2</w:t>
      </w:r>
      <w:r w:rsidR="00234A0C" w:rsidRPr="00234A0C">
        <w:t xml:space="preserve"> Remote control test</w:t>
      </w:r>
      <w:bookmarkEnd w:id="64"/>
    </w:p>
    <w:p w14:paraId="35BC3905" w14:textId="726AA836" w:rsidR="00D71795" w:rsidRDefault="00D71795" w:rsidP="00D71795">
      <w:pPr>
        <w:rPr>
          <w:rFonts w:eastAsiaTheme="minorEastAsia"/>
        </w:rPr>
      </w:pPr>
      <w:r>
        <w:rPr>
          <w:rFonts w:eastAsiaTheme="minorEastAsia" w:hint="eastAsia"/>
        </w:rPr>
        <w:t xml:space="preserve">   </w:t>
      </w:r>
      <w:r w:rsidR="00234A0C" w:rsidRPr="00234A0C">
        <w:rPr>
          <w:rFonts w:eastAsiaTheme="minorEastAsia"/>
        </w:rPr>
        <w:t>We can first</w:t>
      </w:r>
      <w:r w:rsidR="00234A0C">
        <w:rPr>
          <w:rFonts w:eastAsiaTheme="minorEastAsia"/>
        </w:rPr>
        <w:t>ly</w:t>
      </w:r>
      <w:r w:rsidR="00234A0C" w:rsidRPr="00234A0C">
        <w:rPr>
          <w:rFonts w:eastAsiaTheme="minorEastAsia"/>
        </w:rPr>
        <w:t xml:space="preserve"> write a program to test the PS2 remote control, use the serial port to print, when the PS2 remote control button is pressed, the serial port prints the corresponding button key value, we observe the serial port printing content</w:t>
      </w:r>
      <w:r w:rsidR="00234A0C">
        <w:rPr>
          <w:rFonts w:eastAsiaTheme="minorEastAsia"/>
        </w:rPr>
        <w:t xml:space="preserve"> and</w:t>
      </w:r>
      <w:r w:rsidR="00234A0C" w:rsidRPr="00234A0C">
        <w:rPr>
          <w:rFonts w:eastAsiaTheme="minorEastAsia"/>
        </w:rPr>
        <w:t xml:space="preserve"> we can see which button of the PS2 remote control is pressed</w:t>
      </w:r>
      <w:r w:rsidR="00234A0C">
        <w:rPr>
          <w:rFonts w:eastAsiaTheme="minorEastAsia"/>
        </w:rPr>
        <w:t>..L</w:t>
      </w:r>
      <w:r w:rsidR="00234A0C" w:rsidRPr="00234A0C">
        <w:rPr>
          <w:rFonts w:eastAsiaTheme="minorEastAsia"/>
        </w:rPr>
        <w:t>et's write a test program first</w:t>
      </w:r>
      <w:r w:rsidR="00234A0C">
        <w:rPr>
          <w:rFonts w:eastAsiaTheme="minorEastAsia"/>
        </w:rPr>
        <w:t>ly</w:t>
      </w:r>
      <w:r w:rsidR="00234A0C">
        <w:rPr>
          <w:rFonts w:eastAsiaTheme="minorEastAsia" w:hint="eastAsia"/>
        </w:rPr>
        <w:t>.</w:t>
      </w:r>
    </w:p>
    <w:p w14:paraId="7F5D5562" w14:textId="19BE25B6" w:rsidR="00EE403F" w:rsidRDefault="004D77C7" w:rsidP="006179C2">
      <w:pPr>
        <w:jc w:val="center"/>
        <w:rPr>
          <w:rFonts w:eastAsiaTheme="minorEastAsia"/>
        </w:rPr>
      </w:pPr>
      <w:r>
        <w:rPr>
          <w:noProof/>
        </w:rPr>
        <w:drawing>
          <wp:inline distT="0" distB="0" distL="0" distR="0" wp14:anchorId="2EB96E1E" wp14:editId="1AC234D1">
            <wp:extent cx="4019550" cy="47910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9550" cy="4791075"/>
                    </a:xfrm>
                    <a:prstGeom prst="rect">
                      <a:avLst/>
                    </a:prstGeom>
                  </pic:spPr>
                </pic:pic>
              </a:graphicData>
            </a:graphic>
          </wp:inline>
        </w:drawing>
      </w:r>
    </w:p>
    <w:p w14:paraId="40F54D0E" w14:textId="6E8C4ADB" w:rsidR="006179C2" w:rsidRDefault="00CA240D" w:rsidP="006179C2">
      <w:pPr>
        <w:jc w:val="center"/>
        <w:rPr>
          <w:rFonts w:eastAsiaTheme="minorEastAsia"/>
        </w:rPr>
      </w:pPr>
      <w:r>
        <w:rPr>
          <w:rFonts w:eastAsiaTheme="minorEastAsia" w:hint="eastAsia"/>
        </w:rPr>
        <w:t>Figure</w:t>
      </w:r>
      <w:r>
        <w:rPr>
          <w:rFonts w:eastAsiaTheme="minorEastAsia"/>
        </w:rPr>
        <w:t xml:space="preserve"> </w:t>
      </w:r>
      <w:r w:rsidR="006179C2">
        <w:rPr>
          <w:rFonts w:eastAsiaTheme="minorEastAsia" w:hint="eastAsia"/>
        </w:rPr>
        <w:t>7-3</w:t>
      </w:r>
    </w:p>
    <w:p w14:paraId="058CCA53" w14:textId="77777777" w:rsidR="00CA240D" w:rsidRDefault="00CA240D" w:rsidP="0094158F">
      <w:pPr>
        <w:rPr>
          <w:rFonts w:eastAsiaTheme="minorEastAsia"/>
          <w:b/>
          <w:bCs/>
        </w:rPr>
      </w:pPr>
      <w:r w:rsidRPr="00CA240D">
        <w:rPr>
          <w:rFonts w:eastAsiaTheme="minorEastAsia"/>
        </w:rPr>
        <w:t>As shown in Figure 7-3 PS2 test program, after uploading the program to the robot, open the serial port monitor, press the PS2 up and down buttons, the serial port will print the corresponding number.</w:t>
      </w:r>
    </w:p>
    <w:p w14:paraId="48E0BCAE" w14:textId="0429BCA7" w:rsidR="00874B41" w:rsidRDefault="00874B41" w:rsidP="00874B41">
      <w:pPr>
        <w:pStyle w:val="2"/>
      </w:pPr>
      <w:bookmarkStart w:id="65" w:name="_Toc4594472"/>
      <w:r>
        <w:rPr>
          <w:rFonts w:eastAsiaTheme="minorEastAsia" w:hint="eastAsia"/>
        </w:rPr>
        <w:lastRenderedPageBreak/>
        <w:t>7.</w:t>
      </w:r>
      <w:r w:rsidR="007321EA">
        <w:rPr>
          <w:rFonts w:eastAsiaTheme="minorEastAsia" w:hint="eastAsia"/>
        </w:rPr>
        <w:t xml:space="preserve">3 </w:t>
      </w:r>
      <w:r>
        <w:rPr>
          <w:rFonts w:hint="eastAsia"/>
        </w:rPr>
        <w:t>PS2</w:t>
      </w:r>
      <w:r w:rsidR="00CA240D" w:rsidRPr="00CA240D">
        <w:t xml:space="preserve"> Remote control robot programming ideas</w:t>
      </w:r>
      <w:bookmarkEnd w:id="65"/>
    </w:p>
    <w:p w14:paraId="2F5418B8" w14:textId="27CD144D" w:rsidR="001E28CC" w:rsidRDefault="00CA240D" w:rsidP="00874B41">
      <w:pPr>
        <w:jc w:val="center"/>
        <w:rPr>
          <w:rFonts w:eastAsiaTheme="minorEastAsia"/>
        </w:rPr>
      </w:pPr>
      <w:r w:rsidRPr="00CA240D">
        <w:rPr>
          <w:rFonts w:eastAsiaTheme="minorEastAsia"/>
        </w:rPr>
        <w:t xml:space="preserve">PS2 remote control robot programming idea is to set the mode </w:t>
      </w:r>
      <w:r w:rsidR="003B3B1C">
        <w:rPr>
          <w:rFonts w:eastAsiaTheme="minorEastAsia"/>
        </w:rPr>
        <w:t>to</w:t>
      </w:r>
      <w:r w:rsidRPr="00CA240D">
        <w:rPr>
          <w:rFonts w:eastAsiaTheme="minorEastAsia"/>
        </w:rPr>
        <w:t xml:space="preserve"> PS2 control mode, and then define the button function on the PS2 handle according to your own needs</w:t>
      </w:r>
      <w:r w:rsidR="003B3B1C">
        <w:rPr>
          <w:rFonts w:eastAsiaTheme="minorEastAsia"/>
        </w:rPr>
        <w:t>. O</w:t>
      </w:r>
      <w:r w:rsidRPr="00CA240D">
        <w:rPr>
          <w:rFonts w:eastAsiaTheme="minorEastAsia"/>
        </w:rPr>
        <w:t>ur next programming is programmed according to the button definition shown in Figure 7-3</w:t>
      </w:r>
      <w:r w:rsidR="001E28CC">
        <w:rPr>
          <w:rFonts w:eastAsiaTheme="minorEastAsia"/>
        </w:rPr>
        <w:t xml:space="preserve">. </w:t>
      </w:r>
      <w:r w:rsidR="001E28CC" w:rsidRPr="001E28CC">
        <w:rPr>
          <w:rFonts w:eastAsiaTheme="minorEastAsia"/>
        </w:rPr>
        <w:t>Then the robot performs corresponding leftward, forward, and rightward movement according to the received handle button value</w:t>
      </w:r>
      <w:r w:rsidR="001E28CC">
        <w:rPr>
          <w:rFonts w:eastAsiaTheme="minorEastAsia"/>
        </w:rPr>
        <w:t xml:space="preserve"> and it can also</w:t>
      </w:r>
      <w:r w:rsidR="001E28CC" w:rsidRPr="001E28CC">
        <w:rPr>
          <w:rFonts w:eastAsiaTheme="minorEastAsia"/>
        </w:rPr>
        <w:t xml:space="preserve"> accelerate</w:t>
      </w:r>
      <w:r w:rsidR="001E28CC">
        <w:rPr>
          <w:rFonts w:eastAsiaTheme="minorEastAsia"/>
        </w:rPr>
        <w:t>,</w:t>
      </w:r>
      <w:r w:rsidR="001E28CC" w:rsidRPr="001E28CC">
        <w:rPr>
          <w:rFonts w:eastAsiaTheme="minorEastAsia"/>
        </w:rPr>
        <w:t xml:space="preserve"> decelerate </w:t>
      </w:r>
      <w:r w:rsidR="001E28CC">
        <w:rPr>
          <w:rFonts w:eastAsiaTheme="minorEastAsia"/>
        </w:rPr>
        <w:t xml:space="preserve">and </w:t>
      </w:r>
      <w:r w:rsidR="001E28CC" w:rsidRPr="001E28CC">
        <w:rPr>
          <w:rFonts w:eastAsiaTheme="minorEastAsia"/>
        </w:rPr>
        <w:t>operate</w:t>
      </w:r>
      <w:r w:rsidR="001E28CC">
        <w:rPr>
          <w:rFonts w:eastAsiaTheme="minorEastAsia"/>
        </w:rPr>
        <w:t xml:space="preserve"> </w:t>
      </w:r>
      <w:r w:rsidR="001E28CC" w:rsidRPr="001E28CC">
        <w:rPr>
          <w:rFonts w:eastAsiaTheme="minorEastAsia"/>
        </w:rPr>
        <w:t xml:space="preserve">the </w:t>
      </w:r>
      <w:r w:rsidR="001E28CC">
        <w:rPr>
          <w:rFonts w:eastAsiaTheme="minorEastAsia"/>
        </w:rPr>
        <w:t xml:space="preserve">servo </w:t>
      </w:r>
      <w:r w:rsidR="001E28CC" w:rsidRPr="001E28CC">
        <w:rPr>
          <w:rFonts w:eastAsiaTheme="minorEastAsia"/>
        </w:rPr>
        <w:t>etc. The PS2 handle remote control car defines all the button functions as shown in Figure 7-</w:t>
      </w:r>
      <w:r w:rsidR="001E28CC">
        <w:rPr>
          <w:rFonts w:eastAsiaTheme="minorEastAsia"/>
        </w:rPr>
        <w:t>4</w:t>
      </w:r>
    </w:p>
    <w:p w14:paraId="6AB0AC59" w14:textId="61204DC3" w:rsidR="00874B41" w:rsidRPr="00705F24" w:rsidRDefault="007A47E5" w:rsidP="00874B41">
      <w:pPr>
        <w:jc w:val="center"/>
        <w:rPr>
          <w:rFonts w:cs="Times New Roman"/>
        </w:rPr>
      </w:pPr>
      <w:r>
        <w:rPr>
          <w:noProof/>
        </w:rPr>
        <w:drawing>
          <wp:inline distT="0" distB="0" distL="0" distR="0" wp14:anchorId="5685738D" wp14:editId="58AED58B">
            <wp:extent cx="3743325" cy="25241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3325" cy="2524125"/>
                    </a:xfrm>
                    <a:prstGeom prst="rect">
                      <a:avLst/>
                    </a:prstGeom>
                  </pic:spPr>
                </pic:pic>
              </a:graphicData>
            </a:graphic>
          </wp:inline>
        </w:drawing>
      </w:r>
    </w:p>
    <w:p w14:paraId="16D0C593" w14:textId="03064AD9" w:rsidR="00874B41" w:rsidRPr="00705F24" w:rsidRDefault="001E28CC" w:rsidP="007A47E5">
      <w:pPr>
        <w:ind w:firstLineChars="2150" w:firstLine="5160"/>
        <w:rPr>
          <w:rFonts w:cs="Times New Roman"/>
        </w:rPr>
      </w:pPr>
      <w:r>
        <w:rPr>
          <w:rFonts w:ascii="宋体" w:eastAsia="宋体" w:cs="Times New Roman" w:hint="eastAsia"/>
        </w:rPr>
        <w:t>F</w:t>
      </w:r>
      <w:r>
        <w:rPr>
          <w:rFonts w:ascii="宋体" w:eastAsia="宋体" w:cs="Times New Roman"/>
        </w:rPr>
        <w:t>igure</w:t>
      </w:r>
      <w:r w:rsidR="00874B41" w:rsidRPr="00705F24">
        <w:rPr>
          <w:rFonts w:eastAsiaTheme="minorEastAsia" w:cs="Times New Roman"/>
        </w:rPr>
        <w:t xml:space="preserve"> </w:t>
      </w:r>
      <w:r w:rsidR="007A47E5">
        <w:rPr>
          <w:rFonts w:eastAsiaTheme="minorEastAsia" w:cs="Times New Roman" w:hint="eastAsia"/>
        </w:rPr>
        <w:t>7-4</w:t>
      </w:r>
    </w:p>
    <w:p w14:paraId="623859D0" w14:textId="5C867AC6"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00874B41" w:rsidRPr="00EE403F">
        <w:rPr>
          <w:rFonts w:ascii="Times New Roman" w:hAnsi="Times New Roman"/>
          <w:kern w:val="0"/>
          <w:sz w:val="24"/>
        </w:rPr>
        <w:t xml:space="preserve"> UP</w:t>
      </w:r>
      <w:r w:rsidR="00874B41" w:rsidRPr="00EE403F">
        <w:rPr>
          <w:rFonts w:ascii="Times New Roman" w:hAnsi="Times New Roman"/>
          <w:kern w:val="0"/>
          <w:sz w:val="24"/>
        </w:rPr>
        <w:t>：</w:t>
      </w:r>
      <w:r w:rsidRPr="001E28CC">
        <w:rPr>
          <w:rFonts w:ascii="Times New Roman" w:hAnsi="Times New Roman"/>
          <w:kern w:val="0"/>
          <w:sz w:val="24"/>
        </w:rPr>
        <w:t>Advance</w:t>
      </w:r>
    </w:p>
    <w:p w14:paraId="26DA705B" w14:textId="5C0AACCB"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Pr="00EE403F">
        <w:rPr>
          <w:rFonts w:ascii="Times New Roman" w:hAnsi="Times New Roman"/>
          <w:kern w:val="0"/>
          <w:sz w:val="24"/>
        </w:rPr>
        <w:t xml:space="preserve"> </w:t>
      </w:r>
      <w:r w:rsidR="00874B41" w:rsidRPr="00EE403F">
        <w:rPr>
          <w:rFonts w:ascii="Times New Roman" w:hAnsi="Times New Roman"/>
          <w:kern w:val="0"/>
          <w:sz w:val="24"/>
        </w:rPr>
        <w:t>DOWN</w:t>
      </w:r>
      <w:r w:rsidR="00874B41" w:rsidRPr="00EE403F">
        <w:rPr>
          <w:rFonts w:ascii="Times New Roman" w:hAnsi="Times New Roman"/>
          <w:kern w:val="0"/>
          <w:sz w:val="24"/>
        </w:rPr>
        <w:t>：</w:t>
      </w:r>
      <w:r>
        <w:rPr>
          <w:rFonts w:ascii="Times New Roman" w:hAnsi="Times New Roman"/>
          <w:kern w:val="0"/>
          <w:sz w:val="24"/>
        </w:rPr>
        <w:t>B</w:t>
      </w:r>
      <w:r w:rsidRPr="001E28CC">
        <w:rPr>
          <w:rFonts w:ascii="Times New Roman" w:hAnsi="Times New Roman"/>
          <w:kern w:val="0"/>
          <w:sz w:val="24"/>
        </w:rPr>
        <w:t>ackward</w:t>
      </w:r>
    </w:p>
    <w:p w14:paraId="25152D33" w14:textId="48D6BBC6"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Pr="00EE403F">
        <w:rPr>
          <w:rFonts w:ascii="Times New Roman" w:hAnsi="Times New Roman"/>
          <w:kern w:val="0"/>
          <w:sz w:val="24"/>
        </w:rPr>
        <w:t xml:space="preserve"> </w:t>
      </w:r>
      <w:r w:rsidR="00874B41" w:rsidRPr="00EE403F">
        <w:rPr>
          <w:rFonts w:ascii="Times New Roman" w:hAnsi="Times New Roman"/>
          <w:kern w:val="0"/>
          <w:sz w:val="24"/>
        </w:rPr>
        <w:t>LEFT</w:t>
      </w:r>
      <w:r w:rsidR="00874B41" w:rsidRPr="00EE403F">
        <w:rPr>
          <w:rFonts w:ascii="Times New Roman" w:hAnsi="Times New Roman"/>
          <w:kern w:val="0"/>
          <w:sz w:val="24"/>
        </w:rPr>
        <w:t>：</w:t>
      </w:r>
      <w:r>
        <w:rPr>
          <w:rFonts w:ascii="Times New Roman" w:hAnsi="Times New Roman" w:hint="eastAsia"/>
          <w:kern w:val="0"/>
          <w:sz w:val="24"/>
        </w:rPr>
        <w:t>T</w:t>
      </w:r>
      <w:r>
        <w:rPr>
          <w:rFonts w:ascii="Times New Roman" w:hAnsi="Times New Roman"/>
          <w:kern w:val="0"/>
          <w:sz w:val="24"/>
        </w:rPr>
        <w:t>urn left</w:t>
      </w:r>
    </w:p>
    <w:p w14:paraId="3873C4B6" w14:textId="0630A4AF"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Pr="00EE403F">
        <w:rPr>
          <w:rFonts w:ascii="Times New Roman" w:hAnsi="Times New Roman"/>
          <w:kern w:val="0"/>
          <w:sz w:val="24"/>
        </w:rPr>
        <w:t xml:space="preserve"> </w:t>
      </w:r>
      <w:r w:rsidR="00874B41" w:rsidRPr="00EE403F">
        <w:rPr>
          <w:rFonts w:ascii="Times New Roman" w:hAnsi="Times New Roman"/>
          <w:kern w:val="0"/>
          <w:sz w:val="24"/>
        </w:rPr>
        <w:t>RIGHT</w:t>
      </w:r>
      <w:r w:rsidR="00874B41" w:rsidRPr="00EE403F">
        <w:rPr>
          <w:rFonts w:ascii="Times New Roman" w:hAnsi="Times New Roman"/>
          <w:kern w:val="0"/>
          <w:sz w:val="24"/>
        </w:rPr>
        <w:t>：</w:t>
      </w:r>
      <w:r>
        <w:rPr>
          <w:rFonts w:ascii="Times New Roman" w:hAnsi="Times New Roman" w:hint="eastAsia"/>
          <w:kern w:val="0"/>
          <w:sz w:val="24"/>
        </w:rPr>
        <w:t>T</w:t>
      </w:r>
      <w:r>
        <w:rPr>
          <w:rFonts w:ascii="Times New Roman" w:hAnsi="Times New Roman"/>
          <w:kern w:val="0"/>
          <w:sz w:val="24"/>
        </w:rPr>
        <w:t>urn right</w:t>
      </w:r>
    </w:p>
    <w:p w14:paraId="4C4E4306" w14:textId="12070F00"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00874B41" w:rsidRPr="00EE403F">
        <w:rPr>
          <w:rFonts w:ascii="Times New Roman" w:hAnsi="Times New Roman"/>
          <w:kern w:val="0"/>
          <w:sz w:val="24"/>
        </w:rPr>
        <w:t xml:space="preserve"> A</w:t>
      </w:r>
      <w:r w:rsidR="00874B41" w:rsidRPr="00EE403F">
        <w:rPr>
          <w:rFonts w:ascii="Times New Roman" w:hAnsi="Times New Roman"/>
          <w:kern w:val="0"/>
          <w:sz w:val="24"/>
        </w:rPr>
        <w:t>：</w:t>
      </w:r>
      <w:r>
        <w:rPr>
          <w:rFonts w:ascii="Times New Roman" w:hAnsi="Times New Roman"/>
          <w:kern w:val="0"/>
          <w:sz w:val="24"/>
        </w:rPr>
        <w:t>A</w:t>
      </w:r>
      <w:r w:rsidRPr="001E28CC">
        <w:rPr>
          <w:rFonts w:ascii="Times New Roman" w:hAnsi="Times New Roman"/>
          <w:kern w:val="0"/>
          <w:sz w:val="24"/>
        </w:rPr>
        <w:t>cceleration</w:t>
      </w:r>
    </w:p>
    <w:p w14:paraId="716E0CE7" w14:textId="3C838295"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00874B41" w:rsidRPr="00EE403F">
        <w:rPr>
          <w:rFonts w:ascii="Times New Roman" w:hAnsi="Times New Roman"/>
          <w:kern w:val="0"/>
          <w:sz w:val="24"/>
        </w:rPr>
        <w:t xml:space="preserve"> B</w:t>
      </w:r>
      <w:r w:rsidR="00874B41" w:rsidRPr="00EE403F">
        <w:rPr>
          <w:rFonts w:ascii="Times New Roman" w:hAnsi="Times New Roman"/>
          <w:kern w:val="0"/>
          <w:sz w:val="24"/>
        </w:rPr>
        <w:t>：</w:t>
      </w:r>
      <w:r w:rsidRPr="001E28CC">
        <w:rPr>
          <w:rFonts w:ascii="Times New Roman" w:hAnsi="Times New Roman"/>
          <w:kern w:val="0"/>
          <w:sz w:val="24"/>
        </w:rPr>
        <w:t>S</w:t>
      </w:r>
      <w:r>
        <w:rPr>
          <w:rFonts w:ascii="Times New Roman" w:hAnsi="Times New Roman"/>
          <w:kern w:val="0"/>
          <w:sz w:val="24"/>
        </w:rPr>
        <w:t>ervo</w:t>
      </w:r>
      <w:r w:rsidRPr="001E28CC">
        <w:rPr>
          <w:rFonts w:ascii="Times New Roman" w:hAnsi="Times New Roman"/>
          <w:kern w:val="0"/>
          <w:sz w:val="24"/>
        </w:rPr>
        <w:t xml:space="preserve"> </w:t>
      </w:r>
      <w:r>
        <w:rPr>
          <w:rFonts w:ascii="Times New Roman" w:hAnsi="Times New Roman"/>
          <w:kern w:val="0"/>
          <w:sz w:val="24"/>
        </w:rPr>
        <w:t>turns left</w:t>
      </w:r>
    </w:p>
    <w:p w14:paraId="25F1DDF3" w14:textId="6E7BAF15"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00874B41" w:rsidRPr="00EE403F">
        <w:rPr>
          <w:rFonts w:ascii="Times New Roman" w:hAnsi="Times New Roman"/>
          <w:kern w:val="0"/>
          <w:sz w:val="24"/>
        </w:rPr>
        <w:t xml:space="preserve"> C</w:t>
      </w:r>
      <w:r w:rsidR="00874B41" w:rsidRPr="00EE403F">
        <w:rPr>
          <w:rFonts w:ascii="Times New Roman" w:hAnsi="Times New Roman"/>
          <w:kern w:val="0"/>
          <w:sz w:val="24"/>
        </w:rPr>
        <w:t>：</w:t>
      </w:r>
      <w:r>
        <w:rPr>
          <w:rFonts w:ascii="Times New Roman" w:hAnsi="Times New Roman"/>
          <w:kern w:val="0"/>
          <w:sz w:val="24"/>
        </w:rPr>
        <w:t>D</w:t>
      </w:r>
      <w:r w:rsidRPr="001E28CC">
        <w:rPr>
          <w:rFonts w:ascii="Times New Roman" w:hAnsi="Times New Roman"/>
          <w:kern w:val="0"/>
          <w:sz w:val="24"/>
        </w:rPr>
        <w:t>eceleration</w:t>
      </w:r>
    </w:p>
    <w:p w14:paraId="4ADC79A2" w14:textId="339AA566" w:rsidR="00874B41" w:rsidRPr="00EE403F" w:rsidRDefault="001E28CC" w:rsidP="001C0A59">
      <w:pPr>
        <w:pStyle w:val="af6"/>
        <w:numPr>
          <w:ilvl w:val="0"/>
          <w:numId w:val="39"/>
        </w:numPr>
        <w:spacing w:line="360" w:lineRule="auto"/>
        <w:ind w:firstLineChars="0"/>
        <w:rPr>
          <w:rFonts w:ascii="Times New Roman" w:hAnsi="Times New Roman"/>
          <w:kern w:val="0"/>
          <w:sz w:val="24"/>
        </w:rPr>
      </w:pPr>
      <w:r>
        <w:rPr>
          <w:rFonts w:ascii="Times New Roman" w:hAnsi="Times New Roman" w:hint="eastAsia"/>
          <w:kern w:val="0"/>
          <w:sz w:val="24"/>
        </w:rPr>
        <w:t>M</w:t>
      </w:r>
      <w:r>
        <w:rPr>
          <w:rFonts w:ascii="Times New Roman" w:hAnsi="Times New Roman"/>
          <w:kern w:val="0"/>
          <w:sz w:val="24"/>
        </w:rPr>
        <w:t>ark</w:t>
      </w:r>
      <w:r w:rsidRPr="00EE403F">
        <w:rPr>
          <w:rFonts w:ascii="Times New Roman" w:hAnsi="Times New Roman"/>
          <w:kern w:val="0"/>
          <w:sz w:val="24"/>
        </w:rPr>
        <w:t xml:space="preserve"> </w:t>
      </w:r>
      <w:r w:rsidR="00874B41" w:rsidRPr="00EE403F">
        <w:rPr>
          <w:rFonts w:ascii="Times New Roman" w:hAnsi="Times New Roman"/>
          <w:kern w:val="0"/>
          <w:sz w:val="24"/>
        </w:rPr>
        <w:t>D</w:t>
      </w:r>
      <w:r w:rsidR="00874B41" w:rsidRPr="00EE403F">
        <w:rPr>
          <w:rFonts w:ascii="Times New Roman" w:hAnsi="Times New Roman"/>
          <w:kern w:val="0"/>
          <w:sz w:val="24"/>
        </w:rPr>
        <w:t>：</w:t>
      </w:r>
      <w:r w:rsidRPr="001E28CC">
        <w:rPr>
          <w:rFonts w:ascii="Times New Roman" w:hAnsi="Times New Roman"/>
          <w:kern w:val="0"/>
          <w:sz w:val="24"/>
        </w:rPr>
        <w:t>S</w:t>
      </w:r>
      <w:r>
        <w:rPr>
          <w:rFonts w:ascii="Times New Roman" w:hAnsi="Times New Roman"/>
          <w:kern w:val="0"/>
          <w:sz w:val="24"/>
        </w:rPr>
        <w:t>ervo</w:t>
      </w:r>
      <w:r w:rsidRPr="001E28CC">
        <w:rPr>
          <w:rFonts w:ascii="Times New Roman" w:hAnsi="Times New Roman"/>
          <w:kern w:val="0"/>
          <w:sz w:val="24"/>
        </w:rPr>
        <w:t xml:space="preserve"> </w:t>
      </w:r>
      <w:r>
        <w:rPr>
          <w:rFonts w:ascii="Times New Roman" w:hAnsi="Times New Roman"/>
          <w:kern w:val="0"/>
          <w:sz w:val="24"/>
        </w:rPr>
        <w:t>turns right</w:t>
      </w:r>
    </w:p>
    <w:p w14:paraId="3149DDBD" w14:textId="27A765BA" w:rsidR="00A74B1A" w:rsidRDefault="001E28CC" w:rsidP="0052497F">
      <w:pPr>
        <w:ind w:firstLineChars="200" w:firstLine="480"/>
        <w:rPr>
          <w:noProof/>
        </w:rPr>
      </w:pPr>
      <w:r w:rsidRPr="001E28CC">
        <w:rPr>
          <w:rFonts w:eastAsiaTheme="minorEastAsia"/>
        </w:rPr>
        <w:t>Let's write the program for the tracking robot together.</w:t>
      </w:r>
    </w:p>
    <w:p w14:paraId="5BF66623" w14:textId="65DCA08F" w:rsidR="0052497F" w:rsidRDefault="00890D83" w:rsidP="00A74B1A">
      <w:pPr>
        <w:ind w:firstLineChars="200" w:firstLine="480"/>
        <w:jc w:val="center"/>
        <w:rPr>
          <w:rFonts w:eastAsiaTheme="minorEastAsia"/>
        </w:rPr>
      </w:pPr>
      <w:r>
        <w:rPr>
          <w:noProof/>
        </w:rPr>
        <w:lastRenderedPageBreak/>
        <w:drawing>
          <wp:inline distT="0" distB="0" distL="0" distR="0" wp14:anchorId="5C087400" wp14:editId="4B570CF9">
            <wp:extent cx="4010025" cy="87344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0025" cy="8734425"/>
                    </a:xfrm>
                    <a:prstGeom prst="rect">
                      <a:avLst/>
                    </a:prstGeom>
                  </pic:spPr>
                </pic:pic>
              </a:graphicData>
            </a:graphic>
          </wp:inline>
        </w:drawing>
      </w:r>
    </w:p>
    <w:p w14:paraId="28197047" w14:textId="1EF571F5" w:rsidR="008D6C53" w:rsidRDefault="008D6C53" w:rsidP="00A74B1A">
      <w:pPr>
        <w:ind w:firstLineChars="200" w:firstLine="480"/>
        <w:jc w:val="center"/>
        <w:rPr>
          <w:rFonts w:eastAsiaTheme="minorEastAsia"/>
        </w:rPr>
      </w:pPr>
    </w:p>
    <w:p w14:paraId="50B10DFD" w14:textId="4A2F07DC" w:rsidR="007A47E5" w:rsidRDefault="001E28CC" w:rsidP="007A47E5">
      <w:pPr>
        <w:ind w:firstLine="480"/>
        <w:jc w:val="center"/>
        <w:rPr>
          <w:rFonts w:eastAsiaTheme="minorEastAsia"/>
        </w:rPr>
      </w:pPr>
      <w:r>
        <w:rPr>
          <w:rFonts w:eastAsiaTheme="minorEastAsia" w:hint="eastAsia"/>
        </w:rPr>
        <w:t>F</w:t>
      </w:r>
      <w:r>
        <w:rPr>
          <w:rFonts w:eastAsiaTheme="minorEastAsia"/>
        </w:rPr>
        <w:t>igure</w:t>
      </w:r>
      <w:r w:rsidR="0081169A">
        <w:rPr>
          <w:rFonts w:eastAsiaTheme="minorEastAsia"/>
        </w:rPr>
        <w:t xml:space="preserve"> </w:t>
      </w:r>
      <w:r w:rsidR="007A47E5">
        <w:rPr>
          <w:rFonts w:eastAsiaTheme="minorEastAsia" w:hint="eastAsia"/>
        </w:rPr>
        <w:t>7-5</w:t>
      </w:r>
    </w:p>
    <w:p w14:paraId="38ADE886" w14:textId="4632EA50" w:rsidR="00943C26" w:rsidRDefault="0081169A" w:rsidP="0081169A">
      <w:pPr>
        <w:ind w:firstLine="480"/>
        <w:rPr>
          <w:rFonts w:eastAsiaTheme="minorEastAsia"/>
        </w:rPr>
      </w:pPr>
      <w:r w:rsidRPr="0081169A">
        <w:rPr>
          <w:rFonts w:eastAsiaTheme="minorEastAsia"/>
        </w:rPr>
        <w:t>Transfer the program in Figure 7-5 to the robot. We turn on the power of the robot and connect the PS2 handle to the receiver. When we press the button on the PS2 handle, the robot will perform the corresponding action.</w:t>
      </w:r>
    </w:p>
    <w:p w14:paraId="450B1AFC" w14:textId="06079CAD" w:rsidR="0049105A" w:rsidRDefault="0049105A" w:rsidP="0049105A">
      <w:pPr>
        <w:pStyle w:val="10"/>
      </w:pPr>
      <w:bookmarkStart w:id="66" w:name="_Toc4594473"/>
      <w:bookmarkStart w:id="67" w:name="_Toc4590080"/>
      <w:r w:rsidRPr="000D1A8B">
        <w:t xml:space="preserve">Chapter </w:t>
      </w:r>
      <w:r>
        <w:t xml:space="preserve">8 </w:t>
      </w:r>
      <w:r w:rsidRPr="000D1A8B">
        <w:t xml:space="preserve"> </w:t>
      </w:r>
      <w:r>
        <w:t>RGB</w:t>
      </w:r>
      <w:r w:rsidRPr="000D1A8B">
        <w:t xml:space="preserve"> Robot</w:t>
      </w:r>
      <w:bookmarkEnd w:id="66"/>
    </w:p>
    <w:p w14:paraId="15E48EE9" w14:textId="12CC7BC8" w:rsidR="0049105A" w:rsidRDefault="0049105A" w:rsidP="0049105A">
      <w:pPr>
        <w:pStyle w:val="2"/>
      </w:pPr>
      <w:bookmarkStart w:id="68" w:name="_Toc4594474"/>
      <w:r>
        <w:t>8</w:t>
      </w:r>
      <w:r>
        <w:rPr>
          <w:rFonts w:hint="eastAsia"/>
        </w:rPr>
        <w:t xml:space="preserve">.1 </w:t>
      </w:r>
      <w:r>
        <w:t>RGB</w:t>
      </w:r>
      <w:bookmarkEnd w:id="67"/>
      <w:r>
        <w:t xml:space="preserve"> lamp</w:t>
      </w:r>
      <w:bookmarkEnd w:id="68"/>
    </w:p>
    <w:p w14:paraId="114DF5E1" w14:textId="15A3391C" w:rsidR="0049105A" w:rsidRDefault="0049105A" w:rsidP="0049105A">
      <w:pPr>
        <w:ind w:firstLineChars="100" w:firstLine="240"/>
        <w:jc w:val="center"/>
        <w:rPr>
          <w:rFonts w:eastAsiaTheme="minorEastAsia"/>
        </w:rPr>
      </w:pPr>
      <w:r w:rsidRPr="0049105A">
        <w:rPr>
          <w:rFonts w:eastAsiaTheme="minorEastAsia"/>
        </w:rPr>
        <w:t>We usually see some colorful lights in the evening. There are two colorful lights on Hummerbot. They are installed on the ultrasonic module. These two LED lights can emit colorful light. Why can one light emit colorful light? This is related to the three primary colors of light we learn from physics. The three primary colors of light are red, green and blue. This is the reason why the two LED lights can emit colorful light. Three colors can be mixed together to present different colors, which is the principle of Hummerbot RGB LED lamp. The program building blocks in Hummerbot are shown in Figure 8-1 below.</w:t>
      </w:r>
      <w:r w:rsidRPr="0049105A">
        <w:rPr>
          <w:noProof/>
        </w:rPr>
        <w:t xml:space="preserve"> </w:t>
      </w:r>
      <w:r>
        <w:rPr>
          <w:noProof/>
        </w:rPr>
        <w:drawing>
          <wp:inline distT="0" distB="0" distL="0" distR="0" wp14:anchorId="334788E8" wp14:editId="5A5BFA6E">
            <wp:extent cx="3810000" cy="1038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000" cy="1038225"/>
                    </a:xfrm>
                    <a:prstGeom prst="rect">
                      <a:avLst/>
                    </a:prstGeom>
                  </pic:spPr>
                </pic:pic>
              </a:graphicData>
            </a:graphic>
          </wp:inline>
        </w:drawing>
      </w:r>
    </w:p>
    <w:p w14:paraId="76DE7F65" w14:textId="0868B5E8" w:rsidR="0049105A" w:rsidRDefault="002A2AE2" w:rsidP="0049105A">
      <w:pPr>
        <w:ind w:firstLineChars="100" w:firstLine="240"/>
        <w:jc w:val="center"/>
        <w:rPr>
          <w:rFonts w:eastAsiaTheme="minorEastAsia"/>
        </w:rPr>
      </w:pPr>
      <w:r>
        <w:rPr>
          <w:rFonts w:ascii="宋体" w:eastAsia="宋体" w:cs="Times New Roman" w:hint="eastAsia"/>
        </w:rPr>
        <w:t>F</w:t>
      </w:r>
      <w:r>
        <w:rPr>
          <w:rFonts w:ascii="宋体" w:eastAsia="宋体" w:cs="Times New Roman"/>
        </w:rPr>
        <w:t>igure</w:t>
      </w:r>
      <w:r>
        <w:rPr>
          <w:rFonts w:eastAsiaTheme="minorEastAsia"/>
        </w:rPr>
        <w:t xml:space="preserve"> </w:t>
      </w:r>
      <w:r w:rsidR="0049105A">
        <w:rPr>
          <w:rFonts w:eastAsiaTheme="minorEastAsia"/>
        </w:rPr>
        <w:t>8-1</w:t>
      </w:r>
    </w:p>
    <w:p w14:paraId="76CF0337" w14:textId="1AAA3110" w:rsidR="0049105A" w:rsidRDefault="00994F9A" w:rsidP="00994F9A">
      <w:pPr>
        <w:jc w:val="center"/>
        <w:rPr>
          <w:rFonts w:eastAsiaTheme="minorEastAsia"/>
        </w:rPr>
      </w:pPr>
      <w:r w:rsidRPr="00994F9A">
        <w:rPr>
          <w:rFonts w:eastAsiaTheme="minorEastAsia"/>
        </w:rPr>
        <w:lastRenderedPageBreak/>
        <w:t>After recognizing the building blocks of LED lights, let's write a simple program to make the two lights on.</w:t>
      </w:r>
      <w:r w:rsidRPr="00994F9A">
        <w:rPr>
          <w:noProof/>
        </w:rPr>
        <w:t xml:space="preserve"> </w:t>
      </w:r>
      <w:r>
        <w:rPr>
          <w:noProof/>
        </w:rPr>
        <w:drawing>
          <wp:inline distT="0" distB="0" distL="0" distR="0" wp14:anchorId="341B2E9B" wp14:editId="11D7B0E6">
            <wp:extent cx="3743325" cy="40862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3325" cy="4086225"/>
                    </a:xfrm>
                    <a:prstGeom prst="rect">
                      <a:avLst/>
                    </a:prstGeom>
                  </pic:spPr>
                </pic:pic>
              </a:graphicData>
            </a:graphic>
          </wp:inline>
        </w:drawing>
      </w:r>
    </w:p>
    <w:p w14:paraId="7EBB4452" w14:textId="1EF161A0" w:rsidR="0049105A" w:rsidRDefault="002A2AE2" w:rsidP="0049105A">
      <w:pPr>
        <w:ind w:firstLineChars="100" w:firstLine="240"/>
        <w:jc w:val="center"/>
        <w:rPr>
          <w:rFonts w:eastAsiaTheme="minorEastAsia"/>
        </w:rPr>
      </w:pPr>
      <w:r>
        <w:rPr>
          <w:rFonts w:ascii="宋体" w:eastAsia="宋体" w:cs="Times New Roman" w:hint="eastAsia"/>
        </w:rPr>
        <w:t>F</w:t>
      </w:r>
      <w:r>
        <w:rPr>
          <w:rFonts w:ascii="宋体" w:eastAsia="宋体" w:cs="Times New Roman"/>
        </w:rPr>
        <w:t>igure</w:t>
      </w:r>
      <w:r>
        <w:rPr>
          <w:rFonts w:eastAsiaTheme="minorEastAsia"/>
        </w:rPr>
        <w:t xml:space="preserve"> </w:t>
      </w:r>
      <w:r w:rsidR="0049105A">
        <w:rPr>
          <w:rFonts w:eastAsiaTheme="minorEastAsia"/>
        </w:rPr>
        <w:t>8-2</w:t>
      </w:r>
    </w:p>
    <w:p w14:paraId="7138FAFE" w14:textId="420BCC7A" w:rsidR="0049105A" w:rsidRDefault="00994F9A" w:rsidP="0049105A">
      <w:pPr>
        <w:ind w:firstLineChars="100" w:firstLine="240"/>
        <w:rPr>
          <w:rFonts w:eastAsiaTheme="minorEastAsia"/>
        </w:rPr>
      </w:pPr>
      <w:r w:rsidRPr="00994F9A">
        <w:rPr>
          <w:rFonts w:eastAsiaTheme="minorEastAsia"/>
        </w:rPr>
        <w:t>By running the program in Figure 8-2, we will find that when we turn on the Hummerbot power supply, the two lights will turn on, and change the color once a second. The color can be set by ourselves.</w:t>
      </w:r>
    </w:p>
    <w:p w14:paraId="5EEF3F2B" w14:textId="57FBDF0A" w:rsidR="00C002FC" w:rsidRDefault="00C002FC" w:rsidP="00C002FC">
      <w:pPr>
        <w:pStyle w:val="10"/>
      </w:pPr>
      <w:bookmarkStart w:id="69" w:name="_Toc4594475"/>
      <w:bookmarkStart w:id="70" w:name="_Toc4590082"/>
      <w:r w:rsidRPr="000D1A8B">
        <w:t xml:space="preserve">Chapter </w:t>
      </w:r>
      <w:r>
        <w:t xml:space="preserve">8 </w:t>
      </w:r>
      <w:r w:rsidRPr="000D1A8B">
        <w:t xml:space="preserve"> </w:t>
      </w:r>
      <w:r w:rsidRPr="00C002FC">
        <w:t xml:space="preserve">Light </w:t>
      </w:r>
      <w:r>
        <w:t>T</w:t>
      </w:r>
      <w:r w:rsidRPr="00C002FC">
        <w:t>racing</w:t>
      </w:r>
      <w:r>
        <w:t xml:space="preserve"> </w:t>
      </w:r>
      <w:r w:rsidRPr="000D1A8B">
        <w:t>Robot</w:t>
      </w:r>
      <w:bookmarkEnd w:id="69"/>
    </w:p>
    <w:p w14:paraId="0A9CD3A0" w14:textId="743FEC7D" w:rsidR="0049105A" w:rsidRDefault="0049105A" w:rsidP="0049105A">
      <w:pPr>
        <w:pStyle w:val="2"/>
      </w:pPr>
      <w:bookmarkStart w:id="71" w:name="_Toc4594476"/>
      <w:r>
        <w:t>9</w:t>
      </w:r>
      <w:r>
        <w:rPr>
          <w:rFonts w:hint="eastAsia"/>
        </w:rPr>
        <w:t xml:space="preserve">.1 </w:t>
      </w:r>
      <w:bookmarkEnd w:id="70"/>
      <w:r w:rsidR="00AE6B61" w:rsidRPr="00AE6B61">
        <w:t>Tracing Module and Principle</w:t>
      </w:r>
      <w:bookmarkEnd w:id="71"/>
    </w:p>
    <w:p w14:paraId="3D6F6336" w14:textId="77777777" w:rsidR="0049105A" w:rsidRPr="00D548C7" w:rsidRDefault="0049105A" w:rsidP="0049105A">
      <w:pPr>
        <w:rPr>
          <w:rFonts w:eastAsiaTheme="minorEastAsia"/>
        </w:rPr>
      </w:pPr>
    </w:p>
    <w:p w14:paraId="71192BFE" w14:textId="77777777" w:rsidR="002A2AE2" w:rsidRDefault="003F163B" w:rsidP="0049105A">
      <w:pPr>
        <w:ind w:firstLineChars="100" w:firstLine="240"/>
        <w:rPr>
          <w:rFonts w:eastAsiaTheme="minorEastAsia"/>
        </w:rPr>
      </w:pPr>
      <w:r w:rsidRPr="003F163B">
        <w:rPr>
          <w:rFonts w:eastAsiaTheme="minorEastAsia"/>
        </w:rPr>
        <w:t>The tracing function of the tracing module is to output analog signals by judging the light intensity of the surrounding environment through the photodiode. When the photoresistor is illuminated by strong light, its resistance value drops rapidly, the passing current increases, the resistance value of the photoresistor increases rapidly in the dark environment, and the passing current decreases. The main control board judges whether there is a light source. The tracing module and program building blocks are shown in Figures 9-1 and 9-2.</w:t>
      </w:r>
    </w:p>
    <w:p w14:paraId="010E6E45" w14:textId="77777777" w:rsidR="002A2AE2" w:rsidRDefault="0049105A" w:rsidP="0049105A">
      <w:pPr>
        <w:ind w:firstLineChars="100" w:firstLine="240"/>
        <w:rPr>
          <w:rFonts w:eastAsiaTheme="minorEastAsia"/>
        </w:rPr>
      </w:pPr>
      <w:r>
        <w:rPr>
          <w:noProof/>
        </w:rPr>
        <w:lastRenderedPageBreak/>
        <w:drawing>
          <wp:inline distT="0" distB="0" distL="0" distR="0" wp14:anchorId="6F7310E4" wp14:editId="2C5BED18">
            <wp:extent cx="2852928" cy="1096645"/>
            <wp:effectExtent l="0" t="0" r="508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0730" cy="1118864"/>
                    </a:xfrm>
                    <a:prstGeom prst="rect">
                      <a:avLst/>
                    </a:prstGeom>
                  </pic:spPr>
                </pic:pic>
              </a:graphicData>
            </a:graphic>
          </wp:inline>
        </w:drawing>
      </w:r>
      <w:r w:rsidR="002A2AE2" w:rsidRPr="002A2AE2">
        <w:rPr>
          <w:rFonts w:ascii="宋体" w:eastAsia="宋体" w:cs="Times New Roman" w:hint="eastAsia"/>
        </w:rPr>
        <w:t xml:space="preserve"> </w:t>
      </w:r>
      <w:r w:rsidR="002A2AE2">
        <w:rPr>
          <w:rFonts w:ascii="宋体" w:eastAsia="宋体" w:cs="Times New Roman" w:hint="eastAsia"/>
        </w:rPr>
        <w:t>F</w:t>
      </w:r>
      <w:r w:rsidR="002A2AE2">
        <w:rPr>
          <w:rFonts w:ascii="宋体" w:eastAsia="宋体" w:cs="Times New Roman"/>
        </w:rPr>
        <w:t>igure</w:t>
      </w:r>
      <w:r w:rsidR="002A2AE2">
        <w:rPr>
          <w:rFonts w:eastAsiaTheme="minorEastAsia" w:hint="eastAsia"/>
        </w:rPr>
        <w:t xml:space="preserve"> </w:t>
      </w:r>
      <w:r>
        <w:rPr>
          <w:rFonts w:eastAsiaTheme="minorEastAsia" w:hint="eastAsia"/>
        </w:rPr>
        <w:t>9</w:t>
      </w:r>
      <w:r>
        <w:rPr>
          <w:rFonts w:eastAsiaTheme="minorEastAsia"/>
        </w:rPr>
        <w:t>-1</w:t>
      </w:r>
    </w:p>
    <w:p w14:paraId="643C5477" w14:textId="2E47BF5C" w:rsidR="0049105A" w:rsidRPr="00D548C7" w:rsidRDefault="0049105A" w:rsidP="0049105A">
      <w:pPr>
        <w:ind w:firstLineChars="100" w:firstLine="240"/>
        <w:rPr>
          <w:rFonts w:eastAsiaTheme="minorEastAsia"/>
        </w:rPr>
      </w:pPr>
      <w:r w:rsidRPr="00DF2048">
        <w:rPr>
          <w:noProof/>
        </w:rPr>
        <w:t xml:space="preserve"> </w:t>
      </w:r>
      <w:r w:rsidR="002A2AE2">
        <w:rPr>
          <w:noProof/>
        </w:rPr>
        <w:drawing>
          <wp:inline distT="0" distB="0" distL="0" distR="0" wp14:anchorId="1184FEEC" wp14:editId="363456B0">
            <wp:extent cx="3867150" cy="15716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1571625"/>
                    </a:xfrm>
                    <a:prstGeom prst="rect">
                      <a:avLst/>
                    </a:prstGeom>
                  </pic:spPr>
                </pic:pic>
              </a:graphicData>
            </a:graphic>
          </wp:inline>
        </w:drawing>
      </w:r>
      <w:r w:rsidR="002A2AE2" w:rsidRPr="002A2AE2">
        <w:rPr>
          <w:rFonts w:ascii="宋体" w:eastAsia="宋体" w:cs="Times New Roman" w:hint="eastAsia"/>
        </w:rPr>
        <w:t xml:space="preserve"> </w:t>
      </w:r>
      <w:r w:rsidR="002A2AE2">
        <w:rPr>
          <w:rFonts w:ascii="宋体" w:eastAsia="宋体" w:cs="Times New Roman" w:hint="eastAsia"/>
        </w:rPr>
        <w:t>F</w:t>
      </w:r>
      <w:r w:rsidR="002A2AE2">
        <w:rPr>
          <w:rFonts w:ascii="宋体" w:eastAsia="宋体" w:cs="Times New Roman"/>
        </w:rPr>
        <w:t>igure</w:t>
      </w:r>
      <w:r w:rsidR="002A2AE2">
        <w:rPr>
          <w:rFonts w:eastAsiaTheme="minorEastAsia"/>
        </w:rPr>
        <w:t xml:space="preserve"> </w:t>
      </w:r>
      <w:r>
        <w:rPr>
          <w:rFonts w:eastAsiaTheme="minorEastAsia"/>
        </w:rPr>
        <w:t>9-2</w:t>
      </w:r>
    </w:p>
    <w:p w14:paraId="79814A25" w14:textId="5FCCA49D" w:rsidR="0049105A" w:rsidRDefault="0049105A" w:rsidP="0049105A">
      <w:pPr>
        <w:pStyle w:val="2"/>
      </w:pPr>
      <w:bookmarkStart w:id="72" w:name="_Toc4590083"/>
      <w:bookmarkStart w:id="73" w:name="_Toc4594477"/>
      <w:r>
        <w:t>9</w:t>
      </w:r>
      <w:r>
        <w:rPr>
          <w:rFonts w:hint="eastAsia"/>
        </w:rPr>
        <w:t>.</w:t>
      </w:r>
      <w:r>
        <w:t>2</w:t>
      </w:r>
      <w:r>
        <w:rPr>
          <w:rFonts w:hint="eastAsia"/>
        </w:rPr>
        <w:t xml:space="preserve"> </w:t>
      </w:r>
      <w:bookmarkEnd w:id="72"/>
      <w:r w:rsidR="002A2AE2" w:rsidRPr="002A2AE2">
        <w:t>Light tracing program</w:t>
      </w:r>
      <w:bookmarkEnd w:id="73"/>
    </w:p>
    <w:p w14:paraId="64D8C41B" w14:textId="77777777" w:rsidR="00F23039" w:rsidRDefault="00A159D4" w:rsidP="00F23039">
      <w:pPr>
        <w:rPr>
          <w:rFonts w:eastAsiaTheme="minorEastAsia"/>
        </w:rPr>
      </w:pPr>
      <w:r w:rsidRPr="00A159D4">
        <w:rPr>
          <w:rFonts w:eastAsiaTheme="minorEastAsia"/>
        </w:rPr>
        <w:t>Understanding the principle of the tracing module and building blocks, we can write a Hummerbot tracing program, as shown in Figure 9-3.</w:t>
      </w:r>
    </w:p>
    <w:p w14:paraId="401F567B" w14:textId="42056AA3" w:rsidR="0049105A" w:rsidRDefault="00D11537" w:rsidP="0049105A">
      <w:pPr>
        <w:jc w:val="center"/>
        <w:rPr>
          <w:rFonts w:eastAsiaTheme="minorEastAsia"/>
        </w:rPr>
      </w:pPr>
      <w:r>
        <w:rPr>
          <w:noProof/>
        </w:rPr>
        <w:drawing>
          <wp:inline distT="0" distB="0" distL="0" distR="0" wp14:anchorId="26C07102" wp14:editId="5BFA4159">
            <wp:extent cx="3562155" cy="4467225"/>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8573" cy="4475273"/>
                    </a:xfrm>
                    <a:prstGeom prst="rect">
                      <a:avLst/>
                    </a:prstGeom>
                  </pic:spPr>
                </pic:pic>
              </a:graphicData>
            </a:graphic>
          </wp:inline>
        </w:drawing>
      </w:r>
    </w:p>
    <w:p w14:paraId="0D458939" w14:textId="5FB919EE" w:rsidR="0049105A" w:rsidRPr="006D525F" w:rsidRDefault="00F23039" w:rsidP="0049105A">
      <w:pPr>
        <w:jc w:val="center"/>
        <w:rPr>
          <w:rFonts w:eastAsiaTheme="minorEastAsia"/>
        </w:rPr>
      </w:pPr>
      <w:r>
        <w:rPr>
          <w:rFonts w:ascii="宋体" w:eastAsia="宋体" w:cs="Times New Roman" w:hint="eastAsia"/>
        </w:rPr>
        <w:t>F</w:t>
      </w:r>
      <w:r>
        <w:rPr>
          <w:rFonts w:ascii="宋体" w:eastAsia="宋体" w:cs="Times New Roman"/>
        </w:rPr>
        <w:t>igure</w:t>
      </w:r>
      <w:r>
        <w:rPr>
          <w:rFonts w:eastAsiaTheme="minorEastAsia" w:hint="eastAsia"/>
        </w:rPr>
        <w:t xml:space="preserve"> </w:t>
      </w:r>
      <w:r w:rsidR="0049105A">
        <w:rPr>
          <w:rFonts w:eastAsiaTheme="minorEastAsia" w:hint="eastAsia"/>
        </w:rPr>
        <w:t>9</w:t>
      </w:r>
      <w:r w:rsidR="0049105A">
        <w:rPr>
          <w:rFonts w:eastAsiaTheme="minorEastAsia"/>
        </w:rPr>
        <w:t>-3</w:t>
      </w:r>
    </w:p>
    <w:p w14:paraId="2A53EB8F" w14:textId="77777777" w:rsidR="0049105A" w:rsidRDefault="0049105A" w:rsidP="00CC0BA9">
      <w:pPr>
        <w:rPr>
          <w:rFonts w:eastAsiaTheme="minorEastAsia"/>
        </w:rPr>
      </w:pPr>
    </w:p>
    <w:sectPr w:rsidR="0049105A" w:rsidSect="006B34A3">
      <w:headerReference w:type="even" r:id="rId99"/>
      <w:headerReference w:type="default" r:id="rId100"/>
      <w:footerReference w:type="even" r:id="rId101"/>
      <w:footerReference w:type="default" r:id="rId102"/>
      <w:headerReference w:type="first" r:id="rId103"/>
      <w:footerReference w:type="first" r:id="rId104"/>
      <w:type w:val="continuous"/>
      <w:pgSz w:w="11906" w:h="16838"/>
      <w:pgMar w:top="720" w:right="720" w:bottom="720" w:left="720"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59FB9" w14:textId="77777777" w:rsidR="00FE7E61" w:rsidRDefault="00FE7E61">
      <w:pPr>
        <w:spacing w:line="240" w:lineRule="auto"/>
      </w:pPr>
      <w:r>
        <w:separator/>
      </w:r>
    </w:p>
  </w:endnote>
  <w:endnote w:type="continuationSeparator" w:id="0">
    <w:p w14:paraId="670023B8" w14:textId="77777777" w:rsidR="00FE7E61" w:rsidRDefault="00FE7E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MT">
    <w:altName w:val="Arial"/>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D7B44" w14:textId="77777777" w:rsidR="00412611" w:rsidRDefault="0041261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45509"/>
    </w:sdtPr>
    <w:sdtEndPr>
      <w:rPr>
        <w:sz w:val="21"/>
        <w:szCs w:val="21"/>
      </w:rPr>
    </w:sdtEndPr>
    <w:sdtContent>
      <w:p w14:paraId="0CDFE309" w14:textId="77777777" w:rsidR="00412611" w:rsidRDefault="00412611">
        <w:pPr>
          <w:pStyle w:val="a9"/>
          <w:jc w:val="right"/>
          <w:rPr>
            <w:sz w:val="21"/>
            <w:szCs w:val="21"/>
          </w:rPr>
        </w:pPr>
        <w:r>
          <w:rPr>
            <w:sz w:val="21"/>
            <w:szCs w:val="21"/>
          </w:rPr>
          <w:fldChar w:fldCharType="begin"/>
        </w:r>
        <w:r>
          <w:rPr>
            <w:sz w:val="21"/>
            <w:szCs w:val="21"/>
          </w:rPr>
          <w:instrText>PAGE   \* MERGEFORMAT</w:instrText>
        </w:r>
        <w:r>
          <w:rPr>
            <w:sz w:val="21"/>
            <w:szCs w:val="21"/>
          </w:rPr>
          <w:fldChar w:fldCharType="separate"/>
        </w:r>
        <w:r w:rsidRPr="00A74B1A">
          <w:rPr>
            <w:noProof/>
            <w:sz w:val="21"/>
            <w:szCs w:val="21"/>
            <w:lang w:val="zh-CN"/>
          </w:rPr>
          <w:t>49</w:t>
        </w:r>
        <w:r>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8326E" w14:textId="77777777" w:rsidR="00412611" w:rsidRDefault="0041261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FEE20" w14:textId="77777777" w:rsidR="00FE7E61" w:rsidRDefault="00FE7E61">
      <w:pPr>
        <w:spacing w:line="240" w:lineRule="auto"/>
      </w:pPr>
      <w:r>
        <w:separator/>
      </w:r>
    </w:p>
  </w:footnote>
  <w:footnote w:type="continuationSeparator" w:id="0">
    <w:p w14:paraId="4E1F8886" w14:textId="77777777" w:rsidR="00FE7E61" w:rsidRDefault="00FE7E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AB00F" w14:textId="286FA329" w:rsidR="00412611" w:rsidRDefault="00FE7E61">
    <w:pPr>
      <w:pStyle w:val="ab"/>
    </w:pPr>
    <w:r>
      <w:rPr>
        <w:noProof/>
      </w:rPr>
      <w:pict w14:anchorId="6D0D0B1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80995" o:spid="_x0000_s2050" type="#_x0000_t136" style="position:absolute;left:0;text-align:left;margin-left:0;margin-top:0;width:639.4pt;height:98.35pt;rotation:315;z-index:-251652096;mso-position-horizontal:center;mso-position-horizontal-relative:margin;mso-position-vertical:center;mso-position-vertical-relative:margin" o:allowincell="f" fillcolor="#a5a5a5 [2092]" stroked="f">
          <v:fill opacity=".5"/>
          <v:textpath style="font-family:&quot;Times New Roman&quot;;font-size:1pt" string="Keywish-robo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55975" w14:textId="04FDDB26" w:rsidR="00412611" w:rsidRDefault="00FE7E61" w:rsidP="00A46F60">
    <w:pPr>
      <w:spacing w:line="240" w:lineRule="auto"/>
      <w:rPr>
        <w:rFonts w:ascii="Calibri" w:eastAsia="宋体" w:hAnsi="Calibri" w:cs="Times New Roman"/>
        <w:b/>
        <w:sz w:val="30"/>
        <w:szCs w:val="30"/>
      </w:rPr>
    </w:pPr>
    <w:bookmarkStart w:id="74" w:name="OLE_LINK18"/>
    <w:bookmarkStart w:id="75" w:name="OLE_LINK19"/>
    <w:r>
      <w:rPr>
        <w:noProof/>
      </w:rPr>
      <w:pict w14:anchorId="2FCA75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80996" o:spid="_x0000_s2051" type="#_x0000_t136" style="position:absolute;margin-left:0;margin-top:0;width:639.4pt;height:98.35pt;rotation:315;z-index:-251650048;mso-position-horizontal:center;mso-position-horizontal-relative:margin;mso-position-vertical:center;mso-position-vertical-relative:margin" o:allowincell="f" fillcolor="#a5a5a5 [2092]" stroked="f">
          <v:fill opacity=".5"/>
          <v:textpath style="font-family:&quot;Times New Roman&quot;;font-size:1pt" string="Keywish-robot"/>
          <w10:wrap anchorx="margin" anchory="margin"/>
        </v:shape>
      </w:pict>
    </w:r>
    <w:r w:rsidR="00412611">
      <w:rPr>
        <w:noProof/>
      </w:rPr>
      <w:drawing>
        <wp:anchor distT="0" distB="0" distL="114300" distR="114300" simplePos="0" relativeHeight="251658240" behindDoc="1" locked="0" layoutInCell="1" allowOverlap="1" wp14:anchorId="414DDEAD" wp14:editId="0C443E0C">
          <wp:simplePos x="0" y="0"/>
          <wp:positionH relativeFrom="column">
            <wp:posOffset>75538</wp:posOffset>
          </wp:positionH>
          <wp:positionV relativeFrom="paragraph">
            <wp:posOffset>-2236</wp:posOffset>
          </wp:positionV>
          <wp:extent cx="6376946" cy="740287"/>
          <wp:effectExtent l="0" t="0" r="508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384976" cy="741219"/>
                  </a:xfrm>
                  <a:prstGeom prst="rect">
                    <a:avLst/>
                  </a:prstGeom>
                </pic:spPr>
              </pic:pic>
            </a:graphicData>
          </a:graphic>
          <wp14:sizeRelH relativeFrom="margin">
            <wp14:pctWidth>0</wp14:pctWidth>
          </wp14:sizeRelH>
          <wp14:sizeRelV relativeFrom="margin">
            <wp14:pctHeight>0</wp14:pctHeight>
          </wp14:sizeRelV>
        </wp:anchor>
      </w:drawing>
    </w:r>
    <w:bookmarkEnd w:id="74"/>
    <w:bookmarkEnd w:id="75"/>
  </w:p>
  <w:p w14:paraId="1F70817F" w14:textId="6CC0D9E6" w:rsidR="00412611" w:rsidRDefault="00412611" w:rsidP="00A46F60">
    <w:pPr>
      <w:spacing w:line="240" w:lineRule="auto"/>
      <w:ind w:firstLine="360"/>
      <w:jc w:val="center"/>
      <w:rPr>
        <w:rFonts w:ascii="Calibri" w:eastAsia="宋体" w:hAnsi="Calibri" w:cs="Times New Roman"/>
        <w:b/>
        <w:sz w:val="30"/>
        <w:szCs w:val="30"/>
      </w:rPr>
    </w:pPr>
    <w:r>
      <w:rPr>
        <w:noProof/>
      </w:rPr>
      <mc:AlternateContent>
        <mc:Choice Requires="wps">
          <w:drawing>
            <wp:anchor distT="0" distB="0" distL="114300" distR="114300" simplePos="0" relativeHeight="251660288" behindDoc="0" locked="0" layoutInCell="1" allowOverlap="1" wp14:anchorId="119680CB" wp14:editId="3D743920">
              <wp:simplePos x="0" y="0"/>
              <wp:positionH relativeFrom="column">
                <wp:posOffset>1974850</wp:posOffset>
              </wp:positionH>
              <wp:positionV relativeFrom="paragraph">
                <wp:posOffset>186055</wp:posOffset>
              </wp:positionV>
              <wp:extent cx="1828800" cy="38163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381635"/>
                      </a:xfrm>
                      <a:prstGeom prst="rect">
                        <a:avLst/>
                      </a:prstGeom>
                      <a:noFill/>
                      <a:ln>
                        <a:noFill/>
                      </a:ln>
                      <a:effectLst/>
                    </wps:spPr>
                    <wps:txbx>
                      <w:txbxContent>
                        <w:p w14:paraId="52593A3F" w14:textId="2AE547FB" w:rsidR="00412611" w:rsidRDefault="0041261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PLAY WITH </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Hummer-bot</w:t>
                          </w:r>
                        </w:p>
                        <w:p w14:paraId="1CE3608B" w14:textId="77777777" w:rsidR="00412611" w:rsidRPr="00A46F60" w:rsidRDefault="0041261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9680CB" id="_x0000_t202" coordsize="21600,21600" o:spt="202" path="m,l,21600r21600,l21600,xe">
              <v:stroke joinstyle="miter"/>
              <v:path gradientshapeok="t" o:connecttype="rect"/>
            </v:shapetype>
            <v:shape id="文本框 57" o:spid="_x0000_s1026" type="#_x0000_t202" style="position:absolute;left:0;text-align:left;margin-left:155.5pt;margin-top:14.65pt;width:2in;height:30.0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" filled="f" stroked="f">
              <v:textbox>
                <w:txbxContent>
                  <w:p w14:paraId="52593A3F" w14:textId="2AE547FB" w:rsidR="00412611" w:rsidRDefault="00412611" w:rsidP="00A46F60">
                    <w:pPr>
                      <w:ind w:firstLine="360"/>
                      <w:jc w:val="cente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Calibri" w:eastAsia="宋体" w:hAnsi="Calibri" w:cs="Times New Roman"/>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PLAY WITH </w:t>
                    </w:r>
                    <w:r w:rsidRPr="00A46F60">
                      <w:rPr>
                        <w:rFonts w:ascii="Calibri" w:eastAsia="宋体" w:hAnsi="Calibri" w:cs="Times New Roman" w:hint="eastAsia"/>
                        <w:b/>
                        <w:caps/>
                        <w:color w:val="C17529" w:themeColor="accent6"/>
                        <w:sz w:val="30"/>
                        <w:szCs w:val="30"/>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Hummer-bot</w:t>
                    </w:r>
                  </w:p>
                  <w:p w14:paraId="1CE3608B" w14:textId="77777777" w:rsidR="00412611" w:rsidRPr="00A46F60" w:rsidRDefault="00412611" w:rsidP="00A46F60">
                    <w:pPr>
                      <w:ind w:firstLine="360"/>
                      <w:jc w:val="center"/>
                      <w:rPr>
                        <w:rFonts w:ascii="Calibri" w:eastAsia="宋体" w:hAnsi="Calibri" w:cs="Times New Roman"/>
                        <w:b/>
                        <w:caps/>
                        <w:color w:val="C17529" w:themeColor="accent6"/>
                        <w:sz w:val="72"/>
                        <w:szCs w:val="72"/>
                        <w14:glow w14:rad="101600">
                          <w14:schemeClr w14:val="accent1">
                            <w14:alpha w14:val="60000"/>
                            <w14:satMod w14:val="175000"/>
                          </w14:schemeClr>
                        </w14:gl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p>
  <w:p w14:paraId="3A249B89" w14:textId="10D08179" w:rsidR="00412611" w:rsidRPr="00492E1C" w:rsidRDefault="00412611" w:rsidP="00A46F60">
    <w:pPr>
      <w:spacing w:line="240" w:lineRule="auto"/>
      <w:ind w:firstLine="360"/>
      <w:jc w:val="center"/>
      <w:rPr>
        <w:rFonts w:ascii="Calibri" w:eastAsia="宋体" w:hAnsi="Calibri" w:cs="Times New Roman"/>
        <w:sz w:val="30"/>
        <w:szCs w:val="30"/>
      </w:rPr>
    </w:pPr>
  </w:p>
  <w:p w14:paraId="09D76617" w14:textId="14FC8199" w:rsidR="00412611" w:rsidRDefault="00412611" w:rsidP="00E519A6">
    <w:pPr>
      <w:pStyle w:val="ab"/>
      <w:ind w:left="6100" w:hangingChars="3050" w:hanging="6100"/>
      <w:jc w:val="right"/>
      <w:rPr>
        <w:rFonts w:eastAsiaTheme="minorEastAsia"/>
        <w:color w:val="00B0F0"/>
        <w:sz w:val="10"/>
        <w:szCs w:val="10"/>
      </w:rPr>
    </w:pPr>
    <w:r w:rsidRPr="00492E1C">
      <w:rPr>
        <w:rFonts w:ascii="Arial" w:eastAsia="宋体" w:hAnsi="Arial" w:cs="Arial" w:hint="eastAsia"/>
        <w:color w:val="313131"/>
        <w:sz w:val="20"/>
        <w:szCs w:val="20"/>
      </w:rPr>
      <w:t xml:space="preserve">                  </w:t>
    </w:r>
    <w:r w:rsidRPr="00492E1C">
      <w:rPr>
        <w:rFonts w:ascii="Calibri" w:eastAsia="宋体" w:hAnsi="Calibri" w:cs="Times New Roman" w:hint="eastAsia"/>
        <w:b/>
        <w:sz w:val="30"/>
        <w:szCs w:val="30"/>
      </w:rPr>
      <w:t xml:space="preserve">      </w:t>
    </w:r>
    <w:r w:rsidRPr="00492E1C">
      <w:rPr>
        <w:rFonts w:ascii="Arial" w:eastAsia="宋体" w:hAnsi="Arial" w:cs="Arial" w:hint="eastAsia"/>
        <w:color w:val="313131"/>
        <w:sz w:val="20"/>
        <w:szCs w:val="20"/>
      </w:rPr>
      <w:t xml:space="preserve">             </w:t>
    </w:r>
    <w:r>
      <w:rPr>
        <w:rFonts w:ascii="Arial" w:eastAsia="宋体" w:hAnsi="Arial" w:cs="Arial"/>
        <w:color w:val="313131"/>
        <w:sz w:val="20"/>
        <w:szCs w:val="20"/>
      </w:rPr>
      <w:t xml:space="preserve">   </w:t>
    </w:r>
  </w:p>
  <w:p w14:paraId="27743076" w14:textId="4F50E07C" w:rsidR="00412611" w:rsidRDefault="00412611">
    <w:pPr>
      <w:tabs>
        <w:tab w:val="left" w:pos="8306"/>
      </w:tabs>
      <w:ind w:left="4620"/>
      <w:rPr>
        <w:color w:val="00B0F0"/>
        <w:sz w:val="15"/>
        <w:szCs w:val="15"/>
      </w:rPr>
    </w:pPr>
    <w:r>
      <w:rPr>
        <w:color w:val="00B0F0"/>
        <w:sz w:val="15"/>
        <w:szCs w:val="15"/>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9048D" w14:textId="09089FFE" w:rsidR="00412611" w:rsidRDefault="00FE7E61">
    <w:pPr>
      <w:pStyle w:val="ab"/>
    </w:pPr>
    <w:r>
      <w:rPr>
        <w:noProof/>
      </w:rPr>
      <w:pict w14:anchorId="44F513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80994" o:spid="_x0000_s2049" type="#_x0000_t136" style="position:absolute;left:0;text-align:left;margin-left:0;margin-top:0;width:639.4pt;height:98.35pt;rotation:315;z-index:-251654144;mso-position-horizontal:center;mso-position-horizontal-relative:margin;mso-position-vertical:center;mso-position-vertical-relative:margin" o:allowincell="f" fillcolor="#a5a5a5 [2092]" stroked="f">
          <v:fill opacity=".5"/>
          <v:textpath style="font-family:&quot;Times New Roman&quot;;font-size:1pt" string="Keywish-robo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C1ED804"/>
    <w:lvl w:ilvl="0">
      <w:start w:val="1"/>
      <w:numFmt w:val="decimal"/>
      <w:lvlText w:val="%1."/>
      <w:lvlJc w:val="left"/>
      <w:pPr>
        <w:tabs>
          <w:tab w:val="num" w:pos="360"/>
        </w:tabs>
        <w:ind w:left="360" w:hangingChars="200" w:hanging="360"/>
      </w:pPr>
    </w:lvl>
  </w:abstractNum>
  <w:abstractNum w:abstractNumId="1" w15:restartNumberingAfterBreak="0">
    <w:nsid w:val="0000000A"/>
    <w:multiLevelType w:val="multilevel"/>
    <w:tmpl w:val="000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C6D"/>
    <w:multiLevelType w:val="multilevel"/>
    <w:tmpl w:val="06BD2C6D"/>
    <w:lvl w:ilvl="0">
      <w:start w:val="1"/>
      <w:numFmt w:val="bullet"/>
      <w:pStyle w:val="1"/>
      <w:lvlText w:val=""/>
      <w:lvlJc w:val="left"/>
      <w:pPr>
        <w:ind w:left="420" w:hanging="420"/>
      </w:pPr>
      <w:rPr>
        <w:rFonts w:ascii="Wingdings" w:hAnsi="Wingdings" w:hint="default"/>
        <w:color w:val="00B0F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7136C4"/>
    <w:multiLevelType w:val="hybridMultilevel"/>
    <w:tmpl w:val="F8DCB792"/>
    <w:lvl w:ilvl="0" w:tplc="5D12163A">
      <w:start w:val="1"/>
      <w:numFmt w:val="decimal"/>
      <w:lvlText w:val="%1、"/>
      <w:lvlJc w:val="left"/>
      <w:pPr>
        <w:ind w:left="465" w:hanging="465"/>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D540C"/>
    <w:multiLevelType w:val="hybridMultilevel"/>
    <w:tmpl w:val="BAFAAF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B03A7"/>
    <w:multiLevelType w:val="hybridMultilevel"/>
    <w:tmpl w:val="B7828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486AA6"/>
    <w:multiLevelType w:val="hybridMultilevel"/>
    <w:tmpl w:val="D7E03F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2D4091"/>
    <w:multiLevelType w:val="multilevel"/>
    <w:tmpl w:val="925AFB52"/>
    <w:lvl w:ilvl="0">
      <w:start w:val="1"/>
      <w:numFmt w:val="decimal"/>
      <w:lvlText w:val="%1"/>
      <w:lvlJc w:val="left"/>
      <w:pPr>
        <w:ind w:left="690" w:hanging="690"/>
      </w:pPr>
      <w:rPr>
        <w:rFonts w:hint="default"/>
      </w:rPr>
    </w:lvl>
    <w:lvl w:ilvl="1">
      <w:start w:val="1"/>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1D2B9F"/>
    <w:multiLevelType w:val="hybridMultilevel"/>
    <w:tmpl w:val="4BFE9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EDB5F7C"/>
    <w:multiLevelType w:val="multilevel"/>
    <w:tmpl w:val="1EDB5F7C"/>
    <w:lvl w:ilvl="0">
      <w:start w:val="1"/>
      <w:numFmt w:val="bullet"/>
      <w:pStyle w:val="a"/>
      <w:lvlText w:val=""/>
      <w:lvlJc w:val="left"/>
      <w:pPr>
        <w:ind w:left="420" w:hanging="420"/>
      </w:pPr>
      <w:rPr>
        <w:rFonts w:ascii="Wingdings" w:hAnsi="Wingdings" w:hint="default"/>
        <w:color w:val="7030A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9322FC4"/>
    <w:multiLevelType w:val="multilevel"/>
    <w:tmpl w:val="417E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BCD1F4B"/>
    <w:multiLevelType w:val="hybridMultilevel"/>
    <w:tmpl w:val="E4EE1C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637289"/>
    <w:multiLevelType w:val="multilevel"/>
    <w:tmpl w:val="AAA4F35C"/>
    <w:lvl w:ilvl="0">
      <w:start w:val="1"/>
      <w:numFmt w:val="lowerLetter"/>
      <w:lvlText w:val="%1."/>
      <w:lvlJc w:val="left"/>
      <w:pPr>
        <w:tabs>
          <w:tab w:val="num" w:pos="780"/>
        </w:tabs>
        <w:ind w:left="780" w:hanging="360"/>
      </w:pPr>
      <w:rPr>
        <w:rFonts w:ascii="宋体" w:eastAsia="宋体" w:hAnsi="宋体" w:hint="eastAsia"/>
      </w:rPr>
    </w:lvl>
    <w:lvl w:ilvl="1">
      <w:start w:val="1"/>
      <w:numFmt w:val="lowerLetter"/>
      <w:lvlText w:val="%2)"/>
      <w:lvlJc w:val="left"/>
      <w:pPr>
        <w:tabs>
          <w:tab w:val="num" w:pos="1050"/>
        </w:tabs>
        <w:ind w:left="1050" w:hanging="420"/>
      </w:pPr>
      <w:rPr>
        <w:rFonts w:ascii="Times New Roman" w:hAnsi="Times New Roman" w:cs="Times New Roman" w:hint="default"/>
      </w:rPr>
    </w:lvl>
    <w:lvl w:ilvl="2">
      <w:start w:val="1"/>
      <w:numFmt w:val="lowerRoman"/>
      <w:lvlText w:val="%3."/>
      <w:lvlJc w:val="right"/>
      <w:pPr>
        <w:tabs>
          <w:tab w:val="num" w:pos="1470"/>
        </w:tabs>
        <w:ind w:left="1470" w:hanging="420"/>
      </w:pPr>
      <w:rPr>
        <w:rFonts w:ascii="Times New Roman" w:hAnsi="Times New Roman" w:cs="Times New Roman" w:hint="default"/>
      </w:rPr>
    </w:lvl>
    <w:lvl w:ilvl="3">
      <w:start w:val="1"/>
      <w:numFmt w:val="decimal"/>
      <w:lvlText w:val="%4."/>
      <w:lvlJc w:val="left"/>
      <w:pPr>
        <w:tabs>
          <w:tab w:val="num" w:pos="1890"/>
        </w:tabs>
        <w:ind w:left="1890" w:hanging="420"/>
      </w:pPr>
      <w:rPr>
        <w:rFonts w:ascii="Times New Roman" w:hAnsi="Times New Roman" w:cs="Times New Roman" w:hint="default"/>
      </w:rPr>
    </w:lvl>
    <w:lvl w:ilvl="4">
      <w:start w:val="1"/>
      <w:numFmt w:val="lowerLetter"/>
      <w:lvlText w:val="%5)"/>
      <w:lvlJc w:val="left"/>
      <w:pPr>
        <w:tabs>
          <w:tab w:val="num" w:pos="2310"/>
        </w:tabs>
        <w:ind w:left="2310" w:hanging="420"/>
      </w:pPr>
      <w:rPr>
        <w:rFonts w:ascii="Times New Roman" w:hAnsi="Times New Roman" w:cs="Times New Roman" w:hint="default"/>
      </w:rPr>
    </w:lvl>
    <w:lvl w:ilvl="5">
      <w:start w:val="1"/>
      <w:numFmt w:val="lowerRoman"/>
      <w:lvlText w:val="%6."/>
      <w:lvlJc w:val="right"/>
      <w:pPr>
        <w:tabs>
          <w:tab w:val="num" w:pos="2730"/>
        </w:tabs>
        <w:ind w:left="2730" w:hanging="420"/>
      </w:pPr>
      <w:rPr>
        <w:rFonts w:ascii="Times New Roman" w:hAnsi="Times New Roman" w:cs="Times New Roman" w:hint="default"/>
      </w:rPr>
    </w:lvl>
    <w:lvl w:ilvl="6">
      <w:start w:val="1"/>
      <w:numFmt w:val="decimal"/>
      <w:lvlText w:val="%7."/>
      <w:lvlJc w:val="left"/>
      <w:pPr>
        <w:tabs>
          <w:tab w:val="num" w:pos="3150"/>
        </w:tabs>
        <w:ind w:left="3150" w:hanging="420"/>
      </w:pPr>
      <w:rPr>
        <w:rFonts w:ascii="Times New Roman" w:hAnsi="Times New Roman" w:cs="Times New Roman" w:hint="default"/>
      </w:rPr>
    </w:lvl>
    <w:lvl w:ilvl="7">
      <w:start w:val="1"/>
      <w:numFmt w:val="lowerLetter"/>
      <w:lvlText w:val="%8)"/>
      <w:lvlJc w:val="left"/>
      <w:pPr>
        <w:tabs>
          <w:tab w:val="num" w:pos="3570"/>
        </w:tabs>
        <w:ind w:left="3570" w:hanging="420"/>
      </w:pPr>
      <w:rPr>
        <w:rFonts w:ascii="Times New Roman" w:hAnsi="Times New Roman" w:cs="Times New Roman" w:hint="default"/>
      </w:rPr>
    </w:lvl>
    <w:lvl w:ilvl="8">
      <w:start w:val="1"/>
      <w:numFmt w:val="lowerRoman"/>
      <w:lvlText w:val="%9."/>
      <w:lvlJc w:val="right"/>
      <w:pPr>
        <w:tabs>
          <w:tab w:val="num" w:pos="3990"/>
        </w:tabs>
        <w:ind w:left="3990" w:hanging="420"/>
      </w:pPr>
      <w:rPr>
        <w:rFonts w:ascii="Times New Roman" w:hAnsi="Times New Roman" w:cs="Times New Roman" w:hint="default"/>
      </w:rPr>
    </w:lvl>
  </w:abstractNum>
  <w:abstractNum w:abstractNumId="13" w15:restartNumberingAfterBreak="0">
    <w:nsid w:val="2DE84711"/>
    <w:multiLevelType w:val="multilevel"/>
    <w:tmpl w:val="8F3217A8"/>
    <w:lvl w:ilvl="0">
      <w:start w:val="1"/>
      <w:numFmt w:val="decimal"/>
      <w:lvlText w:val="%1."/>
      <w:legacy w:legacy="1" w:legacySpace="144" w:legacyIndent="0"/>
      <w:lvlJc w:val="left"/>
      <w:rPr>
        <w:rFonts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4" w15:restartNumberingAfterBreak="0">
    <w:nsid w:val="308814C2"/>
    <w:multiLevelType w:val="hybridMultilevel"/>
    <w:tmpl w:val="93C0A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E423BE"/>
    <w:multiLevelType w:val="hybridMultilevel"/>
    <w:tmpl w:val="179E8C52"/>
    <w:lvl w:ilvl="0" w:tplc="99B2DE08">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6" w15:restartNumberingAfterBreak="0">
    <w:nsid w:val="32FD5D83"/>
    <w:multiLevelType w:val="hybridMultilevel"/>
    <w:tmpl w:val="F3C44D70"/>
    <w:lvl w:ilvl="0" w:tplc="6EEEF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7C253C"/>
    <w:multiLevelType w:val="hybridMultilevel"/>
    <w:tmpl w:val="4C863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0713A7"/>
    <w:multiLevelType w:val="hybridMultilevel"/>
    <w:tmpl w:val="0AAA813E"/>
    <w:lvl w:ilvl="0" w:tplc="65700B3A">
      <w:start w:val="1"/>
      <w:numFmt w:val="japaneseCounting"/>
      <w:lvlText w:val="第%1，"/>
      <w:lvlJc w:val="left"/>
      <w:pPr>
        <w:ind w:left="720" w:hanging="72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111DBE"/>
    <w:multiLevelType w:val="hybridMultilevel"/>
    <w:tmpl w:val="6F905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8490589"/>
    <w:multiLevelType w:val="hybridMultilevel"/>
    <w:tmpl w:val="78E466A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02A3D9B"/>
    <w:multiLevelType w:val="hybridMultilevel"/>
    <w:tmpl w:val="599656C6"/>
    <w:lvl w:ilvl="0" w:tplc="A7F02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2A2053"/>
    <w:multiLevelType w:val="multilevel"/>
    <w:tmpl w:val="9E4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04465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8A07229"/>
    <w:multiLevelType w:val="hybridMultilevel"/>
    <w:tmpl w:val="63D2CC04"/>
    <w:lvl w:ilvl="0" w:tplc="173EF2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B613FF"/>
    <w:multiLevelType w:val="hybridMultilevel"/>
    <w:tmpl w:val="8BDAB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15BC3"/>
    <w:multiLevelType w:val="hybridMultilevel"/>
    <w:tmpl w:val="A998B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517EE"/>
    <w:multiLevelType w:val="multilevel"/>
    <w:tmpl w:val="52751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D30E4"/>
    <w:multiLevelType w:val="hybridMultilevel"/>
    <w:tmpl w:val="A03C8C6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6B82101"/>
    <w:multiLevelType w:val="hybridMultilevel"/>
    <w:tmpl w:val="914690CC"/>
    <w:lvl w:ilvl="0" w:tplc="38961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2547B5"/>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15:restartNumberingAfterBreak="0">
    <w:nsid w:val="584647D7"/>
    <w:multiLevelType w:val="hybridMultilevel"/>
    <w:tmpl w:val="6FB2A1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47503E"/>
    <w:multiLevelType w:val="singleLevel"/>
    <w:tmpl w:val="5947503E"/>
    <w:lvl w:ilvl="0">
      <w:start w:val="1"/>
      <w:numFmt w:val="chineseCounting"/>
      <w:suff w:val="nothing"/>
      <w:lvlText w:val="%1、"/>
      <w:lvlJc w:val="left"/>
    </w:lvl>
  </w:abstractNum>
  <w:abstractNum w:abstractNumId="33" w15:restartNumberingAfterBreak="0">
    <w:nsid w:val="594786EC"/>
    <w:multiLevelType w:val="singleLevel"/>
    <w:tmpl w:val="594786EC"/>
    <w:lvl w:ilvl="0">
      <w:start w:val="3"/>
      <w:numFmt w:val="chineseCounting"/>
      <w:suff w:val="nothing"/>
      <w:lvlText w:val="%1、"/>
      <w:lvlJc w:val="left"/>
    </w:lvl>
  </w:abstractNum>
  <w:abstractNum w:abstractNumId="34" w15:restartNumberingAfterBreak="0">
    <w:nsid w:val="5AE70F2E"/>
    <w:multiLevelType w:val="multilevel"/>
    <w:tmpl w:val="37E011C6"/>
    <w:lvl w:ilvl="0">
      <w:start w:val="1"/>
      <w:numFmt w:val="lowerLetter"/>
      <w:lvlText w:val="%1."/>
      <w:lvlJc w:val="left"/>
      <w:pPr>
        <w:tabs>
          <w:tab w:val="num" w:pos="570"/>
        </w:tabs>
        <w:ind w:left="570" w:hanging="360"/>
      </w:pPr>
      <w:rPr>
        <w:rFonts w:ascii="宋体" w:eastAsia="宋体" w:hAnsi="宋体" w:hint="eastAsia"/>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5" w15:restartNumberingAfterBreak="0">
    <w:nsid w:val="5D5420C9"/>
    <w:multiLevelType w:val="hybridMultilevel"/>
    <w:tmpl w:val="0E16B0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5F557899"/>
    <w:multiLevelType w:val="hybridMultilevel"/>
    <w:tmpl w:val="D7E03F1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2552625"/>
    <w:multiLevelType w:val="multilevel"/>
    <w:tmpl w:val="D62E4D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8" w15:restartNumberingAfterBreak="0">
    <w:nsid w:val="63144BED"/>
    <w:multiLevelType w:val="hybridMultilevel"/>
    <w:tmpl w:val="11F2CB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7E93153"/>
    <w:multiLevelType w:val="multilevel"/>
    <w:tmpl w:val="FA2AC55C"/>
    <w:lvl w:ilvl="0">
      <w:start w:val="1"/>
      <w:numFmt w:val="bullet"/>
      <w:lvlText w:val=""/>
      <w:lvlJc w:val="left"/>
      <w:pPr>
        <w:tabs>
          <w:tab w:val="num" w:pos="1239"/>
        </w:tabs>
        <w:ind w:left="1239" w:hanging="360"/>
      </w:pPr>
      <w:rPr>
        <w:rFonts w:ascii="Symbol" w:hAnsi="Symbol" w:hint="default"/>
        <w:sz w:val="20"/>
      </w:rPr>
    </w:lvl>
    <w:lvl w:ilvl="1" w:tentative="1">
      <w:start w:val="1"/>
      <w:numFmt w:val="bullet"/>
      <w:lvlText w:val="o"/>
      <w:lvlJc w:val="left"/>
      <w:pPr>
        <w:tabs>
          <w:tab w:val="num" w:pos="1959"/>
        </w:tabs>
        <w:ind w:left="1959" w:hanging="360"/>
      </w:pPr>
      <w:rPr>
        <w:rFonts w:ascii="Courier New" w:hAnsi="Courier New" w:hint="default"/>
        <w:sz w:val="20"/>
      </w:rPr>
    </w:lvl>
    <w:lvl w:ilvl="2" w:tentative="1">
      <w:start w:val="1"/>
      <w:numFmt w:val="bullet"/>
      <w:lvlText w:val=""/>
      <w:lvlJc w:val="left"/>
      <w:pPr>
        <w:tabs>
          <w:tab w:val="num" w:pos="2679"/>
        </w:tabs>
        <w:ind w:left="2679" w:hanging="360"/>
      </w:pPr>
      <w:rPr>
        <w:rFonts w:ascii="Wingdings" w:hAnsi="Wingdings" w:hint="default"/>
        <w:sz w:val="20"/>
      </w:rPr>
    </w:lvl>
    <w:lvl w:ilvl="3" w:tentative="1">
      <w:start w:val="1"/>
      <w:numFmt w:val="bullet"/>
      <w:lvlText w:val=""/>
      <w:lvlJc w:val="left"/>
      <w:pPr>
        <w:tabs>
          <w:tab w:val="num" w:pos="3399"/>
        </w:tabs>
        <w:ind w:left="3399" w:hanging="360"/>
      </w:pPr>
      <w:rPr>
        <w:rFonts w:ascii="Wingdings" w:hAnsi="Wingdings" w:hint="default"/>
        <w:sz w:val="20"/>
      </w:rPr>
    </w:lvl>
    <w:lvl w:ilvl="4" w:tentative="1">
      <w:start w:val="1"/>
      <w:numFmt w:val="bullet"/>
      <w:lvlText w:val=""/>
      <w:lvlJc w:val="left"/>
      <w:pPr>
        <w:tabs>
          <w:tab w:val="num" w:pos="4119"/>
        </w:tabs>
        <w:ind w:left="4119" w:hanging="360"/>
      </w:pPr>
      <w:rPr>
        <w:rFonts w:ascii="Wingdings" w:hAnsi="Wingdings" w:hint="default"/>
        <w:sz w:val="20"/>
      </w:rPr>
    </w:lvl>
    <w:lvl w:ilvl="5" w:tentative="1">
      <w:start w:val="1"/>
      <w:numFmt w:val="bullet"/>
      <w:lvlText w:val=""/>
      <w:lvlJc w:val="left"/>
      <w:pPr>
        <w:tabs>
          <w:tab w:val="num" w:pos="4839"/>
        </w:tabs>
        <w:ind w:left="4839" w:hanging="360"/>
      </w:pPr>
      <w:rPr>
        <w:rFonts w:ascii="Wingdings" w:hAnsi="Wingdings" w:hint="default"/>
        <w:sz w:val="20"/>
      </w:rPr>
    </w:lvl>
    <w:lvl w:ilvl="6" w:tentative="1">
      <w:start w:val="1"/>
      <w:numFmt w:val="bullet"/>
      <w:lvlText w:val=""/>
      <w:lvlJc w:val="left"/>
      <w:pPr>
        <w:tabs>
          <w:tab w:val="num" w:pos="5559"/>
        </w:tabs>
        <w:ind w:left="5559" w:hanging="360"/>
      </w:pPr>
      <w:rPr>
        <w:rFonts w:ascii="Wingdings" w:hAnsi="Wingdings" w:hint="default"/>
        <w:sz w:val="20"/>
      </w:rPr>
    </w:lvl>
    <w:lvl w:ilvl="7" w:tentative="1">
      <w:start w:val="1"/>
      <w:numFmt w:val="bullet"/>
      <w:lvlText w:val=""/>
      <w:lvlJc w:val="left"/>
      <w:pPr>
        <w:tabs>
          <w:tab w:val="num" w:pos="6279"/>
        </w:tabs>
        <w:ind w:left="6279" w:hanging="360"/>
      </w:pPr>
      <w:rPr>
        <w:rFonts w:ascii="Wingdings" w:hAnsi="Wingdings" w:hint="default"/>
        <w:sz w:val="20"/>
      </w:rPr>
    </w:lvl>
    <w:lvl w:ilvl="8" w:tentative="1">
      <w:start w:val="1"/>
      <w:numFmt w:val="bullet"/>
      <w:lvlText w:val=""/>
      <w:lvlJc w:val="left"/>
      <w:pPr>
        <w:tabs>
          <w:tab w:val="num" w:pos="6999"/>
        </w:tabs>
        <w:ind w:left="6999" w:hanging="360"/>
      </w:pPr>
      <w:rPr>
        <w:rFonts w:ascii="Wingdings" w:hAnsi="Wingdings" w:hint="default"/>
        <w:sz w:val="20"/>
      </w:rPr>
    </w:lvl>
  </w:abstractNum>
  <w:abstractNum w:abstractNumId="40" w15:restartNumberingAfterBreak="0">
    <w:nsid w:val="6817080F"/>
    <w:multiLevelType w:val="multilevel"/>
    <w:tmpl w:val="681708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2A5C67"/>
    <w:multiLevelType w:val="hybridMultilevel"/>
    <w:tmpl w:val="EBD4D31E"/>
    <w:lvl w:ilvl="0" w:tplc="5FA6E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8577AF"/>
    <w:multiLevelType w:val="hybridMultilevel"/>
    <w:tmpl w:val="C6F404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9"/>
  </w:num>
  <w:num w:numId="2">
    <w:abstractNumId w:val="2"/>
  </w:num>
  <w:num w:numId="3">
    <w:abstractNumId w:val="32"/>
  </w:num>
  <w:num w:numId="4">
    <w:abstractNumId w:val="33"/>
  </w:num>
  <w:num w:numId="5">
    <w:abstractNumId w:val="40"/>
  </w:num>
  <w:num w:numId="6">
    <w:abstractNumId w:val="13"/>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num>
  <w:num w:numId="10">
    <w:abstractNumId w:val="24"/>
  </w:num>
  <w:num w:numId="11">
    <w:abstractNumId w:val="37"/>
  </w:num>
  <w:num w:numId="12">
    <w:abstractNumId w:val="3"/>
  </w:num>
  <w:num w:numId="13">
    <w:abstractNumId w:val="30"/>
  </w:num>
  <w:num w:numId="14">
    <w:abstractNumId w:val="23"/>
  </w:num>
  <w:num w:numId="15">
    <w:abstractNumId w:val="10"/>
  </w:num>
  <w:num w:numId="16">
    <w:abstractNumId w:val="38"/>
  </w:num>
  <w:num w:numId="17">
    <w:abstractNumId w:val="39"/>
  </w:num>
  <w:num w:numId="18">
    <w:abstractNumId w:val="1"/>
  </w:num>
  <w:num w:numId="19">
    <w:abstractNumId w:val="27"/>
  </w:num>
  <w:num w:numId="20">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8"/>
  </w:num>
  <w:num w:numId="22">
    <w:abstractNumId w:val="29"/>
  </w:num>
  <w:num w:numId="23">
    <w:abstractNumId w:val="0"/>
  </w:num>
  <w:num w:numId="24">
    <w:abstractNumId w:val="16"/>
  </w:num>
  <w:num w:numId="25">
    <w:abstractNumId w:val="21"/>
  </w:num>
  <w:num w:numId="26">
    <w:abstractNumId w:val="5"/>
  </w:num>
  <w:num w:numId="27">
    <w:abstractNumId w:val="20"/>
  </w:num>
  <w:num w:numId="28">
    <w:abstractNumId w:val="11"/>
  </w:num>
  <w:num w:numId="29">
    <w:abstractNumId w:val="14"/>
  </w:num>
  <w:num w:numId="30">
    <w:abstractNumId w:val="28"/>
  </w:num>
  <w:num w:numId="31">
    <w:abstractNumId w:val="31"/>
  </w:num>
  <w:num w:numId="32">
    <w:abstractNumId w:val="26"/>
  </w:num>
  <w:num w:numId="33">
    <w:abstractNumId w:val="42"/>
  </w:num>
  <w:num w:numId="34">
    <w:abstractNumId w:val="4"/>
  </w:num>
  <w:num w:numId="35">
    <w:abstractNumId w:val="6"/>
  </w:num>
  <w:num w:numId="36">
    <w:abstractNumId w:val="19"/>
  </w:num>
  <w:num w:numId="37">
    <w:abstractNumId w:val="17"/>
  </w:num>
  <w:num w:numId="38">
    <w:abstractNumId w:val="36"/>
  </w:num>
  <w:num w:numId="39">
    <w:abstractNumId w:val="25"/>
  </w:num>
  <w:num w:numId="40">
    <w:abstractNumId w:val="15"/>
  </w:num>
  <w:num w:numId="41">
    <w:abstractNumId w:val="35"/>
  </w:num>
  <w:num w:numId="42">
    <w:abstractNumId w:val="8"/>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ttachedTemplate r:id="rId1"/>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2" style="mso-height-percent:200;mso-width-relative:margin;mso-height-relative:margin" fillcolor="white" strokecolor="#f3cd60">
      <v:fill color="white"/>
      <v:stroke color="#f3cd60"/>
      <v:textbox style="mso-fit-shape-to-text: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A1E02A9"/>
    <w:rsid w:val="000018D2"/>
    <w:rsid w:val="00001A8F"/>
    <w:rsid w:val="00001FB3"/>
    <w:rsid w:val="0000328E"/>
    <w:rsid w:val="00003F6A"/>
    <w:rsid w:val="00004F0C"/>
    <w:rsid w:val="00005E02"/>
    <w:rsid w:val="00010F3D"/>
    <w:rsid w:val="000110A2"/>
    <w:rsid w:val="00011A00"/>
    <w:rsid w:val="00011E1E"/>
    <w:rsid w:val="0001449B"/>
    <w:rsid w:val="000154ED"/>
    <w:rsid w:val="000203C3"/>
    <w:rsid w:val="0002103D"/>
    <w:rsid w:val="000218A7"/>
    <w:rsid w:val="00021FA9"/>
    <w:rsid w:val="00023226"/>
    <w:rsid w:val="000238B6"/>
    <w:rsid w:val="00023C0D"/>
    <w:rsid w:val="00025027"/>
    <w:rsid w:val="00025236"/>
    <w:rsid w:val="000270F2"/>
    <w:rsid w:val="0002711A"/>
    <w:rsid w:val="000329D4"/>
    <w:rsid w:val="00034646"/>
    <w:rsid w:val="00034B85"/>
    <w:rsid w:val="0003608C"/>
    <w:rsid w:val="000373DB"/>
    <w:rsid w:val="00037D82"/>
    <w:rsid w:val="0004237A"/>
    <w:rsid w:val="00042C9C"/>
    <w:rsid w:val="00045979"/>
    <w:rsid w:val="0005060A"/>
    <w:rsid w:val="00050C6C"/>
    <w:rsid w:val="00051B66"/>
    <w:rsid w:val="0005263C"/>
    <w:rsid w:val="00052AAC"/>
    <w:rsid w:val="00052C74"/>
    <w:rsid w:val="00052E60"/>
    <w:rsid w:val="00053817"/>
    <w:rsid w:val="00054544"/>
    <w:rsid w:val="00055469"/>
    <w:rsid w:val="0005691D"/>
    <w:rsid w:val="000570C6"/>
    <w:rsid w:val="00057992"/>
    <w:rsid w:val="00060FB3"/>
    <w:rsid w:val="00062882"/>
    <w:rsid w:val="00063BB9"/>
    <w:rsid w:val="00063D29"/>
    <w:rsid w:val="0006469A"/>
    <w:rsid w:val="00064C0E"/>
    <w:rsid w:val="000653AA"/>
    <w:rsid w:val="00066BF8"/>
    <w:rsid w:val="00066C26"/>
    <w:rsid w:val="00066F28"/>
    <w:rsid w:val="00070A8C"/>
    <w:rsid w:val="00071705"/>
    <w:rsid w:val="0007483A"/>
    <w:rsid w:val="000777DD"/>
    <w:rsid w:val="00080FAA"/>
    <w:rsid w:val="00081099"/>
    <w:rsid w:val="000848FF"/>
    <w:rsid w:val="00086A25"/>
    <w:rsid w:val="000872D3"/>
    <w:rsid w:val="00087664"/>
    <w:rsid w:val="00090C1B"/>
    <w:rsid w:val="00091998"/>
    <w:rsid w:val="000941E6"/>
    <w:rsid w:val="000A01BD"/>
    <w:rsid w:val="000A1FDC"/>
    <w:rsid w:val="000A30A2"/>
    <w:rsid w:val="000A409C"/>
    <w:rsid w:val="000A4629"/>
    <w:rsid w:val="000A4E0B"/>
    <w:rsid w:val="000A6E24"/>
    <w:rsid w:val="000B1A44"/>
    <w:rsid w:val="000B28FC"/>
    <w:rsid w:val="000B4FA9"/>
    <w:rsid w:val="000B7923"/>
    <w:rsid w:val="000C0C09"/>
    <w:rsid w:val="000C3B9E"/>
    <w:rsid w:val="000C4DB7"/>
    <w:rsid w:val="000C5575"/>
    <w:rsid w:val="000C5CFD"/>
    <w:rsid w:val="000D05B0"/>
    <w:rsid w:val="000D145F"/>
    <w:rsid w:val="000D1A35"/>
    <w:rsid w:val="000D1A8B"/>
    <w:rsid w:val="000D28A2"/>
    <w:rsid w:val="000D3EF4"/>
    <w:rsid w:val="000D4D85"/>
    <w:rsid w:val="000D4DA2"/>
    <w:rsid w:val="000D594A"/>
    <w:rsid w:val="000D77BD"/>
    <w:rsid w:val="000E05A1"/>
    <w:rsid w:val="000E06A7"/>
    <w:rsid w:val="000E6597"/>
    <w:rsid w:val="000F136F"/>
    <w:rsid w:val="000F1DC3"/>
    <w:rsid w:val="000F2F8E"/>
    <w:rsid w:val="000F3A9F"/>
    <w:rsid w:val="000F4CB2"/>
    <w:rsid w:val="000F5B73"/>
    <w:rsid w:val="000F62D7"/>
    <w:rsid w:val="000F749B"/>
    <w:rsid w:val="000F753A"/>
    <w:rsid w:val="00101A22"/>
    <w:rsid w:val="00102870"/>
    <w:rsid w:val="00104844"/>
    <w:rsid w:val="001057C7"/>
    <w:rsid w:val="00106788"/>
    <w:rsid w:val="00110D43"/>
    <w:rsid w:val="00111F03"/>
    <w:rsid w:val="0011422E"/>
    <w:rsid w:val="00114478"/>
    <w:rsid w:val="00114B16"/>
    <w:rsid w:val="00115F92"/>
    <w:rsid w:val="0011643C"/>
    <w:rsid w:val="001168B4"/>
    <w:rsid w:val="00116C83"/>
    <w:rsid w:val="00117149"/>
    <w:rsid w:val="00121ADD"/>
    <w:rsid w:val="00122D4F"/>
    <w:rsid w:val="0012385E"/>
    <w:rsid w:val="00125149"/>
    <w:rsid w:val="0012567C"/>
    <w:rsid w:val="001302DA"/>
    <w:rsid w:val="001305B0"/>
    <w:rsid w:val="00131719"/>
    <w:rsid w:val="001333B4"/>
    <w:rsid w:val="0013445D"/>
    <w:rsid w:val="0013632F"/>
    <w:rsid w:val="001377A7"/>
    <w:rsid w:val="00137EFE"/>
    <w:rsid w:val="00141E15"/>
    <w:rsid w:val="00144ACA"/>
    <w:rsid w:val="001453C3"/>
    <w:rsid w:val="00145CF0"/>
    <w:rsid w:val="00146711"/>
    <w:rsid w:val="00146A55"/>
    <w:rsid w:val="001472D5"/>
    <w:rsid w:val="00147F79"/>
    <w:rsid w:val="001505BD"/>
    <w:rsid w:val="00150A82"/>
    <w:rsid w:val="00155C67"/>
    <w:rsid w:val="00157516"/>
    <w:rsid w:val="00157C3C"/>
    <w:rsid w:val="00160727"/>
    <w:rsid w:val="0016078B"/>
    <w:rsid w:val="00160964"/>
    <w:rsid w:val="00161373"/>
    <w:rsid w:val="00163224"/>
    <w:rsid w:val="00163520"/>
    <w:rsid w:val="00164071"/>
    <w:rsid w:val="0016436B"/>
    <w:rsid w:val="001660F6"/>
    <w:rsid w:val="001667F0"/>
    <w:rsid w:val="00170371"/>
    <w:rsid w:val="00172068"/>
    <w:rsid w:val="00172198"/>
    <w:rsid w:val="0017277B"/>
    <w:rsid w:val="001729BF"/>
    <w:rsid w:val="00172F0E"/>
    <w:rsid w:val="00173FF6"/>
    <w:rsid w:val="00175164"/>
    <w:rsid w:val="00177B48"/>
    <w:rsid w:val="0018283A"/>
    <w:rsid w:val="00184196"/>
    <w:rsid w:val="00184DD9"/>
    <w:rsid w:val="0018523C"/>
    <w:rsid w:val="00187BBC"/>
    <w:rsid w:val="001910D1"/>
    <w:rsid w:val="00192A4C"/>
    <w:rsid w:val="00192EBA"/>
    <w:rsid w:val="001967C5"/>
    <w:rsid w:val="00197FD8"/>
    <w:rsid w:val="001A01C1"/>
    <w:rsid w:val="001A23B8"/>
    <w:rsid w:val="001A319F"/>
    <w:rsid w:val="001A32F1"/>
    <w:rsid w:val="001A3C20"/>
    <w:rsid w:val="001A401A"/>
    <w:rsid w:val="001A4822"/>
    <w:rsid w:val="001A487E"/>
    <w:rsid w:val="001A6E9F"/>
    <w:rsid w:val="001A6F51"/>
    <w:rsid w:val="001A78B8"/>
    <w:rsid w:val="001A7AFF"/>
    <w:rsid w:val="001B3495"/>
    <w:rsid w:val="001B3F31"/>
    <w:rsid w:val="001B44ED"/>
    <w:rsid w:val="001B534B"/>
    <w:rsid w:val="001B53D9"/>
    <w:rsid w:val="001B6026"/>
    <w:rsid w:val="001B7029"/>
    <w:rsid w:val="001B7666"/>
    <w:rsid w:val="001B7C8F"/>
    <w:rsid w:val="001C0A59"/>
    <w:rsid w:val="001C1BC4"/>
    <w:rsid w:val="001C292A"/>
    <w:rsid w:val="001C2E1F"/>
    <w:rsid w:val="001C2F1C"/>
    <w:rsid w:val="001C3C38"/>
    <w:rsid w:val="001C61C9"/>
    <w:rsid w:val="001C6572"/>
    <w:rsid w:val="001C7A1C"/>
    <w:rsid w:val="001D1D39"/>
    <w:rsid w:val="001D2214"/>
    <w:rsid w:val="001D2520"/>
    <w:rsid w:val="001D4687"/>
    <w:rsid w:val="001D518D"/>
    <w:rsid w:val="001D7A15"/>
    <w:rsid w:val="001E0571"/>
    <w:rsid w:val="001E233E"/>
    <w:rsid w:val="001E2701"/>
    <w:rsid w:val="001E28CC"/>
    <w:rsid w:val="001E334B"/>
    <w:rsid w:val="001E6A14"/>
    <w:rsid w:val="001F1892"/>
    <w:rsid w:val="001F1F1E"/>
    <w:rsid w:val="001F31DC"/>
    <w:rsid w:val="001F3F68"/>
    <w:rsid w:val="001F4675"/>
    <w:rsid w:val="001F60A5"/>
    <w:rsid w:val="001F6E55"/>
    <w:rsid w:val="001F7E81"/>
    <w:rsid w:val="00200EFA"/>
    <w:rsid w:val="0020143F"/>
    <w:rsid w:val="002026DD"/>
    <w:rsid w:val="00203485"/>
    <w:rsid w:val="002035B3"/>
    <w:rsid w:val="00203641"/>
    <w:rsid w:val="002048E1"/>
    <w:rsid w:val="0020658A"/>
    <w:rsid w:val="002107A6"/>
    <w:rsid w:val="00211413"/>
    <w:rsid w:val="00211EF2"/>
    <w:rsid w:val="0021392E"/>
    <w:rsid w:val="002156A2"/>
    <w:rsid w:val="00216CD9"/>
    <w:rsid w:val="00217E58"/>
    <w:rsid w:val="002223B6"/>
    <w:rsid w:val="00222AD8"/>
    <w:rsid w:val="00223FFC"/>
    <w:rsid w:val="002242BA"/>
    <w:rsid w:val="00226974"/>
    <w:rsid w:val="002273E0"/>
    <w:rsid w:val="00230036"/>
    <w:rsid w:val="00231335"/>
    <w:rsid w:val="00231F47"/>
    <w:rsid w:val="002325DA"/>
    <w:rsid w:val="00232A19"/>
    <w:rsid w:val="00232B9E"/>
    <w:rsid w:val="00232F5A"/>
    <w:rsid w:val="00234A0C"/>
    <w:rsid w:val="00234B1A"/>
    <w:rsid w:val="00235284"/>
    <w:rsid w:val="002361FA"/>
    <w:rsid w:val="002363D3"/>
    <w:rsid w:val="0023758F"/>
    <w:rsid w:val="00237C68"/>
    <w:rsid w:val="002400B9"/>
    <w:rsid w:val="00240BD9"/>
    <w:rsid w:val="0024107B"/>
    <w:rsid w:val="0024161A"/>
    <w:rsid w:val="00242348"/>
    <w:rsid w:val="0024283E"/>
    <w:rsid w:val="00244CCE"/>
    <w:rsid w:val="0024712B"/>
    <w:rsid w:val="00247517"/>
    <w:rsid w:val="00250D49"/>
    <w:rsid w:val="00250EE2"/>
    <w:rsid w:val="00251676"/>
    <w:rsid w:val="002537DD"/>
    <w:rsid w:val="00253ACA"/>
    <w:rsid w:val="00253D3B"/>
    <w:rsid w:val="00254A75"/>
    <w:rsid w:val="00254F9F"/>
    <w:rsid w:val="00255E73"/>
    <w:rsid w:val="00255F3C"/>
    <w:rsid w:val="00257E10"/>
    <w:rsid w:val="002627BE"/>
    <w:rsid w:val="00263D24"/>
    <w:rsid w:val="00264C62"/>
    <w:rsid w:val="0026529D"/>
    <w:rsid w:val="00265CDF"/>
    <w:rsid w:val="0026638D"/>
    <w:rsid w:val="00266E4F"/>
    <w:rsid w:val="002670A0"/>
    <w:rsid w:val="00270151"/>
    <w:rsid w:val="002704DF"/>
    <w:rsid w:val="002711DA"/>
    <w:rsid w:val="002714C3"/>
    <w:rsid w:val="0027243D"/>
    <w:rsid w:val="00272C1F"/>
    <w:rsid w:val="002730E3"/>
    <w:rsid w:val="00273DDB"/>
    <w:rsid w:val="002742B7"/>
    <w:rsid w:val="00275D03"/>
    <w:rsid w:val="00276C06"/>
    <w:rsid w:val="00276DFE"/>
    <w:rsid w:val="00276EC3"/>
    <w:rsid w:val="00276EF6"/>
    <w:rsid w:val="002803F4"/>
    <w:rsid w:val="0028291E"/>
    <w:rsid w:val="00282CC6"/>
    <w:rsid w:val="00282E40"/>
    <w:rsid w:val="00285A22"/>
    <w:rsid w:val="002876C2"/>
    <w:rsid w:val="00290670"/>
    <w:rsid w:val="00291A87"/>
    <w:rsid w:val="002923C4"/>
    <w:rsid w:val="00292898"/>
    <w:rsid w:val="00294329"/>
    <w:rsid w:val="00294E49"/>
    <w:rsid w:val="0029668C"/>
    <w:rsid w:val="002967BE"/>
    <w:rsid w:val="00296800"/>
    <w:rsid w:val="002974C1"/>
    <w:rsid w:val="00297D6A"/>
    <w:rsid w:val="002A239F"/>
    <w:rsid w:val="002A2AE2"/>
    <w:rsid w:val="002A31C3"/>
    <w:rsid w:val="002A34D6"/>
    <w:rsid w:val="002A371C"/>
    <w:rsid w:val="002A5E9F"/>
    <w:rsid w:val="002A63F8"/>
    <w:rsid w:val="002B17DC"/>
    <w:rsid w:val="002B3DBE"/>
    <w:rsid w:val="002B4A59"/>
    <w:rsid w:val="002B56F7"/>
    <w:rsid w:val="002B6C8E"/>
    <w:rsid w:val="002B7AB8"/>
    <w:rsid w:val="002C09E7"/>
    <w:rsid w:val="002C166B"/>
    <w:rsid w:val="002C18E2"/>
    <w:rsid w:val="002C28CB"/>
    <w:rsid w:val="002C3E28"/>
    <w:rsid w:val="002C4E38"/>
    <w:rsid w:val="002C5017"/>
    <w:rsid w:val="002C7416"/>
    <w:rsid w:val="002D0784"/>
    <w:rsid w:val="002D0795"/>
    <w:rsid w:val="002D08F3"/>
    <w:rsid w:val="002D0B60"/>
    <w:rsid w:val="002D2785"/>
    <w:rsid w:val="002D5CD8"/>
    <w:rsid w:val="002D70C4"/>
    <w:rsid w:val="002D71E4"/>
    <w:rsid w:val="002D75C4"/>
    <w:rsid w:val="002D7709"/>
    <w:rsid w:val="002D7934"/>
    <w:rsid w:val="002D7AE8"/>
    <w:rsid w:val="002E1009"/>
    <w:rsid w:val="002E11F4"/>
    <w:rsid w:val="002E149C"/>
    <w:rsid w:val="002E1B3A"/>
    <w:rsid w:val="002E37BE"/>
    <w:rsid w:val="002E4E32"/>
    <w:rsid w:val="002E4F92"/>
    <w:rsid w:val="002E59EA"/>
    <w:rsid w:val="002E7765"/>
    <w:rsid w:val="002E7FCA"/>
    <w:rsid w:val="002F0084"/>
    <w:rsid w:val="002F1411"/>
    <w:rsid w:val="002F3906"/>
    <w:rsid w:val="002F40EF"/>
    <w:rsid w:val="002F50BF"/>
    <w:rsid w:val="002F5485"/>
    <w:rsid w:val="002F7F8B"/>
    <w:rsid w:val="003001DE"/>
    <w:rsid w:val="00300960"/>
    <w:rsid w:val="00301E0E"/>
    <w:rsid w:val="00302A65"/>
    <w:rsid w:val="00302F4D"/>
    <w:rsid w:val="0030328B"/>
    <w:rsid w:val="00304410"/>
    <w:rsid w:val="0030473F"/>
    <w:rsid w:val="00304883"/>
    <w:rsid w:val="00304BA4"/>
    <w:rsid w:val="00304BE6"/>
    <w:rsid w:val="00305DED"/>
    <w:rsid w:val="0030668E"/>
    <w:rsid w:val="003066CE"/>
    <w:rsid w:val="00306F80"/>
    <w:rsid w:val="0031027B"/>
    <w:rsid w:val="0031032B"/>
    <w:rsid w:val="00310557"/>
    <w:rsid w:val="00311172"/>
    <w:rsid w:val="00311586"/>
    <w:rsid w:val="0031194B"/>
    <w:rsid w:val="00312E65"/>
    <w:rsid w:val="00313B5B"/>
    <w:rsid w:val="00314C10"/>
    <w:rsid w:val="00315FA9"/>
    <w:rsid w:val="00317CFA"/>
    <w:rsid w:val="003215DB"/>
    <w:rsid w:val="00321CF0"/>
    <w:rsid w:val="003223D9"/>
    <w:rsid w:val="003244D8"/>
    <w:rsid w:val="00326A65"/>
    <w:rsid w:val="00326B80"/>
    <w:rsid w:val="00331420"/>
    <w:rsid w:val="003315D0"/>
    <w:rsid w:val="0033212E"/>
    <w:rsid w:val="003348C4"/>
    <w:rsid w:val="00334C50"/>
    <w:rsid w:val="00336AF4"/>
    <w:rsid w:val="003401AE"/>
    <w:rsid w:val="00341E87"/>
    <w:rsid w:val="003427A8"/>
    <w:rsid w:val="00344504"/>
    <w:rsid w:val="00344E3C"/>
    <w:rsid w:val="0034591D"/>
    <w:rsid w:val="00345B46"/>
    <w:rsid w:val="00345E4B"/>
    <w:rsid w:val="0034603F"/>
    <w:rsid w:val="0034627B"/>
    <w:rsid w:val="00346DCC"/>
    <w:rsid w:val="00355406"/>
    <w:rsid w:val="00357221"/>
    <w:rsid w:val="00357E31"/>
    <w:rsid w:val="0036019F"/>
    <w:rsid w:val="0036124A"/>
    <w:rsid w:val="0036249F"/>
    <w:rsid w:val="0036321E"/>
    <w:rsid w:val="00366DD7"/>
    <w:rsid w:val="00366F73"/>
    <w:rsid w:val="00367568"/>
    <w:rsid w:val="0037332D"/>
    <w:rsid w:val="003738ED"/>
    <w:rsid w:val="00376770"/>
    <w:rsid w:val="00376FEE"/>
    <w:rsid w:val="0038334A"/>
    <w:rsid w:val="00383710"/>
    <w:rsid w:val="00383C79"/>
    <w:rsid w:val="00387270"/>
    <w:rsid w:val="00390ADC"/>
    <w:rsid w:val="00392842"/>
    <w:rsid w:val="00395D0A"/>
    <w:rsid w:val="00396EFE"/>
    <w:rsid w:val="00396F75"/>
    <w:rsid w:val="00397377"/>
    <w:rsid w:val="0039747E"/>
    <w:rsid w:val="003A04DC"/>
    <w:rsid w:val="003A173A"/>
    <w:rsid w:val="003A3EAA"/>
    <w:rsid w:val="003A595C"/>
    <w:rsid w:val="003A5A2E"/>
    <w:rsid w:val="003A6075"/>
    <w:rsid w:val="003A6E53"/>
    <w:rsid w:val="003A7FF9"/>
    <w:rsid w:val="003B1C62"/>
    <w:rsid w:val="003B21B0"/>
    <w:rsid w:val="003B3B1C"/>
    <w:rsid w:val="003B5E36"/>
    <w:rsid w:val="003C01E9"/>
    <w:rsid w:val="003C1484"/>
    <w:rsid w:val="003C1D35"/>
    <w:rsid w:val="003C1DC8"/>
    <w:rsid w:val="003C1E3A"/>
    <w:rsid w:val="003C4189"/>
    <w:rsid w:val="003C53A7"/>
    <w:rsid w:val="003C58B7"/>
    <w:rsid w:val="003C6175"/>
    <w:rsid w:val="003C7CE3"/>
    <w:rsid w:val="003C7D63"/>
    <w:rsid w:val="003D1178"/>
    <w:rsid w:val="003D151A"/>
    <w:rsid w:val="003D279D"/>
    <w:rsid w:val="003D481B"/>
    <w:rsid w:val="003E0128"/>
    <w:rsid w:val="003E0650"/>
    <w:rsid w:val="003E3A47"/>
    <w:rsid w:val="003E4895"/>
    <w:rsid w:val="003E7D86"/>
    <w:rsid w:val="003F0A38"/>
    <w:rsid w:val="003F14F9"/>
    <w:rsid w:val="003F163B"/>
    <w:rsid w:val="003F2477"/>
    <w:rsid w:val="003F2B29"/>
    <w:rsid w:val="003F2E3B"/>
    <w:rsid w:val="003F2EC7"/>
    <w:rsid w:val="003F39A7"/>
    <w:rsid w:val="003F3A5D"/>
    <w:rsid w:val="003F3C3D"/>
    <w:rsid w:val="003F3C95"/>
    <w:rsid w:val="003F5070"/>
    <w:rsid w:val="003F7845"/>
    <w:rsid w:val="003F7C1A"/>
    <w:rsid w:val="004002FD"/>
    <w:rsid w:val="004009C2"/>
    <w:rsid w:val="00401B82"/>
    <w:rsid w:val="00402001"/>
    <w:rsid w:val="00405C2D"/>
    <w:rsid w:val="0040607F"/>
    <w:rsid w:val="004065C0"/>
    <w:rsid w:val="00407A40"/>
    <w:rsid w:val="004113F2"/>
    <w:rsid w:val="004114DE"/>
    <w:rsid w:val="00412059"/>
    <w:rsid w:val="00412611"/>
    <w:rsid w:val="0041344D"/>
    <w:rsid w:val="00415324"/>
    <w:rsid w:val="004154EE"/>
    <w:rsid w:val="00417363"/>
    <w:rsid w:val="004211EE"/>
    <w:rsid w:val="004214DB"/>
    <w:rsid w:val="0042248E"/>
    <w:rsid w:val="004226E4"/>
    <w:rsid w:val="00423048"/>
    <w:rsid w:val="004233C0"/>
    <w:rsid w:val="0042570A"/>
    <w:rsid w:val="00426504"/>
    <w:rsid w:val="004337C4"/>
    <w:rsid w:val="004347C3"/>
    <w:rsid w:val="004348E5"/>
    <w:rsid w:val="00434CB4"/>
    <w:rsid w:val="00435045"/>
    <w:rsid w:val="004360C7"/>
    <w:rsid w:val="00436AFE"/>
    <w:rsid w:val="0044064C"/>
    <w:rsid w:val="00441479"/>
    <w:rsid w:val="00441EF5"/>
    <w:rsid w:val="00442A3A"/>
    <w:rsid w:val="00443476"/>
    <w:rsid w:val="004440E9"/>
    <w:rsid w:val="00444948"/>
    <w:rsid w:val="00445968"/>
    <w:rsid w:val="00445CBA"/>
    <w:rsid w:val="00445D17"/>
    <w:rsid w:val="004461F6"/>
    <w:rsid w:val="00446353"/>
    <w:rsid w:val="00447402"/>
    <w:rsid w:val="00450CC7"/>
    <w:rsid w:val="00451B84"/>
    <w:rsid w:val="004521F1"/>
    <w:rsid w:val="004529A5"/>
    <w:rsid w:val="00452C67"/>
    <w:rsid w:val="00456EED"/>
    <w:rsid w:val="00457B77"/>
    <w:rsid w:val="00460809"/>
    <w:rsid w:val="004620E4"/>
    <w:rsid w:val="00462DBF"/>
    <w:rsid w:val="00463703"/>
    <w:rsid w:val="00463D21"/>
    <w:rsid w:val="00464B03"/>
    <w:rsid w:val="00464CB0"/>
    <w:rsid w:val="004653C9"/>
    <w:rsid w:val="00465607"/>
    <w:rsid w:val="004664A0"/>
    <w:rsid w:val="004664B6"/>
    <w:rsid w:val="004711EC"/>
    <w:rsid w:val="00471A57"/>
    <w:rsid w:val="00472965"/>
    <w:rsid w:val="00473A61"/>
    <w:rsid w:val="0047546B"/>
    <w:rsid w:val="004757FC"/>
    <w:rsid w:val="00475E03"/>
    <w:rsid w:val="00476ACD"/>
    <w:rsid w:val="0047724C"/>
    <w:rsid w:val="00477856"/>
    <w:rsid w:val="0048172F"/>
    <w:rsid w:val="00481FE7"/>
    <w:rsid w:val="00482AF5"/>
    <w:rsid w:val="004830D0"/>
    <w:rsid w:val="0048569C"/>
    <w:rsid w:val="00485EC6"/>
    <w:rsid w:val="00490868"/>
    <w:rsid w:val="0049105A"/>
    <w:rsid w:val="004914E9"/>
    <w:rsid w:val="0049154F"/>
    <w:rsid w:val="00491D9D"/>
    <w:rsid w:val="00492748"/>
    <w:rsid w:val="00492E1C"/>
    <w:rsid w:val="004933C3"/>
    <w:rsid w:val="00493D16"/>
    <w:rsid w:val="00493E79"/>
    <w:rsid w:val="00497159"/>
    <w:rsid w:val="004979DE"/>
    <w:rsid w:val="004A0F15"/>
    <w:rsid w:val="004A3538"/>
    <w:rsid w:val="004A43D9"/>
    <w:rsid w:val="004A5271"/>
    <w:rsid w:val="004A7914"/>
    <w:rsid w:val="004A7F33"/>
    <w:rsid w:val="004B3919"/>
    <w:rsid w:val="004B4EE1"/>
    <w:rsid w:val="004B645F"/>
    <w:rsid w:val="004C0264"/>
    <w:rsid w:val="004C0D7B"/>
    <w:rsid w:val="004C0E79"/>
    <w:rsid w:val="004C1588"/>
    <w:rsid w:val="004C2CD3"/>
    <w:rsid w:val="004C3589"/>
    <w:rsid w:val="004C3B09"/>
    <w:rsid w:val="004C40AB"/>
    <w:rsid w:val="004C4284"/>
    <w:rsid w:val="004C65DE"/>
    <w:rsid w:val="004C68E5"/>
    <w:rsid w:val="004C6AE5"/>
    <w:rsid w:val="004C7457"/>
    <w:rsid w:val="004C78BB"/>
    <w:rsid w:val="004D0ACD"/>
    <w:rsid w:val="004D12B6"/>
    <w:rsid w:val="004D243C"/>
    <w:rsid w:val="004D245D"/>
    <w:rsid w:val="004D36D6"/>
    <w:rsid w:val="004D4035"/>
    <w:rsid w:val="004D4143"/>
    <w:rsid w:val="004D46E4"/>
    <w:rsid w:val="004D4E46"/>
    <w:rsid w:val="004D5E9B"/>
    <w:rsid w:val="004D6828"/>
    <w:rsid w:val="004D6F24"/>
    <w:rsid w:val="004D77C7"/>
    <w:rsid w:val="004D7CAC"/>
    <w:rsid w:val="004E11A6"/>
    <w:rsid w:val="004E2954"/>
    <w:rsid w:val="004E32DA"/>
    <w:rsid w:val="004E53A5"/>
    <w:rsid w:val="004E5E0C"/>
    <w:rsid w:val="004E6D58"/>
    <w:rsid w:val="004F1B01"/>
    <w:rsid w:val="004F283D"/>
    <w:rsid w:val="004F2FE6"/>
    <w:rsid w:val="004F321E"/>
    <w:rsid w:val="004F4965"/>
    <w:rsid w:val="004F4B6D"/>
    <w:rsid w:val="004F6920"/>
    <w:rsid w:val="004F7340"/>
    <w:rsid w:val="00500C89"/>
    <w:rsid w:val="005027AD"/>
    <w:rsid w:val="00502900"/>
    <w:rsid w:val="005031E7"/>
    <w:rsid w:val="005035E3"/>
    <w:rsid w:val="00503E2F"/>
    <w:rsid w:val="00504159"/>
    <w:rsid w:val="0050526F"/>
    <w:rsid w:val="00505849"/>
    <w:rsid w:val="00505A3B"/>
    <w:rsid w:val="005103B7"/>
    <w:rsid w:val="0051164E"/>
    <w:rsid w:val="005119B7"/>
    <w:rsid w:val="005152AF"/>
    <w:rsid w:val="00515978"/>
    <w:rsid w:val="00520241"/>
    <w:rsid w:val="00520C19"/>
    <w:rsid w:val="00520F11"/>
    <w:rsid w:val="00520FBD"/>
    <w:rsid w:val="0052304D"/>
    <w:rsid w:val="0052497F"/>
    <w:rsid w:val="00525F7B"/>
    <w:rsid w:val="005277AD"/>
    <w:rsid w:val="005303A6"/>
    <w:rsid w:val="0053211E"/>
    <w:rsid w:val="00533E14"/>
    <w:rsid w:val="00534D48"/>
    <w:rsid w:val="00535DD1"/>
    <w:rsid w:val="00535F42"/>
    <w:rsid w:val="00537123"/>
    <w:rsid w:val="00537CAE"/>
    <w:rsid w:val="00540AEF"/>
    <w:rsid w:val="00542130"/>
    <w:rsid w:val="005421EF"/>
    <w:rsid w:val="00542661"/>
    <w:rsid w:val="005435E8"/>
    <w:rsid w:val="005437E4"/>
    <w:rsid w:val="00550BF3"/>
    <w:rsid w:val="00551314"/>
    <w:rsid w:val="00552707"/>
    <w:rsid w:val="005532A0"/>
    <w:rsid w:val="00554787"/>
    <w:rsid w:val="005552B6"/>
    <w:rsid w:val="005606D3"/>
    <w:rsid w:val="005622AB"/>
    <w:rsid w:val="0056243C"/>
    <w:rsid w:val="005648CD"/>
    <w:rsid w:val="00566262"/>
    <w:rsid w:val="005670BC"/>
    <w:rsid w:val="00570917"/>
    <w:rsid w:val="005713F8"/>
    <w:rsid w:val="0057198D"/>
    <w:rsid w:val="00571A7B"/>
    <w:rsid w:val="00571E11"/>
    <w:rsid w:val="00573B84"/>
    <w:rsid w:val="00574497"/>
    <w:rsid w:val="005747AD"/>
    <w:rsid w:val="00574C05"/>
    <w:rsid w:val="005770BC"/>
    <w:rsid w:val="0057781E"/>
    <w:rsid w:val="005778DA"/>
    <w:rsid w:val="00577A2F"/>
    <w:rsid w:val="005807FF"/>
    <w:rsid w:val="00581A22"/>
    <w:rsid w:val="00582169"/>
    <w:rsid w:val="00584254"/>
    <w:rsid w:val="00584678"/>
    <w:rsid w:val="00586389"/>
    <w:rsid w:val="005877D2"/>
    <w:rsid w:val="005879DB"/>
    <w:rsid w:val="00590185"/>
    <w:rsid w:val="00590F07"/>
    <w:rsid w:val="0059326E"/>
    <w:rsid w:val="00594983"/>
    <w:rsid w:val="005A0013"/>
    <w:rsid w:val="005A01FD"/>
    <w:rsid w:val="005A196C"/>
    <w:rsid w:val="005A2757"/>
    <w:rsid w:val="005A2A18"/>
    <w:rsid w:val="005A2AE7"/>
    <w:rsid w:val="005A2AF1"/>
    <w:rsid w:val="005A2F17"/>
    <w:rsid w:val="005A5427"/>
    <w:rsid w:val="005A593A"/>
    <w:rsid w:val="005A6336"/>
    <w:rsid w:val="005A6D72"/>
    <w:rsid w:val="005A7423"/>
    <w:rsid w:val="005B0158"/>
    <w:rsid w:val="005B0A19"/>
    <w:rsid w:val="005B2129"/>
    <w:rsid w:val="005B325D"/>
    <w:rsid w:val="005B5498"/>
    <w:rsid w:val="005B6235"/>
    <w:rsid w:val="005B6DBA"/>
    <w:rsid w:val="005C0FCF"/>
    <w:rsid w:val="005C1236"/>
    <w:rsid w:val="005C230C"/>
    <w:rsid w:val="005C3A16"/>
    <w:rsid w:val="005C61A2"/>
    <w:rsid w:val="005C7DF8"/>
    <w:rsid w:val="005D16F3"/>
    <w:rsid w:val="005D4DD6"/>
    <w:rsid w:val="005D5CA1"/>
    <w:rsid w:val="005D6543"/>
    <w:rsid w:val="005D65A7"/>
    <w:rsid w:val="005D686C"/>
    <w:rsid w:val="005D6DE8"/>
    <w:rsid w:val="005D6E56"/>
    <w:rsid w:val="005D7327"/>
    <w:rsid w:val="005E3841"/>
    <w:rsid w:val="005E3C44"/>
    <w:rsid w:val="005E3DB6"/>
    <w:rsid w:val="005E462A"/>
    <w:rsid w:val="005E466E"/>
    <w:rsid w:val="005E5106"/>
    <w:rsid w:val="005E73F9"/>
    <w:rsid w:val="005E7DAC"/>
    <w:rsid w:val="005F0E23"/>
    <w:rsid w:val="005F16A5"/>
    <w:rsid w:val="005F1C44"/>
    <w:rsid w:val="005F2210"/>
    <w:rsid w:val="005F6452"/>
    <w:rsid w:val="005F7041"/>
    <w:rsid w:val="005F71A1"/>
    <w:rsid w:val="005F7256"/>
    <w:rsid w:val="0060114A"/>
    <w:rsid w:val="00601BDE"/>
    <w:rsid w:val="006027BC"/>
    <w:rsid w:val="00603213"/>
    <w:rsid w:val="006035CB"/>
    <w:rsid w:val="00607207"/>
    <w:rsid w:val="00607932"/>
    <w:rsid w:val="00610D7F"/>
    <w:rsid w:val="00611DDF"/>
    <w:rsid w:val="00611DED"/>
    <w:rsid w:val="00612F88"/>
    <w:rsid w:val="006141AD"/>
    <w:rsid w:val="006146B6"/>
    <w:rsid w:val="00614C69"/>
    <w:rsid w:val="00615518"/>
    <w:rsid w:val="00615BA1"/>
    <w:rsid w:val="006162D6"/>
    <w:rsid w:val="006167ED"/>
    <w:rsid w:val="006179C2"/>
    <w:rsid w:val="006208ED"/>
    <w:rsid w:val="00625329"/>
    <w:rsid w:val="00626122"/>
    <w:rsid w:val="00626815"/>
    <w:rsid w:val="00627826"/>
    <w:rsid w:val="006306A4"/>
    <w:rsid w:val="00631BBA"/>
    <w:rsid w:val="00632001"/>
    <w:rsid w:val="00632DCD"/>
    <w:rsid w:val="00634534"/>
    <w:rsid w:val="006361C0"/>
    <w:rsid w:val="006418DF"/>
    <w:rsid w:val="00641972"/>
    <w:rsid w:val="006429DA"/>
    <w:rsid w:val="00643B2A"/>
    <w:rsid w:val="00645004"/>
    <w:rsid w:val="006471E4"/>
    <w:rsid w:val="00650433"/>
    <w:rsid w:val="00650F4F"/>
    <w:rsid w:val="00651F63"/>
    <w:rsid w:val="006529A4"/>
    <w:rsid w:val="006531FF"/>
    <w:rsid w:val="006555EA"/>
    <w:rsid w:val="006556B8"/>
    <w:rsid w:val="006560CD"/>
    <w:rsid w:val="00656176"/>
    <w:rsid w:val="006605AB"/>
    <w:rsid w:val="00661D2D"/>
    <w:rsid w:val="00663679"/>
    <w:rsid w:val="00664EEA"/>
    <w:rsid w:val="00665F20"/>
    <w:rsid w:val="00670589"/>
    <w:rsid w:val="006706E2"/>
    <w:rsid w:val="00670A76"/>
    <w:rsid w:val="00671975"/>
    <w:rsid w:val="00673CC4"/>
    <w:rsid w:val="0067423D"/>
    <w:rsid w:val="00676171"/>
    <w:rsid w:val="006765D9"/>
    <w:rsid w:val="00676E45"/>
    <w:rsid w:val="00677484"/>
    <w:rsid w:val="006774FE"/>
    <w:rsid w:val="00681812"/>
    <w:rsid w:val="00683070"/>
    <w:rsid w:val="00683182"/>
    <w:rsid w:val="00683856"/>
    <w:rsid w:val="00685959"/>
    <w:rsid w:val="00685CF2"/>
    <w:rsid w:val="00686A96"/>
    <w:rsid w:val="00690382"/>
    <w:rsid w:val="0069144A"/>
    <w:rsid w:val="00692341"/>
    <w:rsid w:val="0069242B"/>
    <w:rsid w:val="0069354D"/>
    <w:rsid w:val="006941AE"/>
    <w:rsid w:val="006948EA"/>
    <w:rsid w:val="00694B51"/>
    <w:rsid w:val="00697D0E"/>
    <w:rsid w:val="00697DFB"/>
    <w:rsid w:val="006A15DE"/>
    <w:rsid w:val="006A1754"/>
    <w:rsid w:val="006A21CF"/>
    <w:rsid w:val="006A3023"/>
    <w:rsid w:val="006A46D6"/>
    <w:rsid w:val="006A493B"/>
    <w:rsid w:val="006A4A64"/>
    <w:rsid w:val="006A4BE9"/>
    <w:rsid w:val="006A4DF4"/>
    <w:rsid w:val="006A538A"/>
    <w:rsid w:val="006A57F1"/>
    <w:rsid w:val="006A6881"/>
    <w:rsid w:val="006A72BE"/>
    <w:rsid w:val="006A7433"/>
    <w:rsid w:val="006A7737"/>
    <w:rsid w:val="006A7ED3"/>
    <w:rsid w:val="006B04CE"/>
    <w:rsid w:val="006B0507"/>
    <w:rsid w:val="006B0E9C"/>
    <w:rsid w:val="006B0F7D"/>
    <w:rsid w:val="006B1834"/>
    <w:rsid w:val="006B1C31"/>
    <w:rsid w:val="006B2FA5"/>
    <w:rsid w:val="006B34A3"/>
    <w:rsid w:val="006B3E41"/>
    <w:rsid w:val="006B5A98"/>
    <w:rsid w:val="006B736F"/>
    <w:rsid w:val="006B7DAA"/>
    <w:rsid w:val="006C018A"/>
    <w:rsid w:val="006C0481"/>
    <w:rsid w:val="006C080A"/>
    <w:rsid w:val="006C3F8B"/>
    <w:rsid w:val="006C48C3"/>
    <w:rsid w:val="006C7029"/>
    <w:rsid w:val="006C7AAE"/>
    <w:rsid w:val="006D03D1"/>
    <w:rsid w:val="006D102D"/>
    <w:rsid w:val="006D152B"/>
    <w:rsid w:val="006D2D05"/>
    <w:rsid w:val="006D3527"/>
    <w:rsid w:val="006D3697"/>
    <w:rsid w:val="006D4B85"/>
    <w:rsid w:val="006D6619"/>
    <w:rsid w:val="006D697E"/>
    <w:rsid w:val="006E1F54"/>
    <w:rsid w:val="006E2088"/>
    <w:rsid w:val="006E2753"/>
    <w:rsid w:val="006E3B1A"/>
    <w:rsid w:val="006E6704"/>
    <w:rsid w:val="006E7307"/>
    <w:rsid w:val="006F17B7"/>
    <w:rsid w:val="006F1BC7"/>
    <w:rsid w:val="006F282C"/>
    <w:rsid w:val="006F45FA"/>
    <w:rsid w:val="006F520B"/>
    <w:rsid w:val="006F652D"/>
    <w:rsid w:val="006F6BFE"/>
    <w:rsid w:val="006F7083"/>
    <w:rsid w:val="007006C6"/>
    <w:rsid w:val="00700F44"/>
    <w:rsid w:val="007014A5"/>
    <w:rsid w:val="00703967"/>
    <w:rsid w:val="00704AB0"/>
    <w:rsid w:val="00704FD3"/>
    <w:rsid w:val="00706310"/>
    <w:rsid w:val="007075BF"/>
    <w:rsid w:val="00707881"/>
    <w:rsid w:val="007115D6"/>
    <w:rsid w:val="00711C63"/>
    <w:rsid w:val="007173A6"/>
    <w:rsid w:val="007203CE"/>
    <w:rsid w:val="00722FEC"/>
    <w:rsid w:val="0072406D"/>
    <w:rsid w:val="00724C20"/>
    <w:rsid w:val="00725017"/>
    <w:rsid w:val="0072501B"/>
    <w:rsid w:val="00725E1B"/>
    <w:rsid w:val="007321EA"/>
    <w:rsid w:val="007323AA"/>
    <w:rsid w:val="00733B41"/>
    <w:rsid w:val="007351FF"/>
    <w:rsid w:val="0073530F"/>
    <w:rsid w:val="00735439"/>
    <w:rsid w:val="00736026"/>
    <w:rsid w:val="00741A59"/>
    <w:rsid w:val="00741F2C"/>
    <w:rsid w:val="0074342D"/>
    <w:rsid w:val="00743A75"/>
    <w:rsid w:val="00744B15"/>
    <w:rsid w:val="00745E89"/>
    <w:rsid w:val="007463EF"/>
    <w:rsid w:val="00747D2B"/>
    <w:rsid w:val="007506A1"/>
    <w:rsid w:val="00750BA0"/>
    <w:rsid w:val="007513A7"/>
    <w:rsid w:val="00754281"/>
    <w:rsid w:val="007571BF"/>
    <w:rsid w:val="00757911"/>
    <w:rsid w:val="007600B4"/>
    <w:rsid w:val="00760651"/>
    <w:rsid w:val="0076141C"/>
    <w:rsid w:val="00761A31"/>
    <w:rsid w:val="00761B12"/>
    <w:rsid w:val="00763327"/>
    <w:rsid w:val="0076556B"/>
    <w:rsid w:val="00765A1D"/>
    <w:rsid w:val="007677FA"/>
    <w:rsid w:val="007679CA"/>
    <w:rsid w:val="00770460"/>
    <w:rsid w:val="007706B0"/>
    <w:rsid w:val="007706DC"/>
    <w:rsid w:val="00770B1C"/>
    <w:rsid w:val="00770CFB"/>
    <w:rsid w:val="00773562"/>
    <w:rsid w:val="007739C6"/>
    <w:rsid w:val="00776575"/>
    <w:rsid w:val="007776E5"/>
    <w:rsid w:val="0078139F"/>
    <w:rsid w:val="00783BE7"/>
    <w:rsid w:val="00783FDF"/>
    <w:rsid w:val="00785AFD"/>
    <w:rsid w:val="0078721B"/>
    <w:rsid w:val="00787FB2"/>
    <w:rsid w:val="0079036A"/>
    <w:rsid w:val="00790A2B"/>
    <w:rsid w:val="00792FEE"/>
    <w:rsid w:val="00793A1B"/>
    <w:rsid w:val="007947DE"/>
    <w:rsid w:val="00795E4A"/>
    <w:rsid w:val="00797B70"/>
    <w:rsid w:val="00797F1B"/>
    <w:rsid w:val="007A110A"/>
    <w:rsid w:val="007A3B83"/>
    <w:rsid w:val="007A4094"/>
    <w:rsid w:val="007A474F"/>
    <w:rsid w:val="007A47E5"/>
    <w:rsid w:val="007A4C2E"/>
    <w:rsid w:val="007A4E51"/>
    <w:rsid w:val="007A5B17"/>
    <w:rsid w:val="007A61CE"/>
    <w:rsid w:val="007B1F6E"/>
    <w:rsid w:val="007B2E0A"/>
    <w:rsid w:val="007B338B"/>
    <w:rsid w:val="007B5381"/>
    <w:rsid w:val="007B54CA"/>
    <w:rsid w:val="007B646F"/>
    <w:rsid w:val="007C307C"/>
    <w:rsid w:val="007C3B5A"/>
    <w:rsid w:val="007C3CA4"/>
    <w:rsid w:val="007C43BB"/>
    <w:rsid w:val="007C5C6A"/>
    <w:rsid w:val="007C7533"/>
    <w:rsid w:val="007C7BBC"/>
    <w:rsid w:val="007D0494"/>
    <w:rsid w:val="007D0CCC"/>
    <w:rsid w:val="007D1430"/>
    <w:rsid w:val="007D1807"/>
    <w:rsid w:val="007D3CEF"/>
    <w:rsid w:val="007D3F3C"/>
    <w:rsid w:val="007D550D"/>
    <w:rsid w:val="007D66EA"/>
    <w:rsid w:val="007E0BC6"/>
    <w:rsid w:val="007E1886"/>
    <w:rsid w:val="007E206B"/>
    <w:rsid w:val="007E4693"/>
    <w:rsid w:val="007E4EFB"/>
    <w:rsid w:val="007E524C"/>
    <w:rsid w:val="007E5275"/>
    <w:rsid w:val="007E54AE"/>
    <w:rsid w:val="007E5BC5"/>
    <w:rsid w:val="007E6103"/>
    <w:rsid w:val="007E7D3A"/>
    <w:rsid w:val="007F04B0"/>
    <w:rsid w:val="007F1A6E"/>
    <w:rsid w:val="007F35E7"/>
    <w:rsid w:val="007F3BFD"/>
    <w:rsid w:val="007F438C"/>
    <w:rsid w:val="007F6AFF"/>
    <w:rsid w:val="00802CAB"/>
    <w:rsid w:val="008039F7"/>
    <w:rsid w:val="00804287"/>
    <w:rsid w:val="00804424"/>
    <w:rsid w:val="00804801"/>
    <w:rsid w:val="00804CBB"/>
    <w:rsid w:val="00806384"/>
    <w:rsid w:val="008102B5"/>
    <w:rsid w:val="0081169A"/>
    <w:rsid w:val="008136B8"/>
    <w:rsid w:val="00813F3D"/>
    <w:rsid w:val="00813FCC"/>
    <w:rsid w:val="0081521B"/>
    <w:rsid w:val="0082073F"/>
    <w:rsid w:val="0082134E"/>
    <w:rsid w:val="008219B4"/>
    <w:rsid w:val="008230AC"/>
    <w:rsid w:val="00824979"/>
    <w:rsid w:val="00826151"/>
    <w:rsid w:val="00826D8B"/>
    <w:rsid w:val="00826E67"/>
    <w:rsid w:val="00827101"/>
    <w:rsid w:val="00827B00"/>
    <w:rsid w:val="00827BC9"/>
    <w:rsid w:val="008305BD"/>
    <w:rsid w:val="008306BF"/>
    <w:rsid w:val="00831D83"/>
    <w:rsid w:val="008342BA"/>
    <w:rsid w:val="008405C8"/>
    <w:rsid w:val="00842C0E"/>
    <w:rsid w:val="008525FB"/>
    <w:rsid w:val="00853D03"/>
    <w:rsid w:val="0085411D"/>
    <w:rsid w:val="00854807"/>
    <w:rsid w:val="008608A9"/>
    <w:rsid w:val="008612F3"/>
    <w:rsid w:val="0086353E"/>
    <w:rsid w:val="00863D1B"/>
    <w:rsid w:val="00864128"/>
    <w:rsid w:val="00864CF5"/>
    <w:rsid w:val="00865E90"/>
    <w:rsid w:val="0086762D"/>
    <w:rsid w:val="008676D1"/>
    <w:rsid w:val="00871087"/>
    <w:rsid w:val="00871BB6"/>
    <w:rsid w:val="0087241E"/>
    <w:rsid w:val="008729EA"/>
    <w:rsid w:val="0087475C"/>
    <w:rsid w:val="008748E5"/>
    <w:rsid w:val="00874B41"/>
    <w:rsid w:val="00874B93"/>
    <w:rsid w:val="00877205"/>
    <w:rsid w:val="008811E4"/>
    <w:rsid w:val="00881C43"/>
    <w:rsid w:val="0088288F"/>
    <w:rsid w:val="008828BD"/>
    <w:rsid w:val="00884871"/>
    <w:rsid w:val="008861B4"/>
    <w:rsid w:val="0088629A"/>
    <w:rsid w:val="0088631D"/>
    <w:rsid w:val="00886F0B"/>
    <w:rsid w:val="0089023C"/>
    <w:rsid w:val="00890403"/>
    <w:rsid w:val="0089055B"/>
    <w:rsid w:val="00890C9D"/>
    <w:rsid w:val="00890D83"/>
    <w:rsid w:val="00890D86"/>
    <w:rsid w:val="00893389"/>
    <w:rsid w:val="008939FB"/>
    <w:rsid w:val="008940AE"/>
    <w:rsid w:val="00895CAF"/>
    <w:rsid w:val="00895D84"/>
    <w:rsid w:val="008A1881"/>
    <w:rsid w:val="008A55AD"/>
    <w:rsid w:val="008B062E"/>
    <w:rsid w:val="008B074C"/>
    <w:rsid w:val="008B0BD3"/>
    <w:rsid w:val="008B3716"/>
    <w:rsid w:val="008B3EF4"/>
    <w:rsid w:val="008B4450"/>
    <w:rsid w:val="008B4825"/>
    <w:rsid w:val="008B60E6"/>
    <w:rsid w:val="008B6B4A"/>
    <w:rsid w:val="008B712B"/>
    <w:rsid w:val="008C2703"/>
    <w:rsid w:val="008C3492"/>
    <w:rsid w:val="008C3EC7"/>
    <w:rsid w:val="008C6301"/>
    <w:rsid w:val="008C71F4"/>
    <w:rsid w:val="008C7255"/>
    <w:rsid w:val="008C72E8"/>
    <w:rsid w:val="008D074B"/>
    <w:rsid w:val="008D0F28"/>
    <w:rsid w:val="008D1623"/>
    <w:rsid w:val="008D1C9C"/>
    <w:rsid w:val="008D35AE"/>
    <w:rsid w:val="008D4723"/>
    <w:rsid w:val="008D47F1"/>
    <w:rsid w:val="008D577E"/>
    <w:rsid w:val="008D625E"/>
    <w:rsid w:val="008D6C53"/>
    <w:rsid w:val="008E0550"/>
    <w:rsid w:val="008E1569"/>
    <w:rsid w:val="008E1A24"/>
    <w:rsid w:val="008E1AE9"/>
    <w:rsid w:val="008E534A"/>
    <w:rsid w:val="008E53A9"/>
    <w:rsid w:val="008E6F02"/>
    <w:rsid w:val="008F0161"/>
    <w:rsid w:val="008F0B41"/>
    <w:rsid w:val="008F2E5F"/>
    <w:rsid w:val="008F3252"/>
    <w:rsid w:val="008F3F1D"/>
    <w:rsid w:val="008F5A55"/>
    <w:rsid w:val="008F678C"/>
    <w:rsid w:val="008F7826"/>
    <w:rsid w:val="009003B2"/>
    <w:rsid w:val="00900ABB"/>
    <w:rsid w:val="00900B48"/>
    <w:rsid w:val="00901130"/>
    <w:rsid w:val="009020FE"/>
    <w:rsid w:val="00902147"/>
    <w:rsid w:val="00904182"/>
    <w:rsid w:val="00904E01"/>
    <w:rsid w:val="00905599"/>
    <w:rsid w:val="00906AEC"/>
    <w:rsid w:val="00907633"/>
    <w:rsid w:val="00910936"/>
    <w:rsid w:val="009116E9"/>
    <w:rsid w:val="009127E9"/>
    <w:rsid w:val="0091380F"/>
    <w:rsid w:val="00913B71"/>
    <w:rsid w:val="00914F67"/>
    <w:rsid w:val="009161C3"/>
    <w:rsid w:val="00917FBD"/>
    <w:rsid w:val="00920E6F"/>
    <w:rsid w:val="0092331F"/>
    <w:rsid w:val="009254C9"/>
    <w:rsid w:val="00926123"/>
    <w:rsid w:val="00926A51"/>
    <w:rsid w:val="009273CD"/>
    <w:rsid w:val="0093009D"/>
    <w:rsid w:val="009301A7"/>
    <w:rsid w:val="009303F1"/>
    <w:rsid w:val="00930B5E"/>
    <w:rsid w:val="00930D34"/>
    <w:rsid w:val="00932250"/>
    <w:rsid w:val="00933275"/>
    <w:rsid w:val="0094120B"/>
    <w:rsid w:val="0094158F"/>
    <w:rsid w:val="00943C26"/>
    <w:rsid w:val="009454B2"/>
    <w:rsid w:val="00945F09"/>
    <w:rsid w:val="0094614D"/>
    <w:rsid w:val="009466BD"/>
    <w:rsid w:val="009470B8"/>
    <w:rsid w:val="009470DB"/>
    <w:rsid w:val="00947612"/>
    <w:rsid w:val="0095034D"/>
    <w:rsid w:val="00950964"/>
    <w:rsid w:val="0095181C"/>
    <w:rsid w:val="0095338F"/>
    <w:rsid w:val="009535E2"/>
    <w:rsid w:val="0095727B"/>
    <w:rsid w:val="00957BFC"/>
    <w:rsid w:val="00960162"/>
    <w:rsid w:val="00960BA7"/>
    <w:rsid w:val="00961269"/>
    <w:rsid w:val="00961AD7"/>
    <w:rsid w:val="00966069"/>
    <w:rsid w:val="009669B3"/>
    <w:rsid w:val="00970E04"/>
    <w:rsid w:val="00971AD1"/>
    <w:rsid w:val="0097236F"/>
    <w:rsid w:val="00972C27"/>
    <w:rsid w:val="00974725"/>
    <w:rsid w:val="00974859"/>
    <w:rsid w:val="00976879"/>
    <w:rsid w:val="00980422"/>
    <w:rsid w:val="00980FD2"/>
    <w:rsid w:val="00981437"/>
    <w:rsid w:val="0098380A"/>
    <w:rsid w:val="00985350"/>
    <w:rsid w:val="009856D5"/>
    <w:rsid w:val="00986D13"/>
    <w:rsid w:val="00990A9C"/>
    <w:rsid w:val="00991FC1"/>
    <w:rsid w:val="00994F9A"/>
    <w:rsid w:val="00995087"/>
    <w:rsid w:val="009958D2"/>
    <w:rsid w:val="00995FF2"/>
    <w:rsid w:val="00997F69"/>
    <w:rsid w:val="009A067F"/>
    <w:rsid w:val="009A0B0B"/>
    <w:rsid w:val="009A229F"/>
    <w:rsid w:val="009A2674"/>
    <w:rsid w:val="009A5143"/>
    <w:rsid w:val="009A60D7"/>
    <w:rsid w:val="009A7B2B"/>
    <w:rsid w:val="009B09B2"/>
    <w:rsid w:val="009B1952"/>
    <w:rsid w:val="009B4B87"/>
    <w:rsid w:val="009B52C9"/>
    <w:rsid w:val="009B5C10"/>
    <w:rsid w:val="009B7C23"/>
    <w:rsid w:val="009C4220"/>
    <w:rsid w:val="009C66D5"/>
    <w:rsid w:val="009C6719"/>
    <w:rsid w:val="009C6A37"/>
    <w:rsid w:val="009C6D7B"/>
    <w:rsid w:val="009C737A"/>
    <w:rsid w:val="009C7520"/>
    <w:rsid w:val="009D1126"/>
    <w:rsid w:val="009D2F38"/>
    <w:rsid w:val="009D36E3"/>
    <w:rsid w:val="009D411A"/>
    <w:rsid w:val="009D49C0"/>
    <w:rsid w:val="009D73CF"/>
    <w:rsid w:val="009D743E"/>
    <w:rsid w:val="009E0ABF"/>
    <w:rsid w:val="009E104C"/>
    <w:rsid w:val="009E2CED"/>
    <w:rsid w:val="009E2EF5"/>
    <w:rsid w:val="009E38B7"/>
    <w:rsid w:val="009E5DD0"/>
    <w:rsid w:val="009E5FC2"/>
    <w:rsid w:val="009E61CE"/>
    <w:rsid w:val="009E61EF"/>
    <w:rsid w:val="009E71B4"/>
    <w:rsid w:val="009E796C"/>
    <w:rsid w:val="009F1141"/>
    <w:rsid w:val="009F1B97"/>
    <w:rsid w:val="009F2256"/>
    <w:rsid w:val="009F2FDA"/>
    <w:rsid w:val="009F3D29"/>
    <w:rsid w:val="009F4142"/>
    <w:rsid w:val="00A00979"/>
    <w:rsid w:val="00A00DF5"/>
    <w:rsid w:val="00A01497"/>
    <w:rsid w:val="00A0293C"/>
    <w:rsid w:val="00A03651"/>
    <w:rsid w:val="00A04351"/>
    <w:rsid w:val="00A057DA"/>
    <w:rsid w:val="00A05960"/>
    <w:rsid w:val="00A063B5"/>
    <w:rsid w:val="00A10328"/>
    <w:rsid w:val="00A10C88"/>
    <w:rsid w:val="00A12FC2"/>
    <w:rsid w:val="00A13EC8"/>
    <w:rsid w:val="00A14288"/>
    <w:rsid w:val="00A14D59"/>
    <w:rsid w:val="00A159D4"/>
    <w:rsid w:val="00A16CE0"/>
    <w:rsid w:val="00A20541"/>
    <w:rsid w:val="00A211FB"/>
    <w:rsid w:val="00A246C2"/>
    <w:rsid w:val="00A31364"/>
    <w:rsid w:val="00A33E51"/>
    <w:rsid w:val="00A35FCD"/>
    <w:rsid w:val="00A36EC6"/>
    <w:rsid w:val="00A37A64"/>
    <w:rsid w:val="00A37B03"/>
    <w:rsid w:val="00A37E25"/>
    <w:rsid w:val="00A40F38"/>
    <w:rsid w:val="00A4108E"/>
    <w:rsid w:val="00A412E0"/>
    <w:rsid w:val="00A444AB"/>
    <w:rsid w:val="00A44568"/>
    <w:rsid w:val="00A461CE"/>
    <w:rsid w:val="00A46F60"/>
    <w:rsid w:val="00A47362"/>
    <w:rsid w:val="00A47B23"/>
    <w:rsid w:val="00A47EC9"/>
    <w:rsid w:val="00A50B10"/>
    <w:rsid w:val="00A51E79"/>
    <w:rsid w:val="00A5266F"/>
    <w:rsid w:val="00A528CB"/>
    <w:rsid w:val="00A54384"/>
    <w:rsid w:val="00A5526D"/>
    <w:rsid w:val="00A55ADB"/>
    <w:rsid w:val="00A56AEB"/>
    <w:rsid w:val="00A56DC4"/>
    <w:rsid w:val="00A56F0F"/>
    <w:rsid w:val="00A57330"/>
    <w:rsid w:val="00A60E95"/>
    <w:rsid w:val="00A6159B"/>
    <w:rsid w:val="00A62DEA"/>
    <w:rsid w:val="00A64693"/>
    <w:rsid w:val="00A6483D"/>
    <w:rsid w:val="00A67612"/>
    <w:rsid w:val="00A703EF"/>
    <w:rsid w:val="00A70C6D"/>
    <w:rsid w:val="00A715E0"/>
    <w:rsid w:val="00A730CE"/>
    <w:rsid w:val="00A74113"/>
    <w:rsid w:val="00A749A1"/>
    <w:rsid w:val="00A74B1A"/>
    <w:rsid w:val="00A75AEB"/>
    <w:rsid w:val="00A75D9B"/>
    <w:rsid w:val="00A80B75"/>
    <w:rsid w:val="00A83D62"/>
    <w:rsid w:val="00A85EC0"/>
    <w:rsid w:val="00A875A5"/>
    <w:rsid w:val="00A87D3F"/>
    <w:rsid w:val="00A90BFC"/>
    <w:rsid w:val="00A917AA"/>
    <w:rsid w:val="00A92734"/>
    <w:rsid w:val="00A94C4C"/>
    <w:rsid w:val="00A9643F"/>
    <w:rsid w:val="00A96E67"/>
    <w:rsid w:val="00A971F0"/>
    <w:rsid w:val="00AA0657"/>
    <w:rsid w:val="00AA09A0"/>
    <w:rsid w:val="00AA387F"/>
    <w:rsid w:val="00AA3F48"/>
    <w:rsid w:val="00AA54EC"/>
    <w:rsid w:val="00AB110A"/>
    <w:rsid w:val="00AB1593"/>
    <w:rsid w:val="00AB19C5"/>
    <w:rsid w:val="00AB24B0"/>
    <w:rsid w:val="00AB25E2"/>
    <w:rsid w:val="00AB3F20"/>
    <w:rsid w:val="00AB46F3"/>
    <w:rsid w:val="00AB4A4E"/>
    <w:rsid w:val="00AB589C"/>
    <w:rsid w:val="00AB5C98"/>
    <w:rsid w:val="00AB693B"/>
    <w:rsid w:val="00AB7B03"/>
    <w:rsid w:val="00AC15FC"/>
    <w:rsid w:val="00AC1C66"/>
    <w:rsid w:val="00AC1F6F"/>
    <w:rsid w:val="00AC2C34"/>
    <w:rsid w:val="00AC333A"/>
    <w:rsid w:val="00AC38F1"/>
    <w:rsid w:val="00AC451D"/>
    <w:rsid w:val="00AC45CD"/>
    <w:rsid w:val="00AC46AA"/>
    <w:rsid w:val="00AC5BB9"/>
    <w:rsid w:val="00AD029A"/>
    <w:rsid w:val="00AD2449"/>
    <w:rsid w:val="00AD3399"/>
    <w:rsid w:val="00AD3DDF"/>
    <w:rsid w:val="00AE1A0F"/>
    <w:rsid w:val="00AE29DD"/>
    <w:rsid w:val="00AE2D9C"/>
    <w:rsid w:val="00AE2E1E"/>
    <w:rsid w:val="00AE4110"/>
    <w:rsid w:val="00AE6B61"/>
    <w:rsid w:val="00AE77FD"/>
    <w:rsid w:val="00AF0FE7"/>
    <w:rsid w:val="00AF1B36"/>
    <w:rsid w:val="00AF57F8"/>
    <w:rsid w:val="00AF77A2"/>
    <w:rsid w:val="00B01E63"/>
    <w:rsid w:val="00B02AF2"/>
    <w:rsid w:val="00B03635"/>
    <w:rsid w:val="00B037D2"/>
    <w:rsid w:val="00B042D3"/>
    <w:rsid w:val="00B04E32"/>
    <w:rsid w:val="00B05448"/>
    <w:rsid w:val="00B05FE4"/>
    <w:rsid w:val="00B0691B"/>
    <w:rsid w:val="00B076E9"/>
    <w:rsid w:val="00B1017C"/>
    <w:rsid w:val="00B12F14"/>
    <w:rsid w:val="00B13A90"/>
    <w:rsid w:val="00B14856"/>
    <w:rsid w:val="00B15360"/>
    <w:rsid w:val="00B156A6"/>
    <w:rsid w:val="00B156EB"/>
    <w:rsid w:val="00B1699C"/>
    <w:rsid w:val="00B16D6B"/>
    <w:rsid w:val="00B179F5"/>
    <w:rsid w:val="00B23218"/>
    <w:rsid w:val="00B24092"/>
    <w:rsid w:val="00B248C6"/>
    <w:rsid w:val="00B26297"/>
    <w:rsid w:val="00B26631"/>
    <w:rsid w:val="00B30E80"/>
    <w:rsid w:val="00B30EE4"/>
    <w:rsid w:val="00B31989"/>
    <w:rsid w:val="00B37ADC"/>
    <w:rsid w:val="00B4006F"/>
    <w:rsid w:val="00B402E8"/>
    <w:rsid w:val="00B432C7"/>
    <w:rsid w:val="00B43497"/>
    <w:rsid w:val="00B440A1"/>
    <w:rsid w:val="00B4422F"/>
    <w:rsid w:val="00B47D5B"/>
    <w:rsid w:val="00B50015"/>
    <w:rsid w:val="00B50CBE"/>
    <w:rsid w:val="00B52633"/>
    <w:rsid w:val="00B52C51"/>
    <w:rsid w:val="00B532EF"/>
    <w:rsid w:val="00B54846"/>
    <w:rsid w:val="00B55D17"/>
    <w:rsid w:val="00B57E6A"/>
    <w:rsid w:val="00B61E42"/>
    <w:rsid w:val="00B63CB1"/>
    <w:rsid w:val="00B63FCF"/>
    <w:rsid w:val="00B65268"/>
    <w:rsid w:val="00B66573"/>
    <w:rsid w:val="00B679C2"/>
    <w:rsid w:val="00B719F7"/>
    <w:rsid w:val="00B71CC6"/>
    <w:rsid w:val="00B74AD7"/>
    <w:rsid w:val="00B74B63"/>
    <w:rsid w:val="00B74C64"/>
    <w:rsid w:val="00B76699"/>
    <w:rsid w:val="00B77D20"/>
    <w:rsid w:val="00B81552"/>
    <w:rsid w:val="00B82C2A"/>
    <w:rsid w:val="00B84EFF"/>
    <w:rsid w:val="00B85C9B"/>
    <w:rsid w:val="00B87E72"/>
    <w:rsid w:val="00B909CF"/>
    <w:rsid w:val="00B90C1A"/>
    <w:rsid w:val="00B92919"/>
    <w:rsid w:val="00B93B01"/>
    <w:rsid w:val="00B94CEA"/>
    <w:rsid w:val="00B95C49"/>
    <w:rsid w:val="00B97AC4"/>
    <w:rsid w:val="00B97E90"/>
    <w:rsid w:val="00BA09D3"/>
    <w:rsid w:val="00BA11A0"/>
    <w:rsid w:val="00BA3751"/>
    <w:rsid w:val="00BA473E"/>
    <w:rsid w:val="00BA4846"/>
    <w:rsid w:val="00BA4BEF"/>
    <w:rsid w:val="00BA5A28"/>
    <w:rsid w:val="00BA5FCD"/>
    <w:rsid w:val="00BA6720"/>
    <w:rsid w:val="00BA7010"/>
    <w:rsid w:val="00BB347E"/>
    <w:rsid w:val="00BB7327"/>
    <w:rsid w:val="00BC21FA"/>
    <w:rsid w:val="00BC3C8C"/>
    <w:rsid w:val="00BC3CC0"/>
    <w:rsid w:val="00BC4206"/>
    <w:rsid w:val="00BC5996"/>
    <w:rsid w:val="00BC6527"/>
    <w:rsid w:val="00BD04CF"/>
    <w:rsid w:val="00BD19AE"/>
    <w:rsid w:val="00BD20A3"/>
    <w:rsid w:val="00BD24F7"/>
    <w:rsid w:val="00BD3C69"/>
    <w:rsid w:val="00BD3FAC"/>
    <w:rsid w:val="00BD57B2"/>
    <w:rsid w:val="00BD61C4"/>
    <w:rsid w:val="00BE55A8"/>
    <w:rsid w:val="00BE6D26"/>
    <w:rsid w:val="00BE713D"/>
    <w:rsid w:val="00BE72D9"/>
    <w:rsid w:val="00BF2355"/>
    <w:rsid w:val="00BF3878"/>
    <w:rsid w:val="00BF3B0B"/>
    <w:rsid w:val="00BF3FEA"/>
    <w:rsid w:val="00BF5167"/>
    <w:rsid w:val="00C001F9"/>
    <w:rsid w:val="00C002FC"/>
    <w:rsid w:val="00C00515"/>
    <w:rsid w:val="00C00D1B"/>
    <w:rsid w:val="00C02762"/>
    <w:rsid w:val="00C046A3"/>
    <w:rsid w:val="00C04B3B"/>
    <w:rsid w:val="00C04E4A"/>
    <w:rsid w:val="00C066DB"/>
    <w:rsid w:val="00C06F4B"/>
    <w:rsid w:val="00C07899"/>
    <w:rsid w:val="00C10172"/>
    <w:rsid w:val="00C13293"/>
    <w:rsid w:val="00C13B20"/>
    <w:rsid w:val="00C1508E"/>
    <w:rsid w:val="00C1514E"/>
    <w:rsid w:val="00C1529B"/>
    <w:rsid w:val="00C161B4"/>
    <w:rsid w:val="00C16FF0"/>
    <w:rsid w:val="00C21BA7"/>
    <w:rsid w:val="00C220AE"/>
    <w:rsid w:val="00C237C4"/>
    <w:rsid w:val="00C26EDD"/>
    <w:rsid w:val="00C26F90"/>
    <w:rsid w:val="00C316B9"/>
    <w:rsid w:val="00C3226F"/>
    <w:rsid w:val="00C32586"/>
    <w:rsid w:val="00C3349A"/>
    <w:rsid w:val="00C35434"/>
    <w:rsid w:val="00C372D5"/>
    <w:rsid w:val="00C374BE"/>
    <w:rsid w:val="00C42100"/>
    <w:rsid w:val="00C44604"/>
    <w:rsid w:val="00C456D4"/>
    <w:rsid w:val="00C45F4F"/>
    <w:rsid w:val="00C46649"/>
    <w:rsid w:val="00C466EA"/>
    <w:rsid w:val="00C477CB"/>
    <w:rsid w:val="00C47934"/>
    <w:rsid w:val="00C51743"/>
    <w:rsid w:val="00C51C21"/>
    <w:rsid w:val="00C54003"/>
    <w:rsid w:val="00C54081"/>
    <w:rsid w:val="00C55D17"/>
    <w:rsid w:val="00C6005A"/>
    <w:rsid w:val="00C60E38"/>
    <w:rsid w:val="00C629C9"/>
    <w:rsid w:val="00C64732"/>
    <w:rsid w:val="00C6475C"/>
    <w:rsid w:val="00C64A47"/>
    <w:rsid w:val="00C64C00"/>
    <w:rsid w:val="00C64F16"/>
    <w:rsid w:val="00C6665C"/>
    <w:rsid w:val="00C66EAF"/>
    <w:rsid w:val="00C66FF4"/>
    <w:rsid w:val="00C67D96"/>
    <w:rsid w:val="00C702D5"/>
    <w:rsid w:val="00C7221C"/>
    <w:rsid w:val="00C722CC"/>
    <w:rsid w:val="00C734D1"/>
    <w:rsid w:val="00C73647"/>
    <w:rsid w:val="00C74EEF"/>
    <w:rsid w:val="00C764B5"/>
    <w:rsid w:val="00C765E0"/>
    <w:rsid w:val="00C77817"/>
    <w:rsid w:val="00C77A0E"/>
    <w:rsid w:val="00C8100A"/>
    <w:rsid w:val="00C83B1C"/>
    <w:rsid w:val="00C8453B"/>
    <w:rsid w:val="00C848E5"/>
    <w:rsid w:val="00C85B94"/>
    <w:rsid w:val="00C86A30"/>
    <w:rsid w:val="00C87843"/>
    <w:rsid w:val="00C87CC5"/>
    <w:rsid w:val="00C901A2"/>
    <w:rsid w:val="00C9198D"/>
    <w:rsid w:val="00C91EB8"/>
    <w:rsid w:val="00C925D0"/>
    <w:rsid w:val="00C953A7"/>
    <w:rsid w:val="00C95B13"/>
    <w:rsid w:val="00C9749B"/>
    <w:rsid w:val="00C978A8"/>
    <w:rsid w:val="00C97CAF"/>
    <w:rsid w:val="00CA0659"/>
    <w:rsid w:val="00CA1D78"/>
    <w:rsid w:val="00CA240D"/>
    <w:rsid w:val="00CA3298"/>
    <w:rsid w:val="00CA499B"/>
    <w:rsid w:val="00CA61F1"/>
    <w:rsid w:val="00CA6E6A"/>
    <w:rsid w:val="00CA7284"/>
    <w:rsid w:val="00CB1167"/>
    <w:rsid w:val="00CB2B89"/>
    <w:rsid w:val="00CB670C"/>
    <w:rsid w:val="00CB7152"/>
    <w:rsid w:val="00CC021C"/>
    <w:rsid w:val="00CC023D"/>
    <w:rsid w:val="00CC0B46"/>
    <w:rsid w:val="00CC0BA9"/>
    <w:rsid w:val="00CC0CD1"/>
    <w:rsid w:val="00CC1568"/>
    <w:rsid w:val="00CC30A2"/>
    <w:rsid w:val="00CC5DD9"/>
    <w:rsid w:val="00CC651C"/>
    <w:rsid w:val="00CC762D"/>
    <w:rsid w:val="00CC779B"/>
    <w:rsid w:val="00CD0654"/>
    <w:rsid w:val="00CD107D"/>
    <w:rsid w:val="00CD245D"/>
    <w:rsid w:val="00CD31F0"/>
    <w:rsid w:val="00CD517D"/>
    <w:rsid w:val="00CD60CA"/>
    <w:rsid w:val="00CD6AF6"/>
    <w:rsid w:val="00CE053E"/>
    <w:rsid w:val="00CE05E1"/>
    <w:rsid w:val="00CE0D86"/>
    <w:rsid w:val="00CE134D"/>
    <w:rsid w:val="00CE16BB"/>
    <w:rsid w:val="00CE18B9"/>
    <w:rsid w:val="00CE227D"/>
    <w:rsid w:val="00CE238A"/>
    <w:rsid w:val="00CE4616"/>
    <w:rsid w:val="00CE4870"/>
    <w:rsid w:val="00CE5288"/>
    <w:rsid w:val="00CE548B"/>
    <w:rsid w:val="00CE75F1"/>
    <w:rsid w:val="00CE760E"/>
    <w:rsid w:val="00CF145C"/>
    <w:rsid w:val="00CF150C"/>
    <w:rsid w:val="00CF5A3B"/>
    <w:rsid w:val="00D00CFB"/>
    <w:rsid w:val="00D0102E"/>
    <w:rsid w:val="00D04BF7"/>
    <w:rsid w:val="00D075A8"/>
    <w:rsid w:val="00D07ED5"/>
    <w:rsid w:val="00D11537"/>
    <w:rsid w:val="00D1194B"/>
    <w:rsid w:val="00D14180"/>
    <w:rsid w:val="00D1483C"/>
    <w:rsid w:val="00D15739"/>
    <w:rsid w:val="00D16643"/>
    <w:rsid w:val="00D171F5"/>
    <w:rsid w:val="00D1746D"/>
    <w:rsid w:val="00D21E33"/>
    <w:rsid w:val="00D22C4E"/>
    <w:rsid w:val="00D246CD"/>
    <w:rsid w:val="00D24B5E"/>
    <w:rsid w:val="00D2652E"/>
    <w:rsid w:val="00D26E22"/>
    <w:rsid w:val="00D27429"/>
    <w:rsid w:val="00D27F97"/>
    <w:rsid w:val="00D30904"/>
    <w:rsid w:val="00D30F29"/>
    <w:rsid w:val="00D31441"/>
    <w:rsid w:val="00D317B0"/>
    <w:rsid w:val="00D31BDD"/>
    <w:rsid w:val="00D32624"/>
    <w:rsid w:val="00D33C71"/>
    <w:rsid w:val="00D33C90"/>
    <w:rsid w:val="00D40151"/>
    <w:rsid w:val="00D4528A"/>
    <w:rsid w:val="00D45F4D"/>
    <w:rsid w:val="00D463C6"/>
    <w:rsid w:val="00D46BBF"/>
    <w:rsid w:val="00D50469"/>
    <w:rsid w:val="00D51944"/>
    <w:rsid w:val="00D539A4"/>
    <w:rsid w:val="00D53A7C"/>
    <w:rsid w:val="00D53C60"/>
    <w:rsid w:val="00D55337"/>
    <w:rsid w:val="00D602B2"/>
    <w:rsid w:val="00D603EE"/>
    <w:rsid w:val="00D605CC"/>
    <w:rsid w:val="00D619A1"/>
    <w:rsid w:val="00D620A8"/>
    <w:rsid w:val="00D62907"/>
    <w:rsid w:val="00D634F3"/>
    <w:rsid w:val="00D64D90"/>
    <w:rsid w:val="00D65C8B"/>
    <w:rsid w:val="00D65E8D"/>
    <w:rsid w:val="00D667C2"/>
    <w:rsid w:val="00D6735C"/>
    <w:rsid w:val="00D70536"/>
    <w:rsid w:val="00D708FD"/>
    <w:rsid w:val="00D711EB"/>
    <w:rsid w:val="00D71795"/>
    <w:rsid w:val="00D7183C"/>
    <w:rsid w:val="00D7273A"/>
    <w:rsid w:val="00D72F81"/>
    <w:rsid w:val="00D73CC1"/>
    <w:rsid w:val="00D754E4"/>
    <w:rsid w:val="00D76242"/>
    <w:rsid w:val="00D77662"/>
    <w:rsid w:val="00D779A5"/>
    <w:rsid w:val="00D80136"/>
    <w:rsid w:val="00D819CA"/>
    <w:rsid w:val="00D82454"/>
    <w:rsid w:val="00D82CCD"/>
    <w:rsid w:val="00D82FF6"/>
    <w:rsid w:val="00D85DC5"/>
    <w:rsid w:val="00D85EFB"/>
    <w:rsid w:val="00D85F7A"/>
    <w:rsid w:val="00D870D6"/>
    <w:rsid w:val="00D879BA"/>
    <w:rsid w:val="00D90860"/>
    <w:rsid w:val="00D9209D"/>
    <w:rsid w:val="00D93970"/>
    <w:rsid w:val="00D94053"/>
    <w:rsid w:val="00D94A24"/>
    <w:rsid w:val="00D963BF"/>
    <w:rsid w:val="00D96BB0"/>
    <w:rsid w:val="00DA1FEC"/>
    <w:rsid w:val="00DA2701"/>
    <w:rsid w:val="00DA331F"/>
    <w:rsid w:val="00DA3350"/>
    <w:rsid w:val="00DA3433"/>
    <w:rsid w:val="00DA35CF"/>
    <w:rsid w:val="00DA4D42"/>
    <w:rsid w:val="00DA5783"/>
    <w:rsid w:val="00DA5CE5"/>
    <w:rsid w:val="00DA6B62"/>
    <w:rsid w:val="00DA6F72"/>
    <w:rsid w:val="00DB4138"/>
    <w:rsid w:val="00DB56F0"/>
    <w:rsid w:val="00DB76A5"/>
    <w:rsid w:val="00DB7843"/>
    <w:rsid w:val="00DC0144"/>
    <w:rsid w:val="00DC0318"/>
    <w:rsid w:val="00DC0B0B"/>
    <w:rsid w:val="00DC1580"/>
    <w:rsid w:val="00DC2100"/>
    <w:rsid w:val="00DC2F77"/>
    <w:rsid w:val="00DC560F"/>
    <w:rsid w:val="00DC6BF0"/>
    <w:rsid w:val="00DC7D80"/>
    <w:rsid w:val="00DD1214"/>
    <w:rsid w:val="00DD1B6F"/>
    <w:rsid w:val="00DD27BC"/>
    <w:rsid w:val="00DD3A26"/>
    <w:rsid w:val="00DD4E33"/>
    <w:rsid w:val="00DD6373"/>
    <w:rsid w:val="00DD6C4B"/>
    <w:rsid w:val="00DD79AE"/>
    <w:rsid w:val="00DD7D33"/>
    <w:rsid w:val="00DE0D93"/>
    <w:rsid w:val="00DE1F21"/>
    <w:rsid w:val="00DE223C"/>
    <w:rsid w:val="00DE376A"/>
    <w:rsid w:val="00DE5568"/>
    <w:rsid w:val="00DE5745"/>
    <w:rsid w:val="00DE68E9"/>
    <w:rsid w:val="00DF0014"/>
    <w:rsid w:val="00DF004C"/>
    <w:rsid w:val="00DF05C0"/>
    <w:rsid w:val="00DF06E6"/>
    <w:rsid w:val="00DF0804"/>
    <w:rsid w:val="00DF0EB6"/>
    <w:rsid w:val="00DF24AA"/>
    <w:rsid w:val="00DF27C4"/>
    <w:rsid w:val="00DF49FE"/>
    <w:rsid w:val="00DF510C"/>
    <w:rsid w:val="00DF730B"/>
    <w:rsid w:val="00DF7D6E"/>
    <w:rsid w:val="00E02201"/>
    <w:rsid w:val="00E03970"/>
    <w:rsid w:val="00E045E3"/>
    <w:rsid w:val="00E04A2A"/>
    <w:rsid w:val="00E051D6"/>
    <w:rsid w:val="00E054A7"/>
    <w:rsid w:val="00E07455"/>
    <w:rsid w:val="00E07CD2"/>
    <w:rsid w:val="00E10882"/>
    <w:rsid w:val="00E12E41"/>
    <w:rsid w:val="00E13CEA"/>
    <w:rsid w:val="00E168D1"/>
    <w:rsid w:val="00E17249"/>
    <w:rsid w:val="00E17A03"/>
    <w:rsid w:val="00E233E1"/>
    <w:rsid w:val="00E255D2"/>
    <w:rsid w:val="00E25CA4"/>
    <w:rsid w:val="00E26A5B"/>
    <w:rsid w:val="00E2705F"/>
    <w:rsid w:val="00E2756E"/>
    <w:rsid w:val="00E27779"/>
    <w:rsid w:val="00E300BC"/>
    <w:rsid w:val="00E325F7"/>
    <w:rsid w:val="00E34FFF"/>
    <w:rsid w:val="00E35AC4"/>
    <w:rsid w:val="00E37EF7"/>
    <w:rsid w:val="00E41C69"/>
    <w:rsid w:val="00E446AE"/>
    <w:rsid w:val="00E4567E"/>
    <w:rsid w:val="00E4645E"/>
    <w:rsid w:val="00E47C76"/>
    <w:rsid w:val="00E50A0F"/>
    <w:rsid w:val="00E519A6"/>
    <w:rsid w:val="00E5535C"/>
    <w:rsid w:val="00E55A53"/>
    <w:rsid w:val="00E57346"/>
    <w:rsid w:val="00E57500"/>
    <w:rsid w:val="00E576E6"/>
    <w:rsid w:val="00E602CD"/>
    <w:rsid w:val="00E6197E"/>
    <w:rsid w:val="00E6206A"/>
    <w:rsid w:val="00E6223D"/>
    <w:rsid w:val="00E62B99"/>
    <w:rsid w:val="00E632D3"/>
    <w:rsid w:val="00E635EE"/>
    <w:rsid w:val="00E63726"/>
    <w:rsid w:val="00E639F4"/>
    <w:rsid w:val="00E63EE4"/>
    <w:rsid w:val="00E64CEA"/>
    <w:rsid w:val="00E65D59"/>
    <w:rsid w:val="00E673DF"/>
    <w:rsid w:val="00E67987"/>
    <w:rsid w:val="00E67DA1"/>
    <w:rsid w:val="00E67FBF"/>
    <w:rsid w:val="00E72535"/>
    <w:rsid w:val="00E7385B"/>
    <w:rsid w:val="00E73D75"/>
    <w:rsid w:val="00E74107"/>
    <w:rsid w:val="00E7495A"/>
    <w:rsid w:val="00E76138"/>
    <w:rsid w:val="00E76524"/>
    <w:rsid w:val="00E765E7"/>
    <w:rsid w:val="00E77CC4"/>
    <w:rsid w:val="00E80214"/>
    <w:rsid w:val="00E815F0"/>
    <w:rsid w:val="00E82FD4"/>
    <w:rsid w:val="00E846A6"/>
    <w:rsid w:val="00E849CD"/>
    <w:rsid w:val="00E87BBB"/>
    <w:rsid w:val="00E9061D"/>
    <w:rsid w:val="00E93524"/>
    <w:rsid w:val="00E94A81"/>
    <w:rsid w:val="00E966B4"/>
    <w:rsid w:val="00E96CF8"/>
    <w:rsid w:val="00EA0723"/>
    <w:rsid w:val="00EA1C02"/>
    <w:rsid w:val="00EA2B24"/>
    <w:rsid w:val="00EA2EAA"/>
    <w:rsid w:val="00EA303D"/>
    <w:rsid w:val="00EA3B3C"/>
    <w:rsid w:val="00EA4AB9"/>
    <w:rsid w:val="00EA5E95"/>
    <w:rsid w:val="00EA627E"/>
    <w:rsid w:val="00EA6590"/>
    <w:rsid w:val="00EA776B"/>
    <w:rsid w:val="00EA7BE1"/>
    <w:rsid w:val="00EB1EBB"/>
    <w:rsid w:val="00EB2EEA"/>
    <w:rsid w:val="00EB39CC"/>
    <w:rsid w:val="00EB3B9E"/>
    <w:rsid w:val="00EB56D6"/>
    <w:rsid w:val="00EB5F73"/>
    <w:rsid w:val="00EB66C5"/>
    <w:rsid w:val="00EB76A6"/>
    <w:rsid w:val="00EC03F2"/>
    <w:rsid w:val="00EC0A8A"/>
    <w:rsid w:val="00EC0BF2"/>
    <w:rsid w:val="00EC2708"/>
    <w:rsid w:val="00EC28E4"/>
    <w:rsid w:val="00EC501B"/>
    <w:rsid w:val="00EC5E08"/>
    <w:rsid w:val="00EC6A15"/>
    <w:rsid w:val="00EC6CD0"/>
    <w:rsid w:val="00EC7DA1"/>
    <w:rsid w:val="00ED31B2"/>
    <w:rsid w:val="00ED38EC"/>
    <w:rsid w:val="00ED3C69"/>
    <w:rsid w:val="00ED6076"/>
    <w:rsid w:val="00ED610E"/>
    <w:rsid w:val="00ED61C0"/>
    <w:rsid w:val="00ED7517"/>
    <w:rsid w:val="00EE09EC"/>
    <w:rsid w:val="00EE2EBB"/>
    <w:rsid w:val="00EE403F"/>
    <w:rsid w:val="00EE465C"/>
    <w:rsid w:val="00EE4F29"/>
    <w:rsid w:val="00EE4FDE"/>
    <w:rsid w:val="00EE5948"/>
    <w:rsid w:val="00EE670C"/>
    <w:rsid w:val="00EE6903"/>
    <w:rsid w:val="00EE72C2"/>
    <w:rsid w:val="00EE7460"/>
    <w:rsid w:val="00EF113E"/>
    <w:rsid w:val="00EF287E"/>
    <w:rsid w:val="00EF2B31"/>
    <w:rsid w:val="00EF2F81"/>
    <w:rsid w:val="00EF4052"/>
    <w:rsid w:val="00EF4A82"/>
    <w:rsid w:val="00EF4DA3"/>
    <w:rsid w:val="00EF756B"/>
    <w:rsid w:val="00F027DC"/>
    <w:rsid w:val="00F03628"/>
    <w:rsid w:val="00F04D32"/>
    <w:rsid w:val="00F059CE"/>
    <w:rsid w:val="00F05A77"/>
    <w:rsid w:val="00F105A6"/>
    <w:rsid w:val="00F10834"/>
    <w:rsid w:val="00F12255"/>
    <w:rsid w:val="00F122B0"/>
    <w:rsid w:val="00F13855"/>
    <w:rsid w:val="00F13BB4"/>
    <w:rsid w:val="00F14E24"/>
    <w:rsid w:val="00F153E1"/>
    <w:rsid w:val="00F155DB"/>
    <w:rsid w:val="00F20A6E"/>
    <w:rsid w:val="00F20BD8"/>
    <w:rsid w:val="00F22BE0"/>
    <w:rsid w:val="00F23039"/>
    <w:rsid w:val="00F233AD"/>
    <w:rsid w:val="00F243BC"/>
    <w:rsid w:val="00F2455D"/>
    <w:rsid w:val="00F25F7F"/>
    <w:rsid w:val="00F31C8C"/>
    <w:rsid w:val="00F3267A"/>
    <w:rsid w:val="00F33938"/>
    <w:rsid w:val="00F33EDA"/>
    <w:rsid w:val="00F34563"/>
    <w:rsid w:val="00F36606"/>
    <w:rsid w:val="00F369FA"/>
    <w:rsid w:val="00F40569"/>
    <w:rsid w:val="00F41F8A"/>
    <w:rsid w:val="00F42F10"/>
    <w:rsid w:val="00F43201"/>
    <w:rsid w:val="00F46A0C"/>
    <w:rsid w:val="00F4704C"/>
    <w:rsid w:val="00F4797E"/>
    <w:rsid w:val="00F47A3C"/>
    <w:rsid w:val="00F47B7F"/>
    <w:rsid w:val="00F50C7D"/>
    <w:rsid w:val="00F5123C"/>
    <w:rsid w:val="00F54DD6"/>
    <w:rsid w:val="00F55209"/>
    <w:rsid w:val="00F5670F"/>
    <w:rsid w:val="00F57237"/>
    <w:rsid w:val="00F606EB"/>
    <w:rsid w:val="00F61A78"/>
    <w:rsid w:val="00F622D8"/>
    <w:rsid w:val="00F623E8"/>
    <w:rsid w:val="00F62702"/>
    <w:rsid w:val="00F62DF5"/>
    <w:rsid w:val="00F62DFB"/>
    <w:rsid w:val="00F640E1"/>
    <w:rsid w:val="00F713D7"/>
    <w:rsid w:val="00F719A6"/>
    <w:rsid w:val="00F72F24"/>
    <w:rsid w:val="00F75C30"/>
    <w:rsid w:val="00F76B9A"/>
    <w:rsid w:val="00F830B0"/>
    <w:rsid w:val="00F854BA"/>
    <w:rsid w:val="00F85B27"/>
    <w:rsid w:val="00F85C45"/>
    <w:rsid w:val="00F86291"/>
    <w:rsid w:val="00F870E1"/>
    <w:rsid w:val="00F873EB"/>
    <w:rsid w:val="00F876F0"/>
    <w:rsid w:val="00F87C0D"/>
    <w:rsid w:val="00F87E35"/>
    <w:rsid w:val="00F87F95"/>
    <w:rsid w:val="00F91F7A"/>
    <w:rsid w:val="00F92084"/>
    <w:rsid w:val="00F93824"/>
    <w:rsid w:val="00F93CD9"/>
    <w:rsid w:val="00F942ED"/>
    <w:rsid w:val="00F96608"/>
    <w:rsid w:val="00FA1E31"/>
    <w:rsid w:val="00FA236C"/>
    <w:rsid w:val="00FA237C"/>
    <w:rsid w:val="00FA2B4E"/>
    <w:rsid w:val="00FA2D82"/>
    <w:rsid w:val="00FA2D9A"/>
    <w:rsid w:val="00FA4B3C"/>
    <w:rsid w:val="00FA5527"/>
    <w:rsid w:val="00FB2F47"/>
    <w:rsid w:val="00FB7B2F"/>
    <w:rsid w:val="00FC005B"/>
    <w:rsid w:val="00FC023B"/>
    <w:rsid w:val="00FC255A"/>
    <w:rsid w:val="00FC2697"/>
    <w:rsid w:val="00FC45CA"/>
    <w:rsid w:val="00FC64C0"/>
    <w:rsid w:val="00FC6E00"/>
    <w:rsid w:val="00FC7C1A"/>
    <w:rsid w:val="00FD003D"/>
    <w:rsid w:val="00FD062D"/>
    <w:rsid w:val="00FD08AC"/>
    <w:rsid w:val="00FD0B97"/>
    <w:rsid w:val="00FD1D93"/>
    <w:rsid w:val="00FD1EB3"/>
    <w:rsid w:val="00FD3C8E"/>
    <w:rsid w:val="00FD4221"/>
    <w:rsid w:val="00FD46D5"/>
    <w:rsid w:val="00FD474A"/>
    <w:rsid w:val="00FD4C7F"/>
    <w:rsid w:val="00FD6E78"/>
    <w:rsid w:val="00FD6FEE"/>
    <w:rsid w:val="00FD7606"/>
    <w:rsid w:val="00FE0257"/>
    <w:rsid w:val="00FE2D9B"/>
    <w:rsid w:val="00FE6536"/>
    <w:rsid w:val="00FE7173"/>
    <w:rsid w:val="00FE795E"/>
    <w:rsid w:val="00FE7A7C"/>
    <w:rsid w:val="00FE7E61"/>
    <w:rsid w:val="00FE7EC5"/>
    <w:rsid w:val="00FF2027"/>
    <w:rsid w:val="00FF26BD"/>
    <w:rsid w:val="00FF36E9"/>
    <w:rsid w:val="00FF43E8"/>
    <w:rsid w:val="00FF4537"/>
    <w:rsid w:val="00FF4B68"/>
    <w:rsid w:val="00FF4F48"/>
    <w:rsid w:val="00FF4FE8"/>
    <w:rsid w:val="00FF589C"/>
    <w:rsid w:val="00FF6497"/>
    <w:rsid w:val="010740BD"/>
    <w:rsid w:val="01320784"/>
    <w:rsid w:val="01507D34"/>
    <w:rsid w:val="01AB059D"/>
    <w:rsid w:val="01BA1962"/>
    <w:rsid w:val="01DF631E"/>
    <w:rsid w:val="01EA46B0"/>
    <w:rsid w:val="01FF6B24"/>
    <w:rsid w:val="02852184"/>
    <w:rsid w:val="02EF77E1"/>
    <w:rsid w:val="032640B7"/>
    <w:rsid w:val="033049C7"/>
    <w:rsid w:val="037F384C"/>
    <w:rsid w:val="03D6300A"/>
    <w:rsid w:val="03E04B6A"/>
    <w:rsid w:val="03FA7913"/>
    <w:rsid w:val="04791EAC"/>
    <w:rsid w:val="04881B00"/>
    <w:rsid w:val="04A62A80"/>
    <w:rsid w:val="04B55E47"/>
    <w:rsid w:val="04CE09DE"/>
    <w:rsid w:val="05133C63"/>
    <w:rsid w:val="05157CBF"/>
    <w:rsid w:val="051800EA"/>
    <w:rsid w:val="051B106F"/>
    <w:rsid w:val="055B78DA"/>
    <w:rsid w:val="057C458C"/>
    <w:rsid w:val="05AE605F"/>
    <w:rsid w:val="05B35D6A"/>
    <w:rsid w:val="062D612C"/>
    <w:rsid w:val="065D2980"/>
    <w:rsid w:val="06780FAB"/>
    <w:rsid w:val="067A44AE"/>
    <w:rsid w:val="068C6F3A"/>
    <w:rsid w:val="069140D4"/>
    <w:rsid w:val="072858CC"/>
    <w:rsid w:val="07304ED7"/>
    <w:rsid w:val="074A69C4"/>
    <w:rsid w:val="07786950"/>
    <w:rsid w:val="07844961"/>
    <w:rsid w:val="07890DE8"/>
    <w:rsid w:val="07DE1B77"/>
    <w:rsid w:val="08824884"/>
    <w:rsid w:val="088D19BB"/>
    <w:rsid w:val="08A31FF8"/>
    <w:rsid w:val="08A60794"/>
    <w:rsid w:val="08AE778E"/>
    <w:rsid w:val="08B35053"/>
    <w:rsid w:val="08C0216A"/>
    <w:rsid w:val="08C607F0"/>
    <w:rsid w:val="08E745A8"/>
    <w:rsid w:val="08F40CE4"/>
    <w:rsid w:val="08F84CF2"/>
    <w:rsid w:val="09012BD3"/>
    <w:rsid w:val="0916180B"/>
    <w:rsid w:val="092C7AA7"/>
    <w:rsid w:val="09786095"/>
    <w:rsid w:val="09806D25"/>
    <w:rsid w:val="09A64E3D"/>
    <w:rsid w:val="09D22872"/>
    <w:rsid w:val="0A36774D"/>
    <w:rsid w:val="0A4422E6"/>
    <w:rsid w:val="0A631516"/>
    <w:rsid w:val="0A681221"/>
    <w:rsid w:val="0A6A4724"/>
    <w:rsid w:val="0AB70FA0"/>
    <w:rsid w:val="0ABB79A6"/>
    <w:rsid w:val="0AEE7535"/>
    <w:rsid w:val="0AF9027D"/>
    <w:rsid w:val="0B0F4EB2"/>
    <w:rsid w:val="0B386076"/>
    <w:rsid w:val="0B9A2898"/>
    <w:rsid w:val="0BA96189"/>
    <w:rsid w:val="0BC1728E"/>
    <w:rsid w:val="0C1604E5"/>
    <w:rsid w:val="0C8D69A8"/>
    <w:rsid w:val="0CB023E0"/>
    <w:rsid w:val="0CB877EC"/>
    <w:rsid w:val="0CC87A86"/>
    <w:rsid w:val="0D2B64A6"/>
    <w:rsid w:val="0D5605EF"/>
    <w:rsid w:val="0D8B5591"/>
    <w:rsid w:val="0DD3123D"/>
    <w:rsid w:val="0DD42F1D"/>
    <w:rsid w:val="0DFF20A7"/>
    <w:rsid w:val="0E286749"/>
    <w:rsid w:val="0E2F3B55"/>
    <w:rsid w:val="0E565F93"/>
    <w:rsid w:val="0E6971B2"/>
    <w:rsid w:val="0E8C42F7"/>
    <w:rsid w:val="0E914AF4"/>
    <w:rsid w:val="0EE13979"/>
    <w:rsid w:val="0EF41315"/>
    <w:rsid w:val="0F0C223F"/>
    <w:rsid w:val="0F2E5C77"/>
    <w:rsid w:val="0F3B2D5B"/>
    <w:rsid w:val="0F46589C"/>
    <w:rsid w:val="0F484622"/>
    <w:rsid w:val="0F581039"/>
    <w:rsid w:val="0F5D54C1"/>
    <w:rsid w:val="0F833182"/>
    <w:rsid w:val="0F8F1193"/>
    <w:rsid w:val="0FA201B4"/>
    <w:rsid w:val="0FBC45E1"/>
    <w:rsid w:val="0FED2CEF"/>
    <w:rsid w:val="10174BBD"/>
    <w:rsid w:val="10247488"/>
    <w:rsid w:val="10393BAA"/>
    <w:rsid w:val="104F20F5"/>
    <w:rsid w:val="107A4D02"/>
    <w:rsid w:val="11033015"/>
    <w:rsid w:val="111A671C"/>
    <w:rsid w:val="11282FEA"/>
    <w:rsid w:val="112C7CBB"/>
    <w:rsid w:val="114378E0"/>
    <w:rsid w:val="11584002"/>
    <w:rsid w:val="118A2253"/>
    <w:rsid w:val="118B3557"/>
    <w:rsid w:val="11904CEE"/>
    <w:rsid w:val="11D14162"/>
    <w:rsid w:val="124F3295"/>
    <w:rsid w:val="12573F25"/>
    <w:rsid w:val="126976C2"/>
    <w:rsid w:val="128A347A"/>
    <w:rsid w:val="12992410"/>
    <w:rsid w:val="12BE134B"/>
    <w:rsid w:val="12C82F5F"/>
    <w:rsid w:val="131C4E41"/>
    <w:rsid w:val="1394290E"/>
    <w:rsid w:val="140A6DEE"/>
    <w:rsid w:val="14111FFD"/>
    <w:rsid w:val="14457ECD"/>
    <w:rsid w:val="145304E8"/>
    <w:rsid w:val="14597AC3"/>
    <w:rsid w:val="148000B2"/>
    <w:rsid w:val="14FE0980"/>
    <w:rsid w:val="15467E19"/>
    <w:rsid w:val="15496085"/>
    <w:rsid w:val="155B2851"/>
    <w:rsid w:val="15763AC2"/>
    <w:rsid w:val="15993946"/>
    <w:rsid w:val="15D12ED7"/>
    <w:rsid w:val="16206174"/>
    <w:rsid w:val="16213F5B"/>
    <w:rsid w:val="163B4B05"/>
    <w:rsid w:val="164959E2"/>
    <w:rsid w:val="167539E5"/>
    <w:rsid w:val="167823EB"/>
    <w:rsid w:val="168524B0"/>
    <w:rsid w:val="16861701"/>
    <w:rsid w:val="169F288E"/>
    <w:rsid w:val="16D21529"/>
    <w:rsid w:val="16D54D03"/>
    <w:rsid w:val="16ED4649"/>
    <w:rsid w:val="171E7FD3"/>
    <w:rsid w:val="171F05FA"/>
    <w:rsid w:val="174A0545"/>
    <w:rsid w:val="17710405"/>
    <w:rsid w:val="17982843"/>
    <w:rsid w:val="17A06494"/>
    <w:rsid w:val="17C237E4"/>
    <w:rsid w:val="17EC44CB"/>
    <w:rsid w:val="18674314"/>
    <w:rsid w:val="18B86540"/>
    <w:rsid w:val="18C3452E"/>
    <w:rsid w:val="18C41FB0"/>
    <w:rsid w:val="19052A19"/>
    <w:rsid w:val="1923584D"/>
    <w:rsid w:val="195A2B67"/>
    <w:rsid w:val="195D0897"/>
    <w:rsid w:val="19771A54"/>
    <w:rsid w:val="198F30DD"/>
    <w:rsid w:val="19941382"/>
    <w:rsid w:val="19B21C39"/>
    <w:rsid w:val="1A034EBB"/>
    <w:rsid w:val="1A117A54"/>
    <w:rsid w:val="1A815789"/>
    <w:rsid w:val="1B073464"/>
    <w:rsid w:val="1B19291E"/>
    <w:rsid w:val="1B225312"/>
    <w:rsid w:val="1B2C5C22"/>
    <w:rsid w:val="1B2E75BC"/>
    <w:rsid w:val="1B386FF9"/>
    <w:rsid w:val="1B78249E"/>
    <w:rsid w:val="1BA90A6F"/>
    <w:rsid w:val="1BC93522"/>
    <w:rsid w:val="1BCC7D2A"/>
    <w:rsid w:val="1BE339CD"/>
    <w:rsid w:val="1BE33F73"/>
    <w:rsid w:val="1BF76376"/>
    <w:rsid w:val="1C637B6F"/>
    <w:rsid w:val="1C8016F2"/>
    <w:rsid w:val="1C8361D3"/>
    <w:rsid w:val="1CA03585"/>
    <w:rsid w:val="1CEE6952"/>
    <w:rsid w:val="1D2D225E"/>
    <w:rsid w:val="1D5D719B"/>
    <w:rsid w:val="1DD522FD"/>
    <w:rsid w:val="1DE21613"/>
    <w:rsid w:val="1DED79A4"/>
    <w:rsid w:val="1E061BD3"/>
    <w:rsid w:val="1E1259E5"/>
    <w:rsid w:val="1E2924C7"/>
    <w:rsid w:val="1E4361B4"/>
    <w:rsid w:val="1E4E6744"/>
    <w:rsid w:val="1E634015"/>
    <w:rsid w:val="1E6F5D7F"/>
    <w:rsid w:val="1E7F0598"/>
    <w:rsid w:val="1E9F0ACC"/>
    <w:rsid w:val="1EAC33CC"/>
    <w:rsid w:val="1ECC2895"/>
    <w:rsid w:val="1EE47F3C"/>
    <w:rsid w:val="1F0152EE"/>
    <w:rsid w:val="1F2D488B"/>
    <w:rsid w:val="1F2F70B6"/>
    <w:rsid w:val="1F395447"/>
    <w:rsid w:val="1F3D76D1"/>
    <w:rsid w:val="1F400656"/>
    <w:rsid w:val="1F643D0D"/>
    <w:rsid w:val="1F7A3CB3"/>
    <w:rsid w:val="1F837BEE"/>
    <w:rsid w:val="1F865547"/>
    <w:rsid w:val="1F94485C"/>
    <w:rsid w:val="1FE93F66"/>
    <w:rsid w:val="201514DF"/>
    <w:rsid w:val="202A27D1"/>
    <w:rsid w:val="204D1A8C"/>
    <w:rsid w:val="205E5D8E"/>
    <w:rsid w:val="206C2341"/>
    <w:rsid w:val="20975384"/>
    <w:rsid w:val="20A943A5"/>
    <w:rsid w:val="20FB5AFC"/>
    <w:rsid w:val="20FD09CE"/>
    <w:rsid w:val="211E4363"/>
    <w:rsid w:val="213E269A"/>
    <w:rsid w:val="218D2419"/>
    <w:rsid w:val="21B20006"/>
    <w:rsid w:val="21BA7A65"/>
    <w:rsid w:val="21BE0669"/>
    <w:rsid w:val="21BF60EB"/>
    <w:rsid w:val="21D2601F"/>
    <w:rsid w:val="22046826"/>
    <w:rsid w:val="22082A42"/>
    <w:rsid w:val="22226190"/>
    <w:rsid w:val="22461847"/>
    <w:rsid w:val="22551E62"/>
    <w:rsid w:val="22885B34"/>
    <w:rsid w:val="228B6AB8"/>
    <w:rsid w:val="229171ED"/>
    <w:rsid w:val="229A2EA6"/>
    <w:rsid w:val="22A152D5"/>
    <w:rsid w:val="22B57C69"/>
    <w:rsid w:val="22C23BA5"/>
    <w:rsid w:val="22DA20BB"/>
    <w:rsid w:val="23665522"/>
    <w:rsid w:val="23983773"/>
    <w:rsid w:val="23A813ED"/>
    <w:rsid w:val="23B52D23"/>
    <w:rsid w:val="23BD43CF"/>
    <w:rsid w:val="23DE3EE7"/>
    <w:rsid w:val="23E76D75"/>
    <w:rsid w:val="24044127"/>
    <w:rsid w:val="24304BEB"/>
    <w:rsid w:val="244C451B"/>
    <w:rsid w:val="248F3C9D"/>
    <w:rsid w:val="24B73BCA"/>
    <w:rsid w:val="24BB25D0"/>
    <w:rsid w:val="24F07227"/>
    <w:rsid w:val="24F12AAA"/>
    <w:rsid w:val="25223279"/>
    <w:rsid w:val="253D5128"/>
    <w:rsid w:val="254C40BE"/>
    <w:rsid w:val="25710A7A"/>
    <w:rsid w:val="25FA552C"/>
    <w:rsid w:val="262F2132"/>
    <w:rsid w:val="2652475C"/>
    <w:rsid w:val="26773BAB"/>
    <w:rsid w:val="267970AE"/>
    <w:rsid w:val="269C0BCE"/>
    <w:rsid w:val="26BD1960"/>
    <w:rsid w:val="26D0553E"/>
    <w:rsid w:val="26DB236E"/>
    <w:rsid w:val="26FD3486"/>
    <w:rsid w:val="27454CB2"/>
    <w:rsid w:val="27635A60"/>
    <w:rsid w:val="27996512"/>
    <w:rsid w:val="27A54194"/>
    <w:rsid w:val="27B1262E"/>
    <w:rsid w:val="27CD33DD"/>
    <w:rsid w:val="27D05979"/>
    <w:rsid w:val="27EA020A"/>
    <w:rsid w:val="28427399"/>
    <w:rsid w:val="284E7F85"/>
    <w:rsid w:val="28813C00"/>
    <w:rsid w:val="28CC07FC"/>
    <w:rsid w:val="28D700BA"/>
    <w:rsid w:val="28DE3F9A"/>
    <w:rsid w:val="28E969EB"/>
    <w:rsid w:val="291F6EAF"/>
    <w:rsid w:val="29465F48"/>
    <w:rsid w:val="294C7E51"/>
    <w:rsid w:val="29555053"/>
    <w:rsid w:val="29670C85"/>
    <w:rsid w:val="29A26441"/>
    <w:rsid w:val="29B15AA6"/>
    <w:rsid w:val="29FD51C4"/>
    <w:rsid w:val="2A031B7E"/>
    <w:rsid w:val="2A0F78FE"/>
    <w:rsid w:val="2A1D4C54"/>
    <w:rsid w:val="2A311E5E"/>
    <w:rsid w:val="2A8B74D8"/>
    <w:rsid w:val="2A9A1519"/>
    <w:rsid w:val="2A9E06F7"/>
    <w:rsid w:val="2AB037BB"/>
    <w:rsid w:val="2B0748A3"/>
    <w:rsid w:val="2B2F3273"/>
    <w:rsid w:val="2B502E74"/>
    <w:rsid w:val="2B8E7B97"/>
    <w:rsid w:val="2B922289"/>
    <w:rsid w:val="2BA56D2B"/>
    <w:rsid w:val="2BBE371B"/>
    <w:rsid w:val="2BC52247"/>
    <w:rsid w:val="2BF54DCB"/>
    <w:rsid w:val="2BFC1A9E"/>
    <w:rsid w:val="2C077CC9"/>
    <w:rsid w:val="2C090FCE"/>
    <w:rsid w:val="2C3A399C"/>
    <w:rsid w:val="2C4B4097"/>
    <w:rsid w:val="2C5348C6"/>
    <w:rsid w:val="2CD02F96"/>
    <w:rsid w:val="2D0D7577"/>
    <w:rsid w:val="2D586372"/>
    <w:rsid w:val="2D755CA2"/>
    <w:rsid w:val="2D824FB8"/>
    <w:rsid w:val="2D925252"/>
    <w:rsid w:val="2D994BDD"/>
    <w:rsid w:val="2DBC599C"/>
    <w:rsid w:val="2DC81EA9"/>
    <w:rsid w:val="2DE262D6"/>
    <w:rsid w:val="2DF9243B"/>
    <w:rsid w:val="2E1F28B7"/>
    <w:rsid w:val="2E394A74"/>
    <w:rsid w:val="2E40086E"/>
    <w:rsid w:val="2E4B2482"/>
    <w:rsid w:val="2E662458"/>
    <w:rsid w:val="2E67709F"/>
    <w:rsid w:val="2E983B8C"/>
    <w:rsid w:val="2EC25944"/>
    <w:rsid w:val="2ED83176"/>
    <w:rsid w:val="2EE4137C"/>
    <w:rsid w:val="300C2463"/>
    <w:rsid w:val="30103067"/>
    <w:rsid w:val="30210D83"/>
    <w:rsid w:val="30317AAA"/>
    <w:rsid w:val="30C12E8B"/>
    <w:rsid w:val="30D653AF"/>
    <w:rsid w:val="310C4010"/>
    <w:rsid w:val="31461F97"/>
    <w:rsid w:val="31594303"/>
    <w:rsid w:val="319C27FE"/>
    <w:rsid w:val="319E1574"/>
    <w:rsid w:val="31A46D01"/>
    <w:rsid w:val="31C417B4"/>
    <w:rsid w:val="31E5776A"/>
    <w:rsid w:val="31F062C4"/>
    <w:rsid w:val="320738EA"/>
    <w:rsid w:val="32090C24"/>
    <w:rsid w:val="32385EF0"/>
    <w:rsid w:val="324F1398"/>
    <w:rsid w:val="325C5AF5"/>
    <w:rsid w:val="325D5449"/>
    <w:rsid w:val="326225B7"/>
    <w:rsid w:val="32630039"/>
    <w:rsid w:val="326A2C49"/>
    <w:rsid w:val="327018CD"/>
    <w:rsid w:val="32A50AA2"/>
    <w:rsid w:val="32D75DF9"/>
    <w:rsid w:val="33051DC0"/>
    <w:rsid w:val="330C4FCE"/>
    <w:rsid w:val="33421C25"/>
    <w:rsid w:val="334B4106"/>
    <w:rsid w:val="335331C4"/>
    <w:rsid w:val="336D3D6E"/>
    <w:rsid w:val="33B75467"/>
    <w:rsid w:val="33CB4108"/>
    <w:rsid w:val="34110FF9"/>
    <w:rsid w:val="343D5340"/>
    <w:rsid w:val="344E1ECF"/>
    <w:rsid w:val="346C040E"/>
    <w:rsid w:val="34704272"/>
    <w:rsid w:val="347A0A28"/>
    <w:rsid w:val="348722BC"/>
    <w:rsid w:val="34902BCC"/>
    <w:rsid w:val="34907349"/>
    <w:rsid w:val="34D545BA"/>
    <w:rsid w:val="350E4172"/>
    <w:rsid w:val="354D2F7F"/>
    <w:rsid w:val="35612C48"/>
    <w:rsid w:val="357F20C7"/>
    <w:rsid w:val="358A2DE4"/>
    <w:rsid w:val="358C62E7"/>
    <w:rsid w:val="35A72F78"/>
    <w:rsid w:val="35F36F90"/>
    <w:rsid w:val="361374C5"/>
    <w:rsid w:val="365E305C"/>
    <w:rsid w:val="365F40C1"/>
    <w:rsid w:val="36705660"/>
    <w:rsid w:val="36AC41C0"/>
    <w:rsid w:val="36C52B6C"/>
    <w:rsid w:val="36C727EB"/>
    <w:rsid w:val="36CF5679"/>
    <w:rsid w:val="36E6529F"/>
    <w:rsid w:val="370116CC"/>
    <w:rsid w:val="37032650"/>
    <w:rsid w:val="370C7B46"/>
    <w:rsid w:val="37697A66"/>
    <w:rsid w:val="37793623"/>
    <w:rsid w:val="37A778DB"/>
    <w:rsid w:val="37BE7500"/>
    <w:rsid w:val="37D31A24"/>
    <w:rsid w:val="37EA72E0"/>
    <w:rsid w:val="381627C5"/>
    <w:rsid w:val="38225026"/>
    <w:rsid w:val="38363CC7"/>
    <w:rsid w:val="38371749"/>
    <w:rsid w:val="38762532"/>
    <w:rsid w:val="38815040"/>
    <w:rsid w:val="38D47048"/>
    <w:rsid w:val="390E0F3D"/>
    <w:rsid w:val="394D348F"/>
    <w:rsid w:val="394D6D12"/>
    <w:rsid w:val="39515718"/>
    <w:rsid w:val="395236D2"/>
    <w:rsid w:val="395C2FF9"/>
    <w:rsid w:val="39D76D00"/>
    <w:rsid w:val="39F75CA8"/>
    <w:rsid w:val="3A2940F7"/>
    <w:rsid w:val="3A63408F"/>
    <w:rsid w:val="3A7257F0"/>
    <w:rsid w:val="3A762B4D"/>
    <w:rsid w:val="3A954AAB"/>
    <w:rsid w:val="3AB95861"/>
    <w:rsid w:val="3AFF2CA9"/>
    <w:rsid w:val="3B032B60"/>
    <w:rsid w:val="3B364295"/>
    <w:rsid w:val="3B366832"/>
    <w:rsid w:val="3B3720B6"/>
    <w:rsid w:val="3B415040"/>
    <w:rsid w:val="3B446ACF"/>
    <w:rsid w:val="3B5051DE"/>
    <w:rsid w:val="3B547A15"/>
    <w:rsid w:val="3B5C6539"/>
    <w:rsid w:val="3B733584"/>
    <w:rsid w:val="3B8C6DEF"/>
    <w:rsid w:val="3BD22CC5"/>
    <w:rsid w:val="3C0C2116"/>
    <w:rsid w:val="3C103F97"/>
    <w:rsid w:val="3C202033"/>
    <w:rsid w:val="3C344A40"/>
    <w:rsid w:val="3C3F5B4F"/>
    <w:rsid w:val="3C535D05"/>
    <w:rsid w:val="3C566C8A"/>
    <w:rsid w:val="3C5B6995"/>
    <w:rsid w:val="3C7671BF"/>
    <w:rsid w:val="3C7F204D"/>
    <w:rsid w:val="3CC663DE"/>
    <w:rsid w:val="3CD839E0"/>
    <w:rsid w:val="3CEF5B84"/>
    <w:rsid w:val="3CF7492C"/>
    <w:rsid w:val="3D48747E"/>
    <w:rsid w:val="3D593035"/>
    <w:rsid w:val="3D697A4C"/>
    <w:rsid w:val="3D7F2073"/>
    <w:rsid w:val="3DAD4CBD"/>
    <w:rsid w:val="3DAF01C0"/>
    <w:rsid w:val="3DB03A43"/>
    <w:rsid w:val="3DED132A"/>
    <w:rsid w:val="3DEE6DAB"/>
    <w:rsid w:val="3E091B54"/>
    <w:rsid w:val="3E1511E9"/>
    <w:rsid w:val="3E286510"/>
    <w:rsid w:val="3E324F16"/>
    <w:rsid w:val="3E7F2E17"/>
    <w:rsid w:val="3E900B33"/>
    <w:rsid w:val="3ED734A6"/>
    <w:rsid w:val="3EDB1EAC"/>
    <w:rsid w:val="3EF105BA"/>
    <w:rsid w:val="3EFB23D4"/>
    <w:rsid w:val="3F1E718B"/>
    <w:rsid w:val="3F675313"/>
    <w:rsid w:val="3F753527"/>
    <w:rsid w:val="3FCE31CE"/>
    <w:rsid w:val="406519B3"/>
    <w:rsid w:val="40A86763"/>
    <w:rsid w:val="40B604B8"/>
    <w:rsid w:val="41426545"/>
    <w:rsid w:val="41674A59"/>
    <w:rsid w:val="41911120"/>
    <w:rsid w:val="419960A3"/>
    <w:rsid w:val="41B403DB"/>
    <w:rsid w:val="423451D7"/>
    <w:rsid w:val="42913241"/>
    <w:rsid w:val="42D81437"/>
    <w:rsid w:val="42E71A52"/>
    <w:rsid w:val="42F06ADE"/>
    <w:rsid w:val="42FD5DF4"/>
    <w:rsid w:val="432C4745"/>
    <w:rsid w:val="433462CE"/>
    <w:rsid w:val="43453FEA"/>
    <w:rsid w:val="434D4C79"/>
    <w:rsid w:val="434E26FB"/>
    <w:rsid w:val="43565589"/>
    <w:rsid w:val="439510C4"/>
    <w:rsid w:val="43BE7A9F"/>
    <w:rsid w:val="43D24ED2"/>
    <w:rsid w:val="43D635C9"/>
    <w:rsid w:val="43F363D8"/>
    <w:rsid w:val="440D42B5"/>
    <w:rsid w:val="44174342"/>
    <w:rsid w:val="44797B10"/>
    <w:rsid w:val="44803D71"/>
    <w:rsid w:val="44C87C5D"/>
    <w:rsid w:val="44CD7F53"/>
    <w:rsid w:val="44D341F9"/>
    <w:rsid w:val="452F70A2"/>
    <w:rsid w:val="456561E5"/>
    <w:rsid w:val="457B748C"/>
    <w:rsid w:val="45C60805"/>
    <w:rsid w:val="45D4339E"/>
    <w:rsid w:val="45FA7D5B"/>
    <w:rsid w:val="463C1AC9"/>
    <w:rsid w:val="465429F3"/>
    <w:rsid w:val="469D5DF6"/>
    <w:rsid w:val="46EA50E5"/>
    <w:rsid w:val="470A341B"/>
    <w:rsid w:val="476F4013"/>
    <w:rsid w:val="478046DF"/>
    <w:rsid w:val="47C34DC8"/>
    <w:rsid w:val="47F3147E"/>
    <w:rsid w:val="48076D77"/>
    <w:rsid w:val="4838060A"/>
    <w:rsid w:val="484653A1"/>
    <w:rsid w:val="48603D4D"/>
    <w:rsid w:val="488D0273"/>
    <w:rsid w:val="48AE03AE"/>
    <w:rsid w:val="48B25D55"/>
    <w:rsid w:val="48DE6819"/>
    <w:rsid w:val="48E7700D"/>
    <w:rsid w:val="48FB3020"/>
    <w:rsid w:val="491D1B81"/>
    <w:rsid w:val="49935043"/>
    <w:rsid w:val="49BA7481"/>
    <w:rsid w:val="4A077580"/>
    <w:rsid w:val="4A154318"/>
    <w:rsid w:val="4A192D1E"/>
    <w:rsid w:val="4A70372C"/>
    <w:rsid w:val="4A7D2A42"/>
    <w:rsid w:val="4AB92995"/>
    <w:rsid w:val="4ABC4620"/>
    <w:rsid w:val="4AC61B50"/>
    <w:rsid w:val="4AE13E8F"/>
    <w:rsid w:val="4AF26284"/>
    <w:rsid w:val="4AF61407"/>
    <w:rsid w:val="4AFD0B89"/>
    <w:rsid w:val="4B013C0C"/>
    <w:rsid w:val="4B3F1DDD"/>
    <w:rsid w:val="4B4F2A6E"/>
    <w:rsid w:val="4B5F55B3"/>
    <w:rsid w:val="4BBD11D0"/>
    <w:rsid w:val="4BCF496E"/>
    <w:rsid w:val="4BF161A7"/>
    <w:rsid w:val="4C1A156A"/>
    <w:rsid w:val="4C2D23AC"/>
    <w:rsid w:val="4C373098"/>
    <w:rsid w:val="4C39659B"/>
    <w:rsid w:val="4C5B1FD3"/>
    <w:rsid w:val="4C8E4F62"/>
    <w:rsid w:val="4CB571EA"/>
    <w:rsid w:val="4CC61682"/>
    <w:rsid w:val="4D221BE3"/>
    <w:rsid w:val="4D2A13A7"/>
    <w:rsid w:val="4D802136"/>
    <w:rsid w:val="4D9C03E1"/>
    <w:rsid w:val="4DC67027"/>
    <w:rsid w:val="4DE41E5A"/>
    <w:rsid w:val="4DF6533C"/>
    <w:rsid w:val="4E264AC2"/>
    <w:rsid w:val="4E3A6FE6"/>
    <w:rsid w:val="4E4B7280"/>
    <w:rsid w:val="4E9563FB"/>
    <w:rsid w:val="4E9D7D75"/>
    <w:rsid w:val="4EC02FDD"/>
    <w:rsid w:val="4ED2045E"/>
    <w:rsid w:val="4EF34216"/>
    <w:rsid w:val="4F2711ED"/>
    <w:rsid w:val="4F586138"/>
    <w:rsid w:val="4F6B5159"/>
    <w:rsid w:val="4F8C310F"/>
    <w:rsid w:val="4F9D2DF9"/>
    <w:rsid w:val="4FB5509E"/>
    <w:rsid w:val="500C6EE1"/>
    <w:rsid w:val="50103C2B"/>
    <w:rsid w:val="50160B43"/>
    <w:rsid w:val="50354FB3"/>
    <w:rsid w:val="50437F6E"/>
    <w:rsid w:val="505E3413"/>
    <w:rsid w:val="50687CBD"/>
    <w:rsid w:val="50701184"/>
    <w:rsid w:val="50884C9F"/>
    <w:rsid w:val="50AB1369"/>
    <w:rsid w:val="50BD4AB0"/>
    <w:rsid w:val="50C85095"/>
    <w:rsid w:val="50CD151D"/>
    <w:rsid w:val="50DB6535"/>
    <w:rsid w:val="5110328B"/>
    <w:rsid w:val="51171FEF"/>
    <w:rsid w:val="513E2AD6"/>
    <w:rsid w:val="51520B85"/>
    <w:rsid w:val="51765471"/>
    <w:rsid w:val="51974469"/>
    <w:rsid w:val="51C1782C"/>
    <w:rsid w:val="51D677D1"/>
    <w:rsid w:val="51D90756"/>
    <w:rsid w:val="52023B18"/>
    <w:rsid w:val="52603EB2"/>
    <w:rsid w:val="52D2676F"/>
    <w:rsid w:val="537E4CD3"/>
    <w:rsid w:val="53AC60D2"/>
    <w:rsid w:val="53B35A5D"/>
    <w:rsid w:val="53BD6008"/>
    <w:rsid w:val="53C54A7E"/>
    <w:rsid w:val="53FC29DA"/>
    <w:rsid w:val="540135DE"/>
    <w:rsid w:val="54456651"/>
    <w:rsid w:val="545220E4"/>
    <w:rsid w:val="5462237E"/>
    <w:rsid w:val="54E164CF"/>
    <w:rsid w:val="54E94D32"/>
    <w:rsid w:val="54EB0FDD"/>
    <w:rsid w:val="557F50D4"/>
    <w:rsid w:val="558C43EA"/>
    <w:rsid w:val="558D73D9"/>
    <w:rsid w:val="55B442A9"/>
    <w:rsid w:val="566043C2"/>
    <w:rsid w:val="56880166"/>
    <w:rsid w:val="569D4227"/>
    <w:rsid w:val="56B62BD2"/>
    <w:rsid w:val="56C056E0"/>
    <w:rsid w:val="56C32027"/>
    <w:rsid w:val="56D9408C"/>
    <w:rsid w:val="56F11733"/>
    <w:rsid w:val="571141E6"/>
    <w:rsid w:val="57462EFF"/>
    <w:rsid w:val="57707A82"/>
    <w:rsid w:val="57882FE0"/>
    <w:rsid w:val="57925A39"/>
    <w:rsid w:val="57A05927"/>
    <w:rsid w:val="57B55A18"/>
    <w:rsid w:val="57E148BE"/>
    <w:rsid w:val="57ED4E4E"/>
    <w:rsid w:val="57F03D6C"/>
    <w:rsid w:val="57F4225A"/>
    <w:rsid w:val="57FD7EC1"/>
    <w:rsid w:val="5856375F"/>
    <w:rsid w:val="587C6CBB"/>
    <w:rsid w:val="58CF0CC3"/>
    <w:rsid w:val="58E26014"/>
    <w:rsid w:val="58F16C7A"/>
    <w:rsid w:val="5908689F"/>
    <w:rsid w:val="592F3E58"/>
    <w:rsid w:val="594D6B78"/>
    <w:rsid w:val="59520168"/>
    <w:rsid w:val="599437A8"/>
    <w:rsid w:val="59C524D5"/>
    <w:rsid w:val="59D86F77"/>
    <w:rsid w:val="59E5080C"/>
    <w:rsid w:val="59E57A83"/>
    <w:rsid w:val="5A0257AB"/>
    <w:rsid w:val="5A1E02A9"/>
    <w:rsid w:val="5A226FEB"/>
    <w:rsid w:val="5A3E471D"/>
    <w:rsid w:val="5A7D6400"/>
    <w:rsid w:val="5A902EA3"/>
    <w:rsid w:val="5AB51DDE"/>
    <w:rsid w:val="5AC55B00"/>
    <w:rsid w:val="5AD9459C"/>
    <w:rsid w:val="5AEF0CBE"/>
    <w:rsid w:val="5B125C51"/>
    <w:rsid w:val="5B522F61"/>
    <w:rsid w:val="5B59036D"/>
    <w:rsid w:val="5B6B6120"/>
    <w:rsid w:val="5B7F4B91"/>
    <w:rsid w:val="5B8646B4"/>
    <w:rsid w:val="5B872136"/>
    <w:rsid w:val="5B8B43BF"/>
    <w:rsid w:val="5BB06AF1"/>
    <w:rsid w:val="5BB704DF"/>
    <w:rsid w:val="5BB92B7C"/>
    <w:rsid w:val="5BC62F1F"/>
    <w:rsid w:val="5C1C2629"/>
    <w:rsid w:val="5C212334"/>
    <w:rsid w:val="5C414DE8"/>
    <w:rsid w:val="5C507600"/>
    <w:rsid w:val="5C576F8B"/>
    <w:rsid w:val="5C7774C0"/>
    <w:rsid w:val="5C840D54"/>
    <w:rsid w:val="5CB52F5F"/>
    <w:rsid w:val="5CD530DD"/>
    <w:rsid w:val="5D2508DD"/>
    <w:rsid w:val="5D254161"/>
    <w:rsid w:val="5D49561A"/>
    <w:rsid w:val="5D803576"/>
    <w:rsid w:val="5D85547F"/>
    <w:rsid w:val="5D870982"/>
    <w:rsid w:val="5DE50646"/>
    <w:rsid w:val="5DFA1BBA"/>
    <w:rsid w:val="5E244C5F"/>
    <w:rsid w:val="5E597C4B"/>
    <w:rsid w:val="5E6315EA"/>
    <w:rsid w:val="5E843D1D"/>
    <w:rsid w:val="5E9F5BCB"/>
    <w:rsid w:val="5EB1716B"/>
    <w:rsid w:val="5EB21369"/>
    <w:rsid w:val="5EBA41F7"/>
    <w:rsid w:val="5ED178C2"/>
    <w:rsid w:val="5F195ACD"/>
    <w:rsid w:val="5F3F4450"/>
    <w:rsid w:val="5F466B36"/>
    <w:rsid w:val="5F6E751E"/>
    <w:rsid w:val="5F707D75"/>
    <w:rsid w:val="5FB70A0F"/>
    <w:rsid w:val="5FC6123A"/>
    <w:rsid w:val="5FCF2CD3"/>
    <w:rsid w:val="5FE13838"/>
    <w:rsid w:val="6009491B"/>
    <w:rsid w:val="60104759"/>
    <w:rsid w:val="601A69B8"/>
    <w:rsid w:val="6025124B"/>
    <w:rsid w:val="60286900"/>
    <w:rsid w:val="602E1B5A"/>
    <w:rsid w:val="60320560"/>
    <w:rsid w:val="603749E8"/>
    <w:rsid w:val="604D5A49"/>
    <w:rsid w:val="60657AB6"/>
    <w:rsid w:val="60785689"/>
    <w:rsid w:val="60841264"/>
    <w:rsid w:val="609117CF"/>
    <w:rsid w:val="60A22011"/>
    <w:rsid w:val="60B552B6"/>
    <w:rsid w:val="60F7770B"/>
    <w:rsid w:val="61132E81"/>
    <w:rsid w:val="61580343"/>
    <w:rsid w:val="617F6004"/>
    <w:rsid w:val="61884364"/>
    <w:rsid w:val="61971A03"/>
    <w:rsid w:val="61C13757"/>
    <w:rsid w:val="61DA0B0A"/>
    <w:rsid w:val="61F3273F"/>
    <w:rsid w:val="625649E2"/>
    <w:rsid w:val="626C6B86"/>
    <w:rsid w:val="62830929"/>
    <w:rsid w:val="62894680"/>
    <w:rsid w:val="62A24E62"/>
    <w:rsid w:val="62B71584"/>
    <w:rsid w:val="62C60519"/>
    <w:rsid w:val="62FF6184"/>
    <w:rsid w:val="63201EAD"/>
    <w:rsid w:val="63246334"/>
    <w:rsid w:val="63335EE9"/>
    <w:rsid w:val="634266F2"/>
    <w:rsid w:val="6359330B"/>
    <w:rsid w:val="637B25C6"/>
    <w:rsid w:val="638B6FDE"/>
    <w:rsid w:val="63AE5BB5"/>
    <w:rsid w:val="63D31BA7"/>
    <w:rsid w:val="63F85116"/>
    <w:rsid w:val="63FE38B6"/>
    <w:rsid w:val="641649C3"/>
    <w:rsid w:val="6447379B"/>
    <w:rsid w:val="64480A16"/>
    <w:rsid w:val="64523523"/>
    <w:rsid w:val="645B3E33"/>
    <w:rsid w:val="64A708BB"/>
    <w:rsid w:val="64A94346"/>
    <w:rsid w:val="64AA6302"/>
    <w:rsid w:val="64D272F5"/>
    <w:rsid w:val="65463FC4"/>
    <w:rsid w:val="6550159A"/>
    <w:rsid w:val="65834F1A"/>
    <w:rsid w:val="658F67AE"/>
    <w:rsid w:val="659D7A05"/>
    <w:rsid w:val="65BF14FC"/>
    <w:rsid w:val="65C86B33"/>
    <w:rsid w:val="65D3019C"/>
    <w:rsid w:val="65F12FD0"/>
    <w:rsid w:val="65F1774C"/>
    <w:rsid w:val="66127C81"/>
    <w:rsid w:val="665E5B82"/>
    <w:rsid w:val="66CB64D6"/>
    <w:rsid w:val="67036736"/>
    <w:rsid w:val="671465AA"/>
    <w:rsid w:val="6747227C"/>
    <w:rsid w:val="676B4236"/>
    <w:rsid w:val="67A479D7"/>
    <w:rsid w:val="67AA799C"/>
    <w:rsid w:val="67CB3B5A"/>
    <w:rsid w:val="67DC4A46"/>
    <w:rsid w:val="67E27EFC"/>
    <w:rsid w:val="67FA33A5"/>
    <w:rsid w:val="67FC4329"/>
    <w:rsid w:val="6839418E"/>
    <w:rsid w:val="68610C0A"/>
    <w:rsid w:val="686837DA"/>
    <w:rsid w:val="686D58E2"/>
    <w:rsid w:val="687E35FE"/>
    <w:rsid w:val="68A55A3C"/>
    <w:rsid w:val="68A94442"/>
    <w:rsid w:val="68AA7411"/>
    <w:rsid w:val="68AB7945"/>
    <w:rsid w:val="68B0184E"/>
    <w:rsid w:val="68B86C5B"/>
    <w:rsid w:val="68C462F1"/>
    <w:rsid w:val="68D47C24"/>
    <w:rsid w:val="690235BF"/>
    <w:rsid w:val="695D51EA"/>
    <w:rsid w:val="69686DFF"/>
    <w:rsid w:val="69771617"/>
    <w:rsid w:val="69AF1771"/>
    <w:rsid w:val="69C30412"/>
    <w:rsid w:val="69DD1473"/>
    <w:rsid w:val="69E63E4A"/>
    <w:rsid w:val="69FE4D74"/>
    <w:rsid w:val="6A144219"/>
    <w:rsid w:val="6A426762"/>
    <w:rsid w:val="6A6E08AB"/>
    <w:rsid w:val="6ADD0B5E"/>
    <w:rsid w:val="6B180D44"/>
    <w:rsid w:val="6B1B1CC8"/>
    <w:rsid w:val="6B697849"/>
    <w:rsid w:val="6B6C07CE"/>
    <w:rsid w:val="6B9B3C30"/>
    <w:rsid w:val="6BB17C3D"/>
    <w:rsid w:val="6BC85664"/>
    <w:rsid w:val="6BDA0E02"/>
    <w:rsid w:val="6BE573A8"/>
    <w:rsid w:val="6C152F9D"/>
    <w:rsid w:val="6C1D3805"/>
    <w:rsid w:val="6C303D8F"/>
    <w:rsid w:val="6C5D7D56"/>
    <w:rsid w:val="6C9D3A6E"/>
    <w:rsid w:val="6CDF524B"/>
    <w:rsid w:val="6D2E262D"/>
    <w:rsid w:val="6D400349"/>
    <w:rsid w:val="6D721E1C"/>
    <w:rsid w:val="6D8455BA"/>
    <w:rsid w:val="6D8C161F"/>
    <w:rsid w:val="6D904C50"/>
    <w:rsid w:val="6D924A92"/>
    <w:rsid w:val="6DA133AA"/>
    <w:rsid w:val="6DA170E8"/>
    <w:rsid w:val="6DE40E56"/>
    <w:rsid w:val="6E8008FF"/>
    <w:rsid w:val="6E8D36B6"/>
    <w:rsid w:val="6EB2602C"/>
    <w:rsid w:val="6EC14FC1"/>
    <w:rsid w:val="6ED9046A"/>
    <w:rsid w:val="6ED92668"/>
    <w:rsid w:val="6EFC6EA5"/>
    <w:rsid w:val="6F0A66BA"/>
    <w:rsid w:val="6F1A0ED3"/>
    <w:rsid w:val="6F8F707E"/>
    <w:rsid w:val="6FF430FF"/>
    <w:rsid w:val="6FF86C95"/>
    <w:rsid w:val="6FFF792F"/>
    <w:rsid w:val="700A07DC"/>
    <w:rsid w:val="701C7950"/>
    <w:rsid w:val="704241B9"/>
    <w:rsid w:val="704760C2"/>
    <w:rsid w:val="705553D8"/>
    <w:rsid w:val="706459F2"/>
    <w:rsid w:val="707169C4"/>
    <w:rsid w:val="70BE77BA"/>
    <w:rsid w:val="71144511"/>
    <w:rsid w:val="711F3BA7"/>
    <w:rsid w:val="717B51BA"/>
    <w:rsid w:val="718051E2"/>
    <w:rsid w:val="71A4714B"/>
    <w:rsid w:val="71BA1AA2"/>
    <w:rsid w:val="71CC7543"/>
    <w:rsid w:val="72066320"/>
    <w:rsid w:val="721708BC"/>
    <w:rsid w:val="7221449E"/>
    <w:rsid w:val="722F17E6"/>
    <w:rsid w:val="72566564"/>
    <w:rsid w:val="72606732"/>
    <w:rsid w:val="72D82EF8"/>
    <w:rsid w:val="72D92B78"/>
    <w:rsid w:val="73105DFC"/>
    <w:rsid w:val="731077BF"/>
    <w:rsid w:val="733071E6"/>
    <w:rsid w:val="733E031E"/>
    <w:rsid w:val="73846894"/>
    <w:rsid w:val="73D0568F"/>
    <w:rsid w:val="73D07282"/>
    <w:rsid w:val="73E01078"/>
    <w:rsid w:val="73F57E4D"/>
    <w:rsid w:val="74157F65"/>
    <w:rsid w:val="7426061C"/>
    <w:rsid w:val="742D7FA7"/>
    <w:rsid w:val="74327CB2"/>
    <w:rsid w:val="748773BC"/>
    <w:rsid w:val="748C3843"/>
    <w:rsid w:val="749566D1"/>
    <w:rsid w:val="74EE464A"/>
    <w:rsid w:val="75171422"/>
    <w:rsid w:val="75313FD1"/>
    <w:rsid w:val="754819F8"/>
    <w:rsid w:val="755962D1"/>
    <w:rsid w:val="7566482B"/>
    <w:rsid w:val="75842516"/>
    <w:rsid w:val="759130F1"/>
    <w:rsid w:val="75BE715A"/>
    <w:rsid w:val="75C46DC3"/>
    <w:rsid w:val="75D373DE"/>
    <w:rsid w:val="75DC446A"/>
    <w:rsid w:val="76124944"/>
    <w:rsid w:val="766F725C"/>
    <w:rsid w:val="76A74E38"/>
    <w:rsid w:val="76B27AA2"/>
    <w:rsid w:val="76D35664"/>
    <w:rsid w:val="76E7151F"/>
    <w:rsid w:val="77004F49"/>
    <w:rsid w:val="77345D20"/>
    <w:rsid w:val="773921A8"/>
    <w:rsid w:val="775407D3"/>
    <w:rsid w:val="77852DE5"/>
    <w:rsid w:val="779C7471"/>
    <w:rsid w:val="77C36889"/>
    <w:rsid w:val="77D14CE8"/>
    <w:rsid w:val="77E4483F"/>
    <w:rsid w:val="77FB4E01"/>
    <w:rsid w:val="782A6BFB"/>
    <w:rsid w:val="782B0837"/>
    <w:rsid w:val="783A77CC"/>
    <w:rsid w:val="787D14CF"/>
    <w:rsid w:val="78AE1D0A"/>
    <w:rsid w:val="78EF7038"/>
    <w:rsid w:val="79042718"/>
    <w:rsid w:val="790F20EE"/>
    <w:rsid w:val="794E31F5"/>
    <w:rsid w:val="79597BE3"/>
    <w:rsid w:val="79C67443"/>
    <w:rsid w:val="79CE7BE3"/>
    <w:rsid w:val="79DC3A8B"/>
    <w:rsid w:val="7A034839"/>
    <w:rsid w:val="7A1F66E8"/>
    <w:rsid w:val="7A2837F3"/>
    <w:rsid w:val="7A5C2F6B"/>
    <w:rsid w:val="7A5D1A50"/>
    <w:rsid w:val="7A622655"/>
    <w:rsid w:val="7A8D0D4F"/>
    <w:rsid w:val="7B205C67"/>
    <w:rsid w:val="7B3307AF"/>
    <w:rsid w:val="7B384C36"/>
    <w:rsid w:val="7B5876EA"/>
    <w:rsid w:val="7B664D03"/>
    <w:rsid w:val="7B6D3726"/>
    <w:rsid w:val="7B736D88"/>
    <w:rsid w:val="7B8F5645"/>
    <w:rsid w:val="7B943CCB"/>
    <w:rsid w:val="7B9A1458"/>
    <w:rsid w:val="7BA07ADE"/>
    <w:rsid w:val="7BC94525"/>
    <w:rsid w:val="7BE350CF"/>
    <w:rsid w:val="7BED7BDD"/>
    <w:rsid w:val="7C081A8C"/>
    <w:rsid w:val="7C1E3653"/>
    <w:rsid w:val="7C312C50"/>
    <w:rsid w:val="7C4924F5"/>
    <w:rsid w:val="7C536688"/>
    <w:rsid w:val="7C5C5C93"/>
    <w:rsid w:val="7C664024"/>
    <w:rsid w:val="7C7056B4"/>
    <w:rsid w:val="7C746BBD"/>
    <w:rsid w:val="7C8F51E8"/>
    <w:rsid w:val="7CAD2204"/>
    <w:rsid w:val="7CC443BD"/>
    <w:rsid w:val="7CF61714"/>
    <w:rsid w:val="7D0564AB"/>
    <w:rsid w:val="7D1860CF"/>
    <w:rsid w:val="7D641D48"/>
    <w:rsid w:val="7D7E1342"/>
    <w:rsid w:val="7D971172"/>
    <w:rsid w:val="7DD62F81"/>
    <w:rsid w:val="7DE75653"/>
    <w:rsid w:val="7DED09A7"/>
    <w:rsid w:val="7DF4777A"/>
    <w:rsid w:val="7E086FD3"/>
    <w:rsid w:val="7E2C761B"/>
    <w:rsid w:val="7E564B54"/>
    <w:rsid w:val="7E597CD7"/>
    <w:rsid w:val="7E84439E"/>
    <w:rsid w:val="7EAA45DE"/>
    <w:rsid w:val="7EB65E72"/>
    <w:rsid w:val="7EE4710A"/>
    <w:rsid w:val="7EE76641"/>
    <w:rsid w:val="7F425A56"/>
    <w:rsid w:val="7F975160"/>
    <w:rsid w:val="7FB27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style="mso-height-percent:200;mso-width-relative:margin;mso-height-relative:margin" fillcolor="white" strokecolor="#f3cd60">
      <v:fill color="white"/>
      <v:stroke color="#f3cd60"/>
      <v:textbox style="mso-fit-shape-to-text:t"/>
    </o:shapedefaults>
    <o:shapelayout v:ext="edit">
      <o:idmap v:ext="edit" data="1"/>
    </o:shapelayout>
  </w:shapeDefaults>
  <w:decimalSymbol w:val="."/>
  <w:listSeparator w:val=","/>
  <w14:docId w14:val="29E90A29"/>
  <w15:docId w15:val="{4AF9458D-B457-4325-84E0-41064EF32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A57330"/>
    <w:pPr>
      <w:spacing w:line="288" w:lineRule="auto"/>
    </w:pPr>
    <w:rPr>
      <w:rFonts w:eastAsia="Times New Roman" w:cstheme="minorBidi"/>
      <w:sz w:val="24"/>
      <w:szCs w:val="22"/>
    </w:rPr>
  </w:style>
  <w:style w:type="paragraph" w:styleId="10">
    <w:name w:val="heading 1"/>
    <w:basedOn w:val="a0"/>
    <w:next w:val="a0"/>
    <w:link w:val="11"/>
    <w:uiPriority w:val="9"/>
    <w:qFormat/>
    <w:rsid w:val="00A57330"/>
    <w:pPr>
      <w:keepNext/>
      <w:keepLines/>
      <w:spacing w:line="240" w:lineRule="auto"/>
      <w:jc w:val="right"/>
      <w:outlineLvl w:val="0"/>
    </w:pPr>
    <w:rPr>
      <w:rFonts w:asciiTheme="majorHAnsi" w:eastAsiaTheme="majorEastAsia" w:hAnsiTheme="majorHAnsi" w:cstheme="majorBidi"/>
      <w:b/>
      <w:bCs/>
      <w:color w:val="C77C0E" w:themeColor="accent1" w:themeShade="BF"/>
      <w:sz w:val="36"/>
      <w:szCs w:val="28"/>
    </w:rPr>
  </w:style>
  <w:style w:type="paragraph" w:styleId="2">
    <w:name w:val="heading 2"/>
    <w:basedOn w:val="a0"/>
    <w:next w:val="a0"/>
    <w:link w:val="20"/>
    <w:uiPriority w:val="9"/>
    <w:unhideWhenUsed/>
    <w:qFormat/>
    <w:rsid w:val="00A57330"/>
    <w:pPr>
      <w:keepNext/>
      <w:keepLines/>
      <w:spacing w:line="240" w:lineRule="auto"/>
      <w:outlineLvl w:val="1"/>
    </w:pPr>
    <w:rPr>
      <w:rFonts w:asciiTheme="majorHAnsi" w:eastAsiaTheme="majorEastAsia" w:hAnsiTheme="majorHAnsi" w:cstheme="majorBidi"/>
      <w:b/>
      <w:bCs/>
      <w:color w:val="00B0F0"/>
      <w:sz w:val="36"/>
      <w:szCs w:val="26"/>
    </w:rPr>
  </w:style>
  <w:style w:type="paragraph" w:styleId="3">
    <w:name w:val="heading 3"/>
    <w:basedOn w:val="a0"/>
    <w:next w:val="a0"/>
    <w:link w:val="30"/>
    <w:uiPriority w:val="9"/>
    <w:unhideWhenUsed/>
    <w:qFormat/>
    <w:rsid w:val="00594983"/>
    <w:pPr>
      <w:keepNext/>
      <w:keepLines/>
      <w:spacing w:line="360" w:lineRule="auto"/>
      <w:outlineLvl w:val="2"/>
    </w:pPr>
    <w:rPr>
      <w:rFonts w:asciiTheme="majorHAnsi" w:eastAsiaTheme="majorEastAsia" w:hAnsiTheme="majorHAnsi" w:cstheme="majorBidi"/>
      <w:b/>
      <w:bCs/>
      <w:color w:val="92D050"/>
      <w:sz w:val="32"/>
    </w:rPr>
  </w:style>
  <w:style w:type="paragraph" w:styleId="4">
    <w:name w:val="heading 4"/>
    <w:basedOn w:val="a0"/>
    <w:next w:val="a0"/>
    <w:link w:val="40"/>
    <w:uiPriority w:val="9"/>
    <w:unhideWhenUsed/>
    <w:qFormat/>
    <w:rsid w:val="00B43497"/>
    <w:pPr>
      <w:keepNext/>
      <w:keepLines/>
      <w:spacing w:before="200" w:afterLines="50"/>
      <w:outlineLvl w:val="3"/>
    </w:pPr>
    <w:rPr>
      <w:rFonts w:asciiTheme="majorHAnsi" w:eastAsiaTheme="majorEastAsia" w:hAnsiTheme="majorHAnsi" w:cstheme="majorBidi"/>
      <w:bCs/>
      <w:iCs/>
      <w:color w:val="F0A22E" w:themeColor="accent1"/>
    </w:rPr>
  </w:style>
  <w:style w:type="paragraph" w:styleId="5">
    <w:name w:val="heading 5"/>
    <w:basedOn w:val="a0"/>
    <w:next w:val="a0"/>
    <w:link w:val="50"/>
    <w:uiPriority w:val="9"/>
    <w:unhideWhenUsed/>
    <w:qFormat/>
    <w:rsid w:val="00A57330"/>
    <w:pPr>
      <w:keepNext/>
      <w:keepLines/>
      <w:spacing w:before="200"/>
      <w:outlineLvl w:val="4"/>
    </w:pPr>
    <w:rPr>
      <w:rFonts w:asciiTheme="majorHAnsi" w:eastAsiaTheme="majorEastAsia" w:hAnsiTheme="majorHAnsi" w:cstheme="majorBidi"/>
      <w:color w:val="855309" w:themeColor="accent1" w:themeShade="80"/>
    </w:rPr>
  </w:style>
  <w:style w:type="paragraph" w:styleId="6">
    <w:name w:val="heading 6"/>
    <w:basedOn w:val="a0"/>
    <w:next w:val="a0"/>
    <w:link w:val="60"/>
    <w:uiPriority w:val="9"/>
    <w:unhideWhenUsed/>
    <w:qFormat/>
    <w:rsid w:val="00A57330"/>
    <w:pPr>
      <w:keepNext/>
      <w:keepLines/>
      <w:spacing w:before="200"/>
      <w:outlineLvl w:val="5"/>
    </w:pPr>
    <w:rPr>
      <w:rFonts w:asciiTheme="majorHAnsi" w:eastAsiaTheme="majorEastAsia" w:hAnsiTheme="majorHAnsi" w:cstheme="majorBidi"/>
      <w:i/>
      <w:iCs/>
      <w:color w:val="855309" w:themeColor="accent1" w:themeShade="80"/>
    </w:rPr>
  </w:style>
  <w:style w:type="paragraph" w:styleId="7">
    <w:name w:val="heading 7"/>
    <w:basedOn w:val="a0"/>
    <w:next w:val="a0"/>
    <w:link w:val="70"/>
    <w:uiPriority w:val="9"/>
    <w:unhideWhenUsed/>
    <w:qFormat/>
    <w:rsid w:val="00A5733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A57330"/>
    <w:pPr>
      <w:keepNext/>
      <w:keepLines/>
      <w:spacing w:before="200"/>
      <w:outlineLvl w:val="7"/>
    </w:pPr>
    <w:rPr>
      <w:rFonts w:asciiTheme="majorHAnsi" w:eastAsiaTheme="majorEastAsia" w:hAnsiTheme="majorHAnsi" w:cstheme="majorBidi"/>
      <w:color w:val="F0A22E" w:themeColor="accent1"/>
      <w:sz w:val="20"/>
      <w:szCs w:val="20"/>
    </w:rPr>
  </w:style>
  <w:style w:type="paragraph" w:styleId="9">
    <w:name w:val="heading 9"/>
    <w:basedOn w:val="a0"/>
    <w:next w:val="a0"/>
    <w:link w:val="90"/>
    <w:uiPriority w:val="9"/>
    <w:unhideWhenUsed/>
    <w:qFormat/>
    <w:rsid w:val="00A5733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rsid w:val="00A57330"/>
    <w:pPr>
      <w:widowControl w:val="0"/>
      <w:spacing w:line="240" w:lineRule="auto"/>
      <w:ind w:leftChars="1200" w:left="2520"/>
      <w:jc w:val="both"/>
    </w:pPr>
    <w:rPr>
      <w:rFonts w:asciiTheme="minorHAnsi" w:eastAsiaTheme="minorEastAsia" w:hAnsiTheme="minorHAnsi"/>
      <w:kern w:val="2"/>
      <w:sz w:val="21"/>
    </w:rPr>
  </w:style>
  <w:style w:type="paragraph" w:styleId="a4">
    <w:name w:val="caption"/>
    <w:basedOn w:val="a0"/>
    <w:next w:val="a0"/>
    <w:uiPriority w:val="35"/>
    <w:unhideWhenUsed/>
    <w:qFormat/>
    <w:rsid w:val="00A57330"/>
    <w:pPr>
      <w:spacing w:line="240" w:lineRule="auto"/>
    </w:pPr>
    <w:rPr>
      <w:b/>
      <w:bCs/>
      <w:color w:val="F0A22E" w:themeColor="accent1"/>
      <w:sz w:val="18"/>
      <w:szCs w:val="18"/>
    </w:rPr>
  </w:style>
  <w:style w:type="paragraph" w:styleId="a5">
    <w:name w:val="Body Text"/>
    <w:basedOn w:val="a0"/>
    <w:link w:val="a6"/>
    <w:unhideWhenUsed/>
    <w:qFormat/>
    <w:rsid w:val="00A57330"/>
    <w:pPr>
      <w:spacing w:after="120"/>
    </w:pPr>
  </w:style>
  <w:style w:type="paragraph" w:styleId="TOC5">
    <w:name w:val="toc 5"/>
    <w:basedOn w:val="a0"/>
    <w:next w:val="a0"/>
    <w:uiPriority w:val="39"/>
    <w:unhideWhenUsed/>
    <w:qFormat/>
    <w:rsid w:val="00A57330"/>
    <w:pPr>
      <w:widowControl w:val="0"/>
      <w:spacing w:line="240" w:lineRule="auto"/>
      <w:ind w:leftChars="800" w:left="1680"/>
      <w:jc w:val="both"/>
    </w:pPr>
    <w:rPr>
      <w:rFonts w:asciiTheme="minorHAnsi" w:eastAsiaTheme="minorEastAsia" w:hAnsiTheme="minorHAnsi"/>
      <w:kern w:val="2"/>
      <w:sz w:val="21"/>
    </w:rPr>
  </w:style>
  <w:style w:type="paragraph" w:styleId="TOC3">
    <w:name w:val="toc 3"/>
    <w:basedOn w:val="a0"/>
    <w:next w:val="a0"/>
    <w:uiPriority w:val="39"/>
    <w:unhideWhenUsed/>
    <w:qFormat/>
    <w:rsid w:val="00A57330"/>
    <w:pPr>
      <w:ind w:leftChars="400" w:left="840"/>
    </w:pPr>
  </w:style>
  <w:style w:type="paragraph" w:styleId="TOC8">
    <w:name w:val="toc 8"/>
    <w:basedOn w:val="a0"/>
    <w:next w:val="a0"/>
    <w:uiPriority w:val="39"/>
    <w:unhideWhenUsed/>
    <w:rsid w:val="00A57330"/>
    <w:pPr>
      <w:widowControl w:val="0"/>
      <w:spacing w:line="240" w:lineRule="auto"/>
      <w:ind w:leftChars="1400" w:left="2940"/>
      <w:jc w:val="both"/>
    </w:pPr>
    <w:rPr>
      <w:rFonts w:asciiTheme="minorHAnsi" w:eastAsiaTheme="minorEastAsia" w:hAnsiTheme="minorHAnsi"/>
      <w:kern w:val="2"/>
      <w:sz w:val="21"/>
    </w:rPr>
  </w:style>
  <w:style w:type="paragraph" w:styleId="a7">
    <w:name w:val="Balloon Text"/>
    <w:basedOn w:val="a0"/>
    <w:link w:val="a8"/>
    <w:uiPriority w:val="99"/>
    <w:unhideWhenUsed/>
    <w:qFormat/>
    <w:rsid w:val="00A57330"/>
    <w:pPr>
      <w:spacing w:line="240" w:lineRule="auto"/>
    </w:pPr>
    <w:rPr>
      <w:sz w:val="18"/>
      <w:szCs w:val="18"/>
    </w:rPr>
  </w:style>
  <w:style w:type="paragraph" w:styleId="a9">
    <w:name w:val="footer"/>
    <w:basedOn w:val="a0"/>
    <w:link w:val="aa"/>
    <w:uiPriority w:val="99"/>
    <w:unhideWhenUsed/>
    <w:qFormat/>
    <w:rsid w:val="00A57330"/>
    <w:pPr>
      <w:tabs>
        <w:tab w:val="center" w:pos="4153"/>
        <w:tab w:val="right" w:pos="8306"/>
      </w:tabs>
      <w:snapToGrid w:val="0"/>
      <w:spacing w:line="240" w:lineRule="auto"/>
    </w:pPr>
    <w:rPr>
      <w:sz w:val="18"/>
      <w:szCs w:val="18"/>
    </w:rPr>
  </w:style>
  <w:style w:type="paragraph" w:styleId="ab">
    <w:name w:val="header"/>
    <w:basedOn w:val="a0"/>
    <w:link w:val="ac"/>
    <w:uiPriority w:val="99"/>
    <w:unhideWhenUsed/>
    <w:qFormat/>
    <w:rsid w:val="00A57330"/>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0"/>
    <w:next w:val="a0"/>
    <w:uiPriority w:val="39"/>
    <w:unhideWhenUsed/>
    <w:qFormat/>
    <w:rsid w:val="00A57330"/>
  </w:style>
  <w:style w:type="paragraph" w:styleId="TOC4">
    <w:name w:val="toc 4"/>
    <w:basedOn w:val="a0"/>
    <w:next w:val="a0"/>
    <w:uiPriority w:val="39"/>
    <w:unhideWhenUsed/>
    <w:qFormat/>
    <w:rsid w:val="00A57330"/>
    <w:pPr>
      <w:widowControl w:val="0"/>
      <w:spacing w:line="240" w:lineRule="auto"/>
      <w:ind w:leftChars="600" w:left="1260"/>
      <w:jc w:val="both"/>
    </w:pPr>
    <w:rPr>
      <w:rFonts w:asciiTheme="minorHAnsi" w:eastAsiaTheme="minorEastAsia" w:hAnsiTheme="minorHAnsi"/>
      <w:kern w:val="2"/>
      <w:sz w:val="21"/>
    </w:rPr>
  </w:style>
  <w:style w:type="paragraph" w:styleId="a">
    <w:name w:val="Subtitle"/>
    <w:basedOn w:val="a0"/>
    <w:next w:val="a0"/>
    <w:link w:val="ad"/>
    <w:uiPriority w:val="11"/>
    <w:qFormat/>
    <w:rsid w:val="00A57330"/>
    <w:pPr>
      <w:numPr>
        <w:numId w:val="1"/>
      </w:numPr>
    </w:pPr>
    <w:rPr>
      <w:rFonts w:eastAsiaTheme="minorEastAsia" w:cstheme="majorBidi"/>
      <w:iCs/>
      <w:spacing w:val="15"/>
      <w:szCs w:val="24"/>
    </w:rPr>
  </w:style>
  <w:style w:type="paragraph" w:styleId="TOC6">
    <w:name w:val="toc 6"/>
    <w:basedOn w:val="a0"/>
    <w:next w:val="a0"/>
    <w:uiPriority w:val="39"/>
    <w:unhideWhenUsed/>
    <w:qFormat/>
    <w:rsid w:val="00A57330"/>
    <w:pPr>
      <w:widowControl w:val="0"/>
      <w:spacing w:line="240" w:lineRule="auto"/>
      <w:ind w:leftChars="1000" w:left="2100"/>
      <w:jc w:val="both"/>
    </w:pPr>
    <w:rPr>
      <w:rFonts w:asciiTheme="minorHAnsi" w:eastAsiaTheme="minorEastAsia" w:hAnsiTheme="minorHAnsi"/>
      <w:kern w:val="2"/>
      <w:sz w:val="21"/>
    </w:rPr>
  </w:style>
  <w:style w:type="paragraph" w:styleId="TOC2">
    <w:name w:val="toc 2"/>
    <w:basedOn w:val="a0"/>
    <w:next w:val="a0"/>
    <w:uiPriority w:val="39"/>
    <w:unhideWhenUsed/>
    <w:qFormat/>
    <w:rsid w:val="00A57330"/>
    <w:pPr>
      <w:ind w:leftChars="200" w:left="420"/>
    </w:pPr>
  </w:style>
  <w:style w:type="paragraph" w:styleId="TOC9">
    <w:name w:val="toc 9"/>
    <w:basedOn w:val="a0"/>
    <w:next w:val="a0"/>
    <w:uiPriority w:val="39"/>
    <w:unhideWhenUsed/>
    <w:qFormat/>
    <w:rsid w:val="00A57330"/>
    <w:pPr>
      <w:widowControl w:val="0"/>
      <w:spacing w:line="240" w:lineRule="auto"/>
      <w:ind w:leftChars="1600" w:left="3360"/>
      <w:jc w:val="both"/>
    </w:pPr>
    <w:rPr>
      <w:rFonts w:asciiTheme="minorHAnsi" w:eastAsiaTheme="minorEastAsia" w:hAnsiTheme="minorHAnsi"/>
      <w:kern w:val="2"/>
      <w:sz w:val="21"/>
    </w:rPr>
  </w:style>
  <w:style w:type="paragraph" w:styleId="ae">
    <w:name w:val="Normal (Web)"/>
    <w:basedOn w:val="a0"/>
    <w:uiPriority w:val="99"/>
    <w:qFormat/>
    <w:rsid w:val="00A57330"/>
  </w:style>
  <w:style w:type="paragraph" w:styleId="af">
    <w:name w:val="Title"/>
    <w:basedOn w:val="a0"/>
    <w:next w:val="a0"/>
    <w:link w:val="af0"/>
    <w:uiPriority w:val="10"/>
    <w:qFormat/>
    <w:rsid w:val="00A57330"/>
    <w:pPr>
      <w:pBdr>
        <w:bottom w:val="single" w:sz="8" w:space="4" w:color="F0A22E" w:themeColor="accent1"/>
      </w:pBdr>
      <w:spacing w:after="300" w:line="480" w:lineRule="auto"/>
      <w:contextualSpacing/>
    </w:pPr>
    <w:rPr>
      <w:rFonts w:eastAsiaTheme="majorEastAsia" w:cstheme="majorBidi"/>
      <w:b/>
      <w:color w:val="7030A0"/>
      <w:spacing w:val="5"/>
      <w:kern w:val="28"/>
      <w:sz w:val="52"/>
      <w:szCs w:val="52"/>
    </w:rPr>
  </w:style>
  <w:style w:type="character" w:styleId="af1">
    <w:name w:val="Strong"/>
    <w:basedOn w:val="af0"/>
    <w:uiPriority w:val="22"/>
    <w:qFormat/>
    <w:rsid w:val="00A57330"/>
    <w:rPr>
      <w:rFonts w:asciiTheme="majorHAnsi" w:eastAsia="Courier New" w:hAnsiTheme="majorHAnsi" w:cstheme="majorBidi"/>
      <w:b w:val="0"/>
      <w:bCs/>
      <w:color w:val="C77C0E" w:themeColor="accent1" w:themeShade="BF"/>
      <w:spacing w:val="5"/>
      <w:kern w:val="28"/>
      <w:sz w:val="32"/>
      <w:szCs w:val="52"/>
    </w:rPr>
  </w:style>
  <w:style w:type="character" w:customStyle="1" w:styleId="af0">
    <w:name w:val="标题 字符"/>
    <w:basedOn w:val="a1"/>
    <w:link w:val="af"/>
    <w:uiPriority w:val="10"/>
    <w:qFormat/>
    <w:rsid w:val="00A57330"/>
    <w:rPr>
      <w:rFonts w:ascii="Times New Roman" w:eastAsiaTheme="majorEastAsia" w:hAnsi="Times New Roman" w:cstheme="majorBidi"/>
      <w:b/>
      <w:color w:val="7030A0"/>
      <w:spacing w:val="5"/>
      <w:kern w:val="28"/>
      <w:sz w:val="52"/>
      <w:szCs w:val="52"/>
    </w:rPr>
  </w:style>
  <w:style w:type="character" w:styleId="af2">
    <w:name w:val="FollowedHyperlink"/>
    <w:basedOn w:val="a1"/>
    <w:unhideWhenUsed/>
    <w:qFormat/>
    <w:rsid w:val="00A57330"/>
    <w:rPr>
      <w:color w:val="FFC42F" w:themeColor="followedHyperlink"/>
      <w:u w:val="single"/>
    </w:rPr>
  </w:style>
  <w:style w:type="character" w:styleId="af3">
    <w:name w:val="Emphasis"/>
    <w:basedOn w:val="a1"/>
    <w:uiPriority w:val="20"/>
    <w:qFormat/>
    <w:rsid w:val="00A57330"/>
    <w:rPr>
      <w:i/>
      <w:iCs/>
    </w:rPr>
  </w:style>
  <w:style w:type="character" w:styleId="af4">
    <w:name w:val="Hyperlink"/>
    <w:basedOn w:val="a1"/>
    <w:uiPriority w:val="99"/>
    <w:qFormat/>
    <w:rsid w:val="00A57330"/>
    <w:rPr>
      <w:color w:val="0000FF"/>
      <w:u w:val="single"/>
    </w:rPr>
  </w:style>
  <w:style w:type="table" w:styleId="af5">
    <w:name w:val="Table Grid"/>
    <w:basedOn w:val="a2"/>
    <w:uiPriority w:val="39"/>
    <w:qFormat/>
    <w:rsid w:val="00A5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qFormat/>
    <w:rsid w:val="00594983"/>
    <w:rPr>
      <w:rFonts w:asciiTheme="majorHAnsi" w:eastAsiaTheme="majorEastAsia" w:hAnsiTheme="majorHAnsi" w:cstheme="majorBidi"/>
      <w:b/>
      <w:bCs/>
      <w:color w:val="92D050"/>
      <w:sz w:val="32"/>
      <w:szCs w:val="22"/>
    </w:rPr>
  </w:style>
  <w:style w:type="character" w:customStyle="1" w:styleId="40">
    <w:name w:val="标题 4 字符"/>
    <w:basedOn w:val="a1"/>
    <w:link w:val="4"/>
    <w:uiPriority w:val="9"/>
    <w:qFormat/>
    <w:rsid w:val="00B43497"/>
    <w:rPr>
      <w:rFonts w:asciiTheme="majorHAnsi" w:eastAsiaTheme="majorEastAsia" w:hAnsiTheme="majorHAnsi" w:cstheme="majorBidi"/>
      <w:bCs/>
      <w:iCs/>
      <w:color w:val="F0A22E" w:themeColor="accent1"/>
      <w:sz w:val="24"/>
      <w:szCs w:val="22"/>
    </w:rPr>
  </w:style>
  <w:style w:type="character" w:customStyle="1" w:styleId="50">
    <w:name w:val="标题 5 字符"/>
    <w:basedOn w:val="a1"/>
    <w:link w:val="5"/>
    <w:uiPriority w:val="9"/>
    <w:semiHidden/>
    <w:qFormat/>
    <w:rsid w:val="00A57330"/>
    <w:rPr>
      <w:rFonts w:asciiTheme="majorHAnsi" w:eastAsiaTheme="majorEastAsia" w:hAnsiTheme="majorHAnsi" w:cstheme="majorBidi"/>
      <w:color w:val="855309" w:themeColor="accent1" w:themeShade="80"/>
    </w:rPr>
  </w:style>
  <w:style w:type="character" w:customStyle="1" w:styleId="60">
    <w:name w:val="标题 6 字符"/>
    <w:basedOn w:val="a1"/>
    <w:link w:val="6"/>
    <w:uiPriority w:val="9"/>
    <w:semiHidden/>
    <w:qFormat/>
    <w:rsid w:val="00A57330"/>
    <w:rPr>
      <w:rFonts w:asciiTheme="majorHAnsi" w:eastAsiaTheme="majorEastAsia" w:hAnsiTheme="majorHAnsi" w:cstheme="majorBidi"/>
      <w:i/>
      <w:iCs/>
      <w:color w:val="855309" w:themeColor="accent1" w:themeShade="80"/>
    </w:rPr>
  </w:style>
  <w:style w:type="character" w:customStyle="1" w:styleId="70">
    <w:name w:val="标题 7 字符"/>
    <w:basedOn w:val="a1"/>
    <w:link w:val="7"/>
    <w:uiPriority w:val="9"/>
    <w:semiHidden/>
    <w:qFormat/>
    <w:rsid w:val="00A57330"/>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qFormat/>
    <w:rsid w:val="00A57330"/>
    <w:rPr>
      <w:rFonts w:asciiTheme="majorHAnsi" w:eastAsiaTheme="majorEastAsia" w:hAnsiTheme="majorHAnsi" w:cstheme="majorBidi"/>
      <w:color w:val="F0A22E" w:themeColor="accent1"/>
      <w:sz w:val="20"/>
      <w:szCs w:val="20"/>
    </w:rPr>
  </w:style>
  <w:style w:type="character" w:customStyle="1" w:styleId="90">
    <w:name w:val="标题 9 字符"/>
    <w:basedOn w:val="a1"/>
    <w:link w:val="9"/>
    <w:uiPriority w:val="9"/>
    <w:semiHidden/>
    <w:qFormat/>
    <w:rsid w:val="00A57330"/>
    <w:rPr>
      <w:rFonts w:asciiTheme="majorHAnsi" w:eastAsiaTheme="majorEastAsia" w:hAnsiTheme="majorHAnsi" w:cstheme="majorBidi"/>
      <w:i/>
      <w:iCs/>
      <w:color w:val="404040" w:themeColor="text1" w:themeTint="BF"/>
      <w:sz w:val="20"/>
      <w:szCs w:val="20"/>
    </w:rPr>
  </w:style>
  <w:style w:type="character" w:customStyle="1" w:styleId="11">
    <w:name w:val="标题 1 字符"/>
    <w:basedOn w:val="a1"/>
    <w:link w:val="10"/>
    <w:uiPriority w:val="9"/>
    <w:qFormat/>
    <w:rsid w:val="00A57330"/>
    <w:rPr>
      <w:rFonts w:asciiTheme="majorHAnsi" w:eastAsiaTheme="majorEastAsia" w:hAnsiTheme="majorHAnsi" w:cstheme="majorBidi"/>
      <w:b/>
      <w:bCs/>
      <w:color w:val="C77C0E" w:themeColor="accent1" w:themeShade="BF"/>
      <w:sz w:val="36"/>
      <w:szCs w:val="28"/>
    </w:rPr>
  </w:style>
  <w:style w:type="character" w:customStyle="1" w:styleId="20">
    <w:name w:val="标题 2 字符"/>
    <w:basedOn w:val="a1"/>
    <w:link w:val="2"/>
    <w:uiPriority w:val="9"/>
    <w:qFormat/>
    <w:rsid w:val="00A57330"/>
    <w:rPr>
      <w:rFonts w:asciiTheme="majorHAnsi" w:eastAsiaTheme="majorEastAsia" w:hAnsiTheme="majorHAnsi" w:cstheme="majorBidi"/>
      <w:b/>
      <w:bCs/>
      <w:color w:val="00B0F0"/>
      <w:sz w:val="36"/>
      <w:szCs w:val="26"/>
    </w:rPr>
  </w:style>
  <w:style w:type="character" w:customStyle="1" w:styleId="ad">
    <w:name w:val="副标题 字符"/>
    <w:basedOn w:val="a1"/>
    <w:link w:val="a"/>
    <w:uiPriority w:val="11"/>
    <w:qFormat/>
    <w:rsid w:val="00A57330"/>
    <w:rPr>
      <w:rFonts w:eastAsiaTheme="minorEastAsia" w:cstheme="majorBidi"/>
      <w:iCs/>
      <w:spacing w:val="15"/>
      <w:sz w:val="24"/>
      <w:szCs w:val="24"/>
    </w:rPr>
  </w:style>
  <w:style w:type="paragraph" w:customStyle="1" w:styleId="1">
    <w:name w:val="无间隔1"/>
    <w:basedOn w:val="a5"/>
    <w:link w:val="Char"/>
    <w:uiPriority w:val="1"/>
    <w:qFormat/>
    <w:rsid w:val="00A57330"/>
    <w:pPr>
      <w:numPr>
        <w:numId w:val="2"/>
      </w:numPr>
      <w:spacing w:after="0"/>
    </w:pPr>
  </w:style>
  <w:style w:type="paragraph" w:customStyle="1" w:styleId="12">
    <w:name w:val="列出段落1"/>
    <w:basedOn w:val="a0"/>
    <w:uiPriority w:val="34"/>
    <w:qFormat/>
    <w:rsid w:val="00A57330"/>
    <w:pPr>
      <w:ind w:left="720"/>
      <w:contextualSpacing/>
    </w:pPr>
  </w:style>
  <w:style w:type="paragraph" w:customStyle="1" w:styleId="13">
    <w:name w:val="引用1"/>
    <w:basedOn w:val="a0"/>
    <w:next w:val="a0"/>
    <w:link w:val="Char0"/>
    <w:uiPriority w:val="29"/>
    <w:qFormat/>
    <w:rsid w:val="00A57330"/>
    <w:rPr>
      <w:i/>
      <w:iCs/>
      <w:color w:val="000000" w:themeColor="text1"/>
    </w:rPr>
  </w:style>
  <w:style w:type="character" w:customStyle="1" w:styleId="Char0">
    <w:name w:val="引用 Char"/>
    <w:basedOn w:val="a1"/>
    <w:link w:val="13"/>
    <w:uiPriority w:val="29"/>
    <w:qFormat/>
    <w:rsid w:val="00A57330"/>
    <w:rPr>
      <w:i/>
      <w:iCs/>
      <w:color w:val="000000" w:themeColor="text1"/>
    </w:rPr>
  </w:style>
  <w:style w:type="paragraph" w:customStyle="1" w:styleId="14">
    <w:name w:val="明显引用1"/>
    <w:basedOn w:val="a0"/>
    <w:next w:val="a0"/>
    <w:link w:val="Char1"/>
    <w:uiPriority w:val="30"/>
    <w:qFormat/>
    <w:rsid w:val="00A57330"/>
    <w:pPr>
      <w:pBdr>
        <w:bottom w:val="single" w:sz="4" w:space="4" w:color="F0A22E" w:themeColor="accent1"/>
      </w:pBdr>
      <w:spacing w:before="200" w:after="280"/>
      <w:ind w:left="936" w:right="936"/>
    </w:pPr>
    <w:rPr>
      <w:b/>
      <w:bCs/>
      <w:i/>
      <w:iCs/>
      <w:color w:val="F0A22E" w:themeColor="accent1"/>
    </w:rPr>
  </w:style>
  <w:style w:type="character" w:customStyle="1" w:styleId="Char1">
    <w:name w:val="明显引用 Char"/>
    <w:basedOn w:val="a1"/>
    <w:link w:val="14"/>
    <w:uiPriority w:val="30"/>
    <w:qFormat/>
    <w:rsid w:val="00A57330"/>
    <w:rPr>
      <w:b/>
      <w:bCs/>
      <w:i/>
      <w:iCs/>
      <w:color w:val="F0A22E" w:themeColor="accent1"/>
    </w:rPr>
  </w:style>
  <w:style w:type="character" w:customStyle="1" w:styleId="15">
    <w:name w:val="不明显强调1"/>
    <w:basedOn w:val="af3"/>
    <w:uiPriority w:val="19"/>
    <w:qFormat/>
    <w:rsid w:val="00A57330"/>
    <w:rPr>
      <w:i w:val="0"/>
      <w:iCs w:val="0"/>
      <w:color w:val="7F7F7F" w:themeColor="text1" w:themeTint="80"/>
    </w:rPr>
  </w:style>
  <w:style w:type="character" w:customStyle="1" w:styleId="16">
    <w:name w:val="明显强调1"/>
    <w:basedOn w:val="a1"/>
    <w:uiPriority w:val="21"/>
    <w:qFormat/>
    <w:rsid w:val="00A57330"/>
    <w:rPr>
      <w:b/>
      <w:bCs/>
      <w:i/>
      <w:iCs/>
      <w:color w:val="F0A22E" w:themeColor="accent1"/>
    </w:rPr>
  </w:style>
  <w:style w:type="character" w:customStyle="1" w:styleId="17">
    <w:name w:val="不明显参考1"/>
    <w:basedOn w:val="a1"/>
    <w:uiPriority w:val="31"/>
    <w:qFormat/>
    <w:rsid w:val="00A57330"/>
    <w:rPr>
      <w:smallCaps/>
      <w:color w:val="A5644E" w:themeColor="accent2"/>
      <w:u w:val="single"/>
    </w:rPr>
  </w:style>
  <w:style w:type="character" w:customStyle="1" w:styleId="18">
    <w:name w:val="明显参考1"/>
    <w:basedOn w:val="a1"/>
    <w:uiPriority w:val="32"/>
    <w:qFormat/>
    <w:rsid w:val="00A57330"/>
    <w:rPr>
      <w:b/>
      <w:bCs/>
      <w:smallCaps/>
      <w:color w:val="A5644E" w:themeColor="accent2"/>
      <w:spacing w:val="5"/>
      <w:u w:val="single"/>
    </w:rPr>
  </w:style>
  <w:style w:type="character" w:customStyle="1" w:styleId="19">
    <w:name w:val="书籍标题1"/>
    <w:basedOn w:val="a1"/>
    <w:uiPriority w:val="33"/>
    <w:qFormat/>
    <w:rsid w:val="00A57330"/>
    <w:rPr>
      <w:b/>
      <w:bCs/>
      <w:smallCaps/>
      <w:spacing w:val="5"/>
    </w:rPr>
  </w:style>
  <w:style w:type="paragraph" w:customStyle="1" w:styleId="TOC10">
    <w:name w:val="TOC 标题1"/>
    <w:basedOn w:val="10"/>
    <w:next w:val="a0"/>
    <w:uiPriority w:val="39"/>
    <w:unhideWhenUsed/>
    <w:qFormat/>
    <w:rsid w:val="00A57330"/>
    <w:pPr>
      <w:outlineLvl w:val="9"/>
    </w:pPr>
  </w:style>
  <w:style w:type="character" w:customStyle="1" w:styleId="Char">
    <w:name w:val="无间隔 Char"/>
    <w:basedOn w:val="a1"/>
    <w:link w:val="1"/>
    <w:uiPriority w:val="1"/>
    <w:qFormat/>
    <w:rsid w:val="00A57330"/>
    <w:rPr>
      <w:rFonts w:ascii="Times New Roman" w:eastAsia="Times New Roman" w:hAnsi="Times New Roman"/>
      <w:sz w:val="24"/>
    </w:rPr>
  </w:style>
  <w:style w:type="character" w:customStyle="1" w:styleId="a6">
    <w:name w:val="正文文本 字符"/>
    <w:basedOn w:val="a1"/>
    <w:link w:val="a5"/>
    <w:semiHidden/>
    <w:qFormat/>
    <w:rsid w:val="00A57330"/>
    <w:rPr>
      <w:rFonts w:ascii="Times New Roman" w:eastAsia="Times New Roman" w:hAnsi="Times New Roman"/>
      <w:sz w:val="24"/>
    </w:rPr>
  </w:style>
  <w:style w:type="character" w:customStyle="1" w:styleId="a8">
    <w:name w:val="批注框文本 字符"/>
    <w:basedOn w:val="a1"/>
    <w:link w:val="a7"/>
    <w:uiPriority w:val="99"/>
    <w:semiHidden/>
    <w:qFormat/>
    <w:rsid w:val="00A57330"/>
    <w:rPr>
      <w:rFonts w:ascii="Times New Roman" w:eastAsia="Times New Roman" w:hAnsi="Times New Roman"/>
      <w:sz w:val="18"/>
      <w:szCs w:val="18"/>
    </w:rPr>
  </w:style>
  <w:style w:type="character" w:customStyle="1" w:styleId="keyword">
    <w:name w:val="keyword"/>
    <w:basedOn w:val="a1"/>
    <w:qFormat/>
    <w:rsid w:val="00A57330"/>
  </w:style>
  <w:style w:type="character" w:customStyle="1" w:styleId="copied">
    <w:name w:val="copied"/>
    <w:basedOn w:val="a1"/>
    <w:qFormat/>
    <w:rsid w:val="00A57330"/>
  </w:style>
  <w:style w:type="character" w:customStyle="1" w:styleId="apple-converted-space">
    <w:name w:val="apple-converted-space"/>
    <w:basedOn w:val="a1"/>
    <w:qFormat/>
    <w:rsid w:val="00A57330"/>
  </w:style>
  <w:style w:type="character" w:customStyle="1" w:styleId="inactive">
    <w:name w:val="inactive"/>
    <w:basedOn w:val="a1"/>
    <w:qFormat/>
    <w:rsid w:val="00A57330"/>
  </w:style>
  <w:style w:type="character" w:customStyle="1" w:styleId="ac">
    <w:name w:val="页眉 字符"/>
    <w:basedOn w:val="a1"/>
    <w:link w:val="ab"/>
    <w:uiPriority w:val="99"/>
    <w:qFormat/>
    <w:rsid w:val="00A57330"/>
    <w:rPr>
      <w:rFonts w:ascii="Times New Roman" w:eastAsia="Times New Roman" w:hAnsi="Times New Roman"/>
      <w:sz w:val="18"/>
      <w:szCs w:val="18"/>
    </w:rPr>
  </w:style>
  <w:style w:type="character" w:customStyle="1" w:styleId="aa">
    <w:name w:val="页脚 字符"/>
    <w:basedOn w:val="a1"/>
    <w:link w:val="a9"/>
    <w:uiPriority w:val="99"/>
    <w:qFormat/>
    <w:rsid w:val="00A57330"/>
    <w:rPr>
      <w:rFonts w:ascii="Times New Roman" w:eastAsia="Times New Roman" w:hAnsi="Times New Roman"/>
      <w:sz w:val="18"/>
      <w:szCs w:val="18"/>
    </w:rPr>
  </w:style>
  <w:style w:type="character" w:customStyle="1" w:styleId="sc161">
    <w:name w:val="sc161"/>
    <w:basedOn w:val="a1"/>
    <w:qFormat/>
    <w:rsid w:val="00A57330"/>
    <w:rPr>
      <w:rFonts w:ascii="Courier New" w:hAnsi="Courier New" w:cs="Courier New" w:hint="default"/>
      <w:color w:val="8000FF"/>
      <w:sz w:val="20"/>
      <w:szCs w:val="20"/>
    </w:rPr>
  </w:style>
  <w:style w:type="character" w:customStyle="1" w:styleId="sc0">
    <w:name w:val="sc0"/>
    <w:basedOn w:val="a1"/>
    <w:qFormat/>
    <w:rsid w:val="00A57330"/>
    <w:rPr>
      <w:rFonts w:ascii="Courier New" w:hAnsi="Courier New" w:cs="Courier New" w:hint="default"/>
      <w:color w:val="000000"/>
      <w:sz w:val="20"/>
      <w:szCs w:val="20"/>
    </w:rPr>
  </w:style>
  <w:style w:type="character" w:customStyle="1" w:styleId="sc11">
    <w:name w:val="sc11"/>
    <w:basedOn w:val="a1"/>
    <w:qFormat/>
    <w:rsid w:val="00A57330"/>
    <w:rPr>
      <w:rFonts w:ascii="Courier New" w:hAnsi="Courier New" w:cs="Courier New" w:hint="default"/>
      <w:color w:val="000000"/>
      <w:sz w:val="20"/>
      <w:szCs w:val="20"/>
    </w:rPr>
  </w:style>
  <w:style w:type="character" w:customStyle="1" w:styleId="sc101">
    <w:name w:val="sc101"/>
    <w:basedOn w:val="a1"/>
    <w:qFormat/>
    <w:rsid w:val="00A57330"/>
    <w:rPr>
      <w:rFonts w:ascii="Courier New" w:hAnsi="Courier New" w:cs="Courier New" w:hint="default"/>
      <w:b/>
      <w:bCs/>
      <w:color w:val="000080"/>
      <w:sz w:val="20"/>
      <w:szCs w:val="20"/>
    </w:rPr>
  </w:style>
  <w:style w:type="character" w:customStyle="1" w:styleId="sc41">
    <w:name w:val="sc41"/>
    <w:basedOn w:val="a1"/>
    <w:qFormat/>
    <w:rsid w:val="00A57330"/>
    <w:rPr>
      <w:rFonts w:ascii="Courier New" w:hAnsi="Courier New" w:cs="Courier New" w:hint="default"/>
      <w:color w:val="FF8000"/>
      <w:sz w:val="20"/>
      <w:szCs w:val="20"/>
    </w:rPr>
  </w:style>
  <w:style w:type="character" w:customStyle="1" w:styleId="sc21">
    <w:name w:val="sc21"/>
    <w:basedOn w:val="a1"/>
    <w:qFormat/>
    <w:rsid w:val="00A57330"/>
    <w:rPr>
      <w:rFonts w:ascii="Courier New" w:hAnsi="Courier New" w:cs="Courier New" w:hint="default"/>
      <w:color w:val="008000"/>
      <w:sz w:val="20"/>
      <w:szCs w:val="20"/>
    </w:rPr>
  </w:style>
  <w:style w:type="character" w:customStyle="1" w:styleId="sc51">
    <w:name w:val="sc51"/>
    <w:basedOn w:val="a1"/>
    <w:qFormat/>
    <w:rsid w:val="00A57330"/>
    <w:rPr>
      <w:rFonts w:ascii="Courier New" w:hAnsi="Courier New" w:cs="Courier New" w:hint="default"/>
      <w:b/>
      <w:bCs/>
      <w:color w:val="0000FF"/>
      <w:sz w:val="20"/>
      <w:szCs w:val="20"/>
    </w:rPr>
  </w:style>
  <w:style w:type="paragraph" w:customStyle="1" w:styleId="21">
    <w:name w:val="列出段落2"/>
    <w:basedOn w:val="a0"/>
    <w:uiPriority w:val="34"/>
    <w:qFormat/>
    <w:rsid w:val="00A57330"/>
    <w:pPr>
      <w:ind w:firstLineChars="200" w:firstLine="420"/>
    </w:pPr>
  </w:style>
  <w:style w:type="paragraph" w:styleId="TOC">
    <w:name w:val="TOC Heading"/>
    <w:basedOn w:val="10"/>
    <w:next w:val="a0"/>
    <w:uiPriority w:val="39"/>
    <w:unhideWhenUsed/>
    <w:qFormat/>
    <w:rsid w:val="00E673DF"/>
    <w:pPr>
      <w:spacing w:before="340" w:after="330" w:line="578" w:lineRule="auto"/>
      <w:jc w:val="left"/>
      <w:outlineLvl w:val="9"/>
    </w:pPr>
    <w:rPr>
      <w:rFonts w:ascii="Times New Roman" w:eastAsia="Times New Roman" w:hAnsi="Times New Roman" w:cstheme="minorBidi"/>
      <w:color w:val="auto"/>
      <w:kern w:val="44"/>
      <w:sz w:val="44"/>
      <w:szCs w:val="44"/>
    </w:rPr>
  </w:style>
  <w:style w:type="paragraph" w:styleId="af6">
    <w:name w:val="List Paragraph"/>
    <w:basedOn w:val="a0"/>
    <w:uiPriority w:val="34"/>
    <w:qFormat/>
    <w:rsid w:val="00E673DF"/>
    <w:pPr>
      <w:widowControl w:val="0"/>
      <w:spacing w:line="240" w:lineRule="auto"/>
      <w:ind w:firstLineChars="200" w:firstLine="420"/>
      <w:jc w:val="both"/>
    </w:pPr>
    <w:rPr>
      <w:rFonts w:asciiTheme="minorHAnsi" w:eastAsiaTheme="minorEastAsia" w:hAnsiTheme="minorHAnsi"/>
      <w:kern w:val="2"/>
      <w:sz w:val="21"/>
    </w:rPr>
  </w:style>
  <w:style w:type="table" w:customStyle="1" w:styleId="1-21">
    <w:name w:val="网格表 1 浅色 - 着色 21"/>
    <w:basedOn w:val="a2"/>
    <w:uiPriority w:val="46"/>
    <w:rsid w:val="00E673DF"/>
    <w:rPr>
      <w:rFonts w:asciiTheme="minorHAnsi" w:eastAsiaTheme="minorEastAsia" w:hAnsiTheme="minorHAnsi" w:cstheme="minorBidi"/>
      <w:kern w:val="2"/>
      <w:sz w:val="21"/>
      <w:szCs w:val="22"/>
    </w:r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customStyle="1" w:styleId="1a">
    <w:name w:val="普通(网站)1"/>
    <w:basedOn w:val="a0"/>
    <w:rsid w:val="00E673DF"/>
    <w:pPr>
      <w:widowControl w:val="0"/>
      <w:spacing w:before="100" w:beforeAutospacing="1" w:after="100" w:afterAutospacing="1" w:line="240" w:lineRule="auto"/>
      <w:jc w:val="both"/>
    </w:pPr>
    <w:rPr>
      <w:rFonts w:ascii="宋体" w:eastAsia="宋体" w:hAnsi="宋体" w:cs="Times New Roman"/>
      <w:szCs w:val="24"/>
    </w:rPr>
  </w:style>
  <w:style w:type="character" w:customStyle="1" w:styleId="apple-tab-span">
    <w:name w:val="apple-tab-span"/>
    <w:basedOn w:val="a1"/>
    <w:rsid w:val="00E673DF"/>
  </w:style>
  <w:style w:type="paragraph" w:customStyle="1" w:styleId="xg1">
    <w:name w:val="xg1"/>
    <w:basedOn w:val="a0"/>
    <w:rsid w:val="00E673DF"/>
    <w:pPr>
      <w:spacing w:before="100" w:beforeAutospacing="1" w:after="100" w:afterAutospacing="1" w:line="240" w:lineRule="auto"/>
    </w:pPr>
    <w:rPr>
      <w:rFonts w:ascii="宋体" w:eastAsia="宋体" w:hAnsi="宋体" w:cs="宋体"/>
      <w:szCs w:val="24"/>
    </w:rPr>
  </w:style>
  <w:style w:type="character" w:customStyle="1" w:styleId="sc91">
    <w:name w:val="sc91"/>
    <w:basedOn w:val="a1"/>
    <w:rsid w:val="00E673DF"/>
    <w:rPr>
      <w:rFonts w:ascii="Courier New" w:hAnsi="Courier New" w:cs="Courier New" w:hint="default"/>
      <w:color w:val="804000"/>
      <w:sz w:val="20"/>
      <w:szCs w:val="20"/>
    </w:rPr>
  </w:style>
  <w:style w:type="character" w:customStyle="1" w:styleId="sc61">
    <w:name w:val="sc61"/>
    <w:basedOn w:val="a1"/>
    <w:rsid w:val="00E673DF"/>
    <w:rPr>
      <w:rFonts w:ascii="Courier New" w:hAnsi="Courier New" w:cs="Courier New" w:hint="default"/>
      <w:color w:val="808080"/>
      <w:sz w:val="20"/>
      <w:szCs w:val="20"/>
    </w:rPr>
  </w:style>
  <w:style w:type="character" w:customStyle="1" w:styleId="1b">
    <w:name w:val="未处理的提及1"/>
    <w:basedOn w:val="a1"/>
    <w:uiPriority w:val="99"/>
    <w:semiHidden/>
    <w:unhideWhenUsed/>
    <w:rsid w:val="003D151A"/>
    <w:rPr>
      <w:color w:val="808080"/>
      <w:shd w:val="clear" w:color="auto" w:fill="E6E6E6"/>
    </w:rPr>
  </w:style>
  <w:style w:type="table" w:customStyle="1" w:styleId="TableNormal">
    <w:name w:val="Table Normal"/>
    <w:uiPriority w:val="2"/>
    <w:semiHidden/>
    <w:unhideWhenUsed/>
    <w:qFormat/>
    <w:rsid w:val="00DA331F"/>
    <w:pPr>
      <w:widowControl w:val="0"/>
    </w:pPr>
    <w:rPr>
      <w:rFonts w:ascii="Calibri" w:hAnsi="Calibri"/>
      <w:sz w:val="22"/>
      <w:szCs w:val="22"/>
      <w:lang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44504"/>
    <w:pPr>
      <w:widowControl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fontstyle01">
    <w:name w:val="fontstyle01"/>
    <w:basedOn w:val="a1"/>
    <w:rsid w:val="002627BE"/>
    <w:rPr>
      <w:rFonts w:ascii="宋体" w:eastAsia="宋体" w:hAnsi="宋体" w:hint="eastAsia"/>
      <w:b w:val="0"/>
      <w:bCs w:val="0"/>
      <w:i w:val="0"/>
      <w:iCs w:val="0"/>
      <w:color w:val="000000"/>
      <w:sz w:val="22"/>
      <w:szCs w:val="22"/>
    </w:rPr>
  </w:style>
  <w:style w:type="character" w:customStyle="1" w:styleId="fontstyle11">
    <w:name w:val="fontstyle11"/>
    <w:basedOn w:val="a1"/>
    <w:rsid w:val="002627BE"/>
    <w:rPr>
      <w:rFonts w:ascii="ArialMT" w:hAnsi="ArialMT" w:hint="default"/>
      <w:b w:val="0"/>
      <w:bCs w:val="0"/>
      <w:i w:val="0"/>
      <w:iCs w:val="0"/>
      <w:color w:val="000000"/>
      <w:sz w:val="22"/>
      <w:szCs w:val="22"/>
    </w:rPr>
  </w:style>
  <w:style w:type="character" w:customStyle="1" w:styleId="fontstyle21">
    <w:name w:val="fontstyle21"/>
    <w:basedOn w:val="a1"/>
    <w:rsid w:val="001A319F"/>
    <w:rPr>
      <w:rFonts w:ascii="宋体" w:eastAsia="宋体" w:hAnsi="宋体" w:hint="eastAsia"/>
      <w:b w:val="0"/>
      <w:bCs w:val="0"/>
      <w:i w:val="0"/>
      <w:iCs w:val="0"/>
      <w:color w:val="000000"/>
      <w:sz w:val="22"/>
      <w:szCs w:val="22"/>
    </w:rPr>
  </w:style>
  <w:style w:type="character" w:styleId="HTML">
    <w:name w:val="HTML Code"/>
    <w:basedOn w:val="a1"/>
    <w:uiPriority w:val="99"/>
    <w:semiHidden/>
    <w:unhideWhenUsed/>
    <w:rsid w:val="00FC255A"/>
    <w:rPr>
      <w:rFonts w:ascii="宋体" w:eastAsia="宋体" w:hAnsi="宋体" w:cs="宋体"/>
      <w:sz w:val="24"/>
      <w:szCs w:val="24"/>
    </w:rPr>
  </w:style>
  <w:style w:type="character" w:customStyle="1" w:styleId="sc31">
    <w:name w:val="sc31"/>
    <w:basedOn w:val="a1"/>
    <w:rsid w:val="00A0293C"/>
    <w:rPr>
      <w:rFonts w:ascii="Courier New" w:hAnsi="Courier New" w:cs="Courier New" w:hint="default"/>
      <w:color w:val="008080"/>
      <w:sz w:val="20"/>
      <w:szCs w:val="20"/>
    </w:rPr>
  </w:style>
  <w:style w:type="character" w:customStyle="1" w:styleId="sc12">
    <w:name w:val="sc12"/>
    <w:basedOn w:val="a1"/>
    <w:rsid w:val="00A0293C"/>
    <w:rPr>
      <w:rFonts w:ascii="Courier New" w:hAnsi="Courier New" w:cs="Courier New" w:hint="default"/>
      <w:color w:val="008000"/>
      <w:sz w:val="20"/>
      <w:szCs w:val="20"/>
    </w:rPr>
  </w:style>
  <w:style w:type="paragraph" w:styleId="af7">
    <w:name w:val="Document Map"/>
    <w:basedOn w:val="a0"/>
    <w:link w:val="af8"/>
    <w:semiHidden/>
    <w:unhideWhenUsed/>
    <w:rsid w:val="00184DD9"/>
    <w:rPr>
      <w:rFonts w:ascii="宋体" w:eastAsia="宋体"/>
      <w:sz w:val="18"/>
      <w:szCs w:val="18"/>
    </w:rPr>
  </w:style>
  <w:style w:type="character" w:customStyle="1" w:styleId="af8">
    <w:name w:val="文档结构图 字符"/>
    <w:basedOn w:val="a1"/>
    <w:link w:val="af7"/>
    <w:semiHidden/>
    <w:rsid w:val="00184DD9"/>
    <w:rPr>
      <w:rFonts w:ascii="宋体" w:cstheme="minorBidi"/>
      <w:sz w:val="18"/>
      <w:szCs w:val="18"/>
    </w:rPr>
  </w:style>
  <w:style w:type="character" w:customStyle="1" w:styleId="sc181">
    <w:name w:val="sc181"/>
    <w:basedOn w:val="a1"/>
    <w:rsid w:val="00D30F29"/>
    <w:rPr>
      <w:rFonts w:ascii="Courier New" w:hAnsi="Courier New" w:cs="Courier New" w:hint="default"/>
      <w:color w:val="008080"/>
      <w:sz w:val="20"/>
      <w:szCs w:val="20"/>
    </w:rPr>
  </w:style>
  <w:style w:type="character" w:customStyle="1" w:styleId="sc671">
    <w:name w:val="sc671"/>
    <w:basedOn w:val="a1"/>
    <w:rsid w:val="00D30F29"/>
    <w:rPr>
      <w:rFonts w:ascii="Courier New" w:hAnsi="Courier New" w:cs="Courier New" w:hint="default"/>
      <w:color w:val="008080"/>
      <w:sz w:val="20"/>
      <w:szCs w:val="20"/>
      <w:u w:val="single"/>
    </w:rPr>
  </w:style>
  <w:style w:type="paragraph" w:styleId="af9">
    <w:name w:val="Intense Quote"/>
    <w:basedOn w:val="a0"/>
    <w:next w:val="a0"/>
    <w:link w:val="afa"/>
    <w:uiPriority w:val="30"/>
    <w:qFormat/>
    <w:rsid w:val="004C0E79"/>
    <w:pPr>
      <w:widowControl w:val="0"/>
      <w:pBdr>
        <w:top w:val="single" w:sz="4" w:space="10" w:color="F0A22E" w:themeColor="accent1"/>
        <w:bottom w:val="single" w:sz="4" w:space="10" w:color="F0A22E" w:themeColor="accent1"/>
      </w:pBdr>
      <w:spacing w:before="360" w:after="360" w:line="240" w:lineRule="auto"/>
      <w:ind w:left="864" w:right="864"/>
      <w:jc w:val="center"/>
    </w:pPr>
    <w:rPr>
      <w:rFonts w:asciiTheme="minorHAnsi" w:eastAsiaTheme="minorEastAsia" w:hAnsiTheme="minorHAnsi"/>
      <w:i/>
      <w:iCs/>
      <w:color w:val="F0A22E" w:themeColor="accent1"/>
      <w:kern w:val="2"/>
      <w:sz w:val="21"/>
    </w:rPr>
  </w:style>
  <w:style w:type="character" w:customStyle="1" w:styleId="afa">
    <w:name w:val="明显引用 字符"/>
    <w:basedOn w:val="a1"/>
    <w:link w:val="af9"/>
    <w:uiPriority w:val="30"/>
    <w:rsid w:val="004C0E79"/>
    <w:rPr>
      <w:rFonts w:asciiTheme="minorHAnsi" w:eastAsiaTheme="minorEastAsia" w:hAnsiTheme="minorHAnsi" w:cstheme="minorBidi"/>
      <w:i/>
      <w:iCs/>
      <w:color w:val="F0A22E" w:themeColor="accent1"/>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34064">
      <w:bodyDiv w:val="1"/>
      <w:marLeft w:val="0"/>
      <w:marRight w:val="0"/>
      <w:marTop w:val="0"/>
      <w:marBottom w:val="0"/>
      <w:divBdr>
        <w:top w:val="none" w:sz="0" w:space="0" w:color="auto"/>
        <w:left w:val="none" w:sz="0" w:space="0" w:color="auto"/>
        <w:bottom w:val="none" w:sz="0" w:space="0" w:color="auto"/>
        <w:right w:val="none" w:sz="0" w:space="0" w:color="auto"/>
      </w:divBdr>
      <w:divsChild>
        <w:div w:id="628047810">
          <w:marLeft w:val="0"/>
          <w:marRight w:val="0"/>
          <w:marTop w:val="0"/>
          <w:marBottom w:val="0"/>
          <w:divBdr>
            <w:top w:val="none" w:sz="0" w:space="0" w:color="auto"/>
            <w:left w:val="none" w:sz="0" w:space="0" w:color="auto"/>
            <w:bottom w:val="none" w:sz="0" w:space="0" w:color="auto"/>
            <w:right w:val="none" w:sz="0" w:space="0" w:color="auto"/>
          </w:divBdr>
        </w:div>
      </w:divsChild>
    </w:div>
    <w:div w:id="279069909">
      <w:bodyDiv w:val="1"/>
      <w:marLeft w:val="0"/>
      <w:marRight w:val="0"/>
      <w:marTop w:val="0"/>
      <w:marBottom w:val="0"/>
      <w:divBdr>
        <w:top w:val="none" w:sz="0" w:space="0" w:color="auto"/>
        <w:left w:val="none" w:sz="0" w:space="0" w:color="auto"/>
        <w:bottom w:val="none" w:sz="0" w:space="0" w:color="auto"/>
        <w:right w:val="none" w:sz="0" w:space="0" w:color="auto"/>
      </w:divBdr>
      <w:divsChild>
        <w:div w:id="1960066653">
          <w:marLeft w:val="0"/>
          <w:marRight w:val="0"/>
          <w:marTop w:val="0"/>
          <w:marBottom w:val="0"/>
          <w:divBdr>
            <w:top w:val="none" w:sz="0" w:space="0" w:color="auto"/>
            <w:left w:val="none" w:sz="0" w:space="0" w:color="auto"/>
            <w:bottom w:val="none" w:sz="0" w:space="0" w:color="auto"/>
            <w:right w:val="none" w:sz="0" w:space="0" w:color="auto"/>
          </w:divBdr>
        </w:div>
      </w:divsChild>
    </w:div>
    <w:div w:id="280842603">
      <w:bodyDiv w:val="1"/>
      <w:marLeft w:val="0"/>
      <w:marRight w:val="0"/>
      <w:marTop w:val="0"/>
      <w:marBottom w:val="0"/>
      <w:divBdr>
        <w:top w:val="none" w:sz="0" w:space="0" w:color="auto"/>
        <w:left w:val="none" w:sz="0" w:space="0" w:color="auto"/>
        <w:bottom w:val="none" w:sz="0" w:space="0" w:color="auto"/>
        <w:right w:val="none" w:sz="0" w:space="0" w:color="auto"/>
      </w:divBdr>
      <w:divsChild>
        <w:div w:id="1397780815">
          <w:marLeft w:val="0"/>
          <w:marRight w:val="0"/>
          <w:marTop w:val="0"/>
          <w:marBottom w:val="0"/>
          <w:divBdr>
            <w:top w:val="none" w:sz="0" w:space="0" w:color="auto"/>
            <w:left w:val="none" w:sz="0" w:space="0" w:color="auto"/>
            <w:bottom w:val="none" w:sz="0" w:space="0" w:color="auto"/>
            <w:right w:val="none" w:sz="0" w:space="0" w:color="auto"/>
          </w:divBdr>
        </w:div>
      </w:divsChild>
    </w:div>
    <w:div w:id="287594606">
      <w:bodyDiv w:val="1"/>
      <w:marLeft w:val="0"/>
      <w:marRight w:val="0"/>
      <w:marTop w:val="0"/>
      <w:marBottom w:val="0"/>
      <w:divBdr>
        <w:top w:val="none" w:sz="0" w:space="0" w:color="auto"/>
        <w:left w:val="none" w:sz="0" w:space="0" w:color="auto"/>
        <w:bottom w:val="none" w:sz="0" w:space="0" w:color="auto"/>
        <w:right w:val="none" w:sz="0" w:space="0" w:color="auto"/>
      </w:divBdr>
      <w:divsChild>
        <w:div w:id="1599555673">
          <w:marLeft w:val="0"/>
          <w:marRight w:val="0"/>
          <w:marTop w:val="0"/>
          <w:marBottom w:val="0"/>
          <w:divBdr>
            <w:top w:val="none" w:sz="0" w:space="0" w:color="auto"/>
            <w:left w:val="none" w:sz="0" w:space="0" w:color="auto"/>
            <w:bottom w:val="none" w:sz="0" w:space="0" w:color="auto"/>
            <w:right w:val="none" w:sz="0" w:space="0" w:color="auto"/>
          </w:divBdr>
        </w:div>
      </w:divsChild>
    </w:div>
    <w:div w:id="319777336">
      <w:bodyDiv w:val="1"/>
      <w:marLeft w:val="0"/>
      <w:marRight w:val="0"/>
      <w:marTop w:val="0"/>
      <w:marBottom w:val="0"/>
      <w:divBdr>
        <w:top w:val="none" w:sz="0" w:space="0" w:color="auto"/>
        <w:left w:val="none" w:sz="0" w:space="0" w:color="auto"/>
        <w:bottom w:val="none" w:sz="0" w:space="0" w:color="auto"/>
        <w:right w:val="none" w:sz="0" w:space="0" w:color="auto"/>
      </w:divBdr>
      <w:divsChild>
        <w:div w:id="1272476217">
          <w:marLeft w:val="0"/>
          <w:marRight w:val="0"/>
          <w:marTop w:val="0"/>
          <w:marBottom w:val="0"/>
          <w:divBdr>
            <w:top w:val="none" w:sz="0" w:space="0" w:color="auto"/>
            <w:left w:val="none" w:sz="0" w:space="0" w:color="auto"/>
            <w:bottom w:val="none" w:sz="0" w:space="0" w:color="auto"/>
            <w:right w:val="none" w:sz="0" w:space="0" w:color="auto"/>
          </w:divBdr>
        </w:div>
      </w:divsChild>
    </w:div>
    <w:div w:id="320276164">
      <w:bodyDiv w:val="1"/>
      <w:marLeft w:val="0"/>
      <w:marRight w:val="0"/>
      <w:marTop w:val="0"/>
      <w:marBottom w:val="0"/>
      <w:divBdr>
        <w:top w:val="none" w:sz="0" w:space="0" w:color="auto"/>
        <w:left w:val="none" w:sz="0" w:space="0" w:color="auto"/>
        <w:bottom w:val="none" w:sz="0" w:space="0" w:color="auto"/>
        <w:right w:val="none" w:sz="0" w:space="0" w:color="auto"/>
      </w:divBdr>
      <w:divsChild>
        <w:div w:id="1562205614">
          <w:marLeft w:val="0"/>
          <w:marRight w:val="0"/>
          <w:marTop w:val="0"/>
          <w:marBottom w:val="0"/>
          <w:divBdr>
            <w:top w:val="none" w:sz="0" w:space="0" w:color="auto"/>
            <w:left w:val="none" w:sz="0" w:space="0" w:color="auto"/>
            <w:bottom w:val="none" w:sz="0" w:space="0" w:color="auto"/>
            <w:right w:val="none" w:sz="0" w:space="0" w:color="auto"/>
          </w:divBdr>
        </w:div>
      </w:divsChild>
    </w:div>
    <w:div w:id="326901229">
      <w:bodyDiv w:val="1"/>
      <w:marLeft w:val="0"/>
      <w:marRight w:val="0"/>
      <w:marTop w:val="0"/>
      <w:marBottom w:val="0"/>
      <w:divBdr>
        <w:top w:val="none" w:sz="0" w:space="0" w:color="auto"/>
        <w:left w:val="none" w:sz="0" w:space="0" w:color="auto"/>
        <w:bottom w:val="none" w:sz="0" w:space="0" w:color="auto"/>
        <w:right w:val="none" w:sz="0" w:space="0" w:color="auto"/>
      </w:divBdr>
    </w:div>
    <w:div w:id="470173007">
      <w:bodyDiv w:val="1"/>
      <w:marLeft w:val="0"/>
      <w:marRight w:val="0"/>
      <w:marTop w:val="0"/>
      <w:marBottom w:val="0"/>
      <w:divBdr>
        <w:top w:val="none" w:sz="0" w:space="0" w:color="auto"/>
        <w:left w:val="none" w:sz="0" w:space="0" w:color="auto"/>
        <w:bottom w:val="none" w:sz="0" w:space="0" w:color="auto"/>
        <w:right w:val="none" w:sz="0" w:space="0" w:color="auto"/>
      </w:divBdr>
      <w:divsChild>
        <w:div w:id="1269774924">
          <w:marLeft w:val="0"/>
          <w:marRight w:val="0"/>
          <w:marTop w:val="0"/>
          <w:marBottom w:val="0"/>
          <w:divBdr>
            <w:top w:val="none" w:sz="0" w:space="0" w:color="auto"/>
            <w:left w:val="none" w:sz="0" w:space="0" w:color="auto"/>
            <w:bottom w:val="none" w:sz="0" w:space="0" w:color="auto"/>
            <w:right w:val="none" w:sz="0" w:space="0" w:color="auto"/>
          </w:divBdr>
        </w:div>
      </w:divsChild>
    </w:div>
    <w:div w:id="558826803">
      <w:bodyDiv w:val="1"/>
      <w:marLeft w:val="0"/>
      <w:marRight w:val="0"/>
      <w:marTop w:val="0"/>
      <w:marBottom w:val="0"/>
      <w:divBdr>
        <w:top w:val="none" w:sz="0" w:space="0" w:color="auto"/>
        <w:left w:val="none" w:sz="0" w:space="0" w:color="auto"/>
        <w:bottom w:val="none" w:sz="0" w:space="0" w:color="auto"/>
        <w:right w:val="none" w:sz="0" w:space="0" w:color="auto"/>
      </w:divBdr>
    </w:div>
    <w:div w:id="74187648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53">
          <w:marLeft w:val="0"/>
          <w:marRight w:val="0"/>
          <w:marTop w:val="0"/>
          <w:marBottom w:val="0"/>
          <w:divBdr>
            <w:top w:val="none" w:sz="0" w:space="0" w:color="auto"/>
            <w:left w:val="none" w:sz="0" w:space="0" w:color="auto"/>
            <w:bottom w:val="none" w:sz="0" w:space="0" w:color="auto"/>
            <w:right w:val="none" w:sz="0" w:space="0" w:color="auto"/>
          </w:divBdr>
        </w:div>
      </w:divsChild>
    </w:div>
    <w:div w:id="795560570">
      <w:bodyDiv w:val="1"/>
      <w:marLeft w:val="0"/>
      <w:marRight w:val="0"/>
      <w:marTop w:val="0"/>
      <w:marBottom w:val="0"/>
      <w:divBdr>
        <w:top w:val="none" w:sz="0" w:space="0" w:color="auto"/>
        <w:left w:val="none" w:sz="0" w:space="0" w:color="auto"/>
        <w:bottom w:val="none" w:sz="0" w:space="0" w:color="auto"/>
        <w:right w:val="none" w:sz="0" w:space="0" w:color="auto"/>
      </w:divBdr>
      <w:divsChild>
        <w:div w:id="1753120374">
          <w:marLeft w:val="0"/>
          <w:marRight w:val="0"/>
          <w:marTop w:val="0"/>
          <w:marBottom w:val="0"/>
          <w:divBdr>
            <w:top w:val="none" w:sz="0" w:space="0" w:color="auto"/>
            <w:left w:val="none" w:sz="0" w:space="0" w:color="auto"/>
            <w:bottom w:val="none" w:sz="0" w:space="0" w:color="auto"/>
            <w:right w:val="none" w:sz="0" w:space="0" w:color="auto"/>
          </w:divBdr>
        </w:div>
      </w:divsChild>
    </w:div>
    <w:div w:id="837499955">
      <w:bodyDiv w:val="1"/>
      <w:marLeft w:val="0"/>
      <w:marRight w:val="0"/>
      <w:marTop w:val="0"/>
      <w:marBottom w:val="0"/>
      <w:divBdr>
        <w:top w:val="none" w:sz="0" w:space="0" w:color="auto"/>
        <w:left w:val="none" w:sz="0" w:space="0" w:color="auto"/>
        <w:bottom w:val="none" w:sz="0" w:space="0" w:color="auto"/>
        <w:right w:val="none" w:sz="0" w:space="0" w:color="auto"/>
      </w:divBdr>
      <w:divsChild>
        <w:div w:id="1844780209">
          <w:marLeft w:val="0"/>
          <w:marRight w:val="0"/>
          <w:marTop w:val="0"/>
          <w:marBottom w:val="0"/>
          <w:divBdr>
            <w:top w:val="none" w:sz="0" w:space="0" w:color="auto"/>
            <w:left w:val="none" w:sz="0" w:space="0" w:color="auto"/>
            <w:bottom w:val="none" w:sz="0" w:space="0" w:color="auto"/>
            <w:right w:val="none" w:sz="0" w:space="0" w:color="auto"/>
          </w:divBdr>
        </w:div>
      </w:divsChild>
    </w:div>
    <w:div w:id="873884684">
      <w:bodyDiv w:val="1"/>
      <w:marLeft w:val="0"/>
      <w:marRight w:val="0"/>
      <w:marTop w:val="0"/>
      <w:marBottom w:val="0"/>
      <w:divBdr>
        <w:top w:val="none" w:sz="0" w:space="0" w:color="auto"/>
        <w:left w:val="none" w:sz="0" w:space="0" w:color="auto"/>
        <w:bottom w:val="none" w:sz="0" w:space="0" w:color="auto"/>
        <w:right w:val="none" w:sz="0" w:space="0" w:color="auto"/>
      </w:divBdr>
    </w:div>
    <w:div w:id="1011835118">
      <w:bodyDiv w:val="1"/>
      <w:marLeft w:val="0"/>
      <w:marRight w:val="0"/>
      <w:marTop w:val="0"/>
      <w:marBottom w:val="0"/>
      <w:divBdr>
        <w:top w:val="none" w:sz="0" w:space="0" w:color="auto"/>
        <w:left w:val="none" w:sz="0" w:space="0" w:color="auto"/>
        <w:bottom w:val="none" w:sz="0" w:space="0" w:color="auto"/>
        <w:right w:val="none" w:sz="0" w:space="0" w:color="auto"/>
      </w:divBdr>
      <w:divsChild>
        <w:div w:id="602686327">
          <w:marLeft w:val="0"/>
          <w:marRight w:val="0"/>
          <w:marTop w:val="0"/>
          <w:marBottom w:val="0"/>
          <w:divBdr>
            <w:top w:val="none" w:sz="0" w:space="0" w:color="auto"/>
            <w:left w:val="none" w:sz="0" w:space="0" w:color="auto"/>
            <w:bottom w:val="none" w:sz="0" w:space="0" w:color="auto"/>
            <w:right w:val="none" w:sz="0" w:space="0" w:color="auto"/>
          </w:divBdr>
        </w:div>
      </w:divsChild>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sChild>
        <w:div w:id="1306549319">
          <w:marLeft w:val="0"/>
          <w:marRight w:val="0"/>
          <w:marTop w:val="0"/>
          <w:marBottom w:val="0"/>
          <w:divBdr>
            <w:top w:val="none" w:sz="0" w:space="0" w:color="auto"/>
            <w:left w:val="none" w:sz="0" w:space="0" w:color="auto"/>
            <w:bottom w:val="none" w:sz="0" w:space="0" w:color="auto"/>
            <w:right w:val="none" w:sz="0" w:space="0" w:color="auto"/>
          </w:divBdr>
        </w:div>
      </w:divsChild>
    </w:div>
    <w:div w:id="1193567878">
      <w:bodyDiv w:val="1"/>
      <w:marLeft w:val="0"/>
      <w:marRight w:val="0"/>
      <w:marTop w:val="0"/>
      <w:marBottom w:val="0"/>
      <w:divBdr>
        <w:top w:val="none" w:sz="0" w:space="0" w:color="auto"/>
        <w:left w:val="none" w:sz="0" w:space="0" w:color="auto"/>
        <w:bottom w:val="none" w:sz="0" w:space="0" w:color="auto"/>
        <w:right w:val="none" w:sz="0" w:space="0" w:color="auto"/>
      </w:divBdr>
      <w:divsChild>
        <w:div w:id="483863387">
          <w:marLeft w:val="0"/>
          <w:marRight w:val="0"/>
          <w:marTop w:val="0"/>
          <w:marBottom w:val="0"/>
          <w:divBdr>
            <w:top w:val="none" w:sz="0" w:space="0" w:color="auto"/>
            <w:left w:val="none" w:sz="0" w:space="0" w:color="auto"/>
            <w:bottom w:val="none" w:sz="0" w:space="0" w:color="auto"/>
            <w:right w:val="none" w:sz="0" w:space="0" w:color="auto"/>
          </w:divBdr>
        </w:div>
      </w:divsChild>
    </w:div>
    <w:div w:id="1231577187">
      <w:bodyDiv w:val="1"/>
      <w:marLeft w:val="0"/>
      <w:marRight w:val="0"/>
      <w:marTop w:val="0"/>
      <w:marBottom w:val="0"/>
      <w:divBdr>
        <w:top w:val="none" w:sz="0" w:space="0" w:color="auto"/>
        <w:left w:val="none" w:sz="0" w:space="0" w:color="auto"/>
        <w:bottom w:val="none" w:sz="0" w:space="0" w:color="auto"/>
        <w:right w:val="none" w:sz="0" w:space="0" w:color="auto"/>
      </w:divBdr>
      <w:divsChild>
        <w:div w:id="2038581388">
          <w:marLeft w:val="0"/>
          <w:marRight w:val="0"/>
          <w:marTop w:val="0"/>
          <w:marBottom w:val="0"/>
          <w:divBdr>
            <w:top w:val="none" w:sz="0" w:space="0" w:color="auto"/>
            <w:left w:val="none" w:sz="0" w:space="0" w:color="auto"/>
            <w:bottom w:val="none" w:sz="0" w:space="0" w:color="auto"/>
            <w:right w:val="none" w:sz="0" w:space="0" w:color="auto"/>
          </w:divBdr>
        </w:div>
      </w:divsChild>
    </w:div>
    <w:div w:id="1247417366">
      <w:bodyDiv w:val="1"/>
      <w:marLeft w:val="0"/>
      <w:marRight w:val="0"/>
      <w:marTop w:val="0"/>
      <w:marBottom w:val="0"/>
      <w:divBdr>
        <w:top w:val="none" w:sz="0" w:space="0" w:color="auto"/>
        <w:left w:val="none" w:sz="0" w:space="0" w:color="auto"/>
        <w:bottom w:val="none" w:sz="0" w:space="0" w:color="auto"/>
        <w:right w:val="none" w:sz="0" w:space="0" w:color="auto"/>
      </w:divBdr>
      <w:divsChild>
        <w:div w:id="1106266826">
          <w:marLeft w:val="0"/>
          <w:marRight w:val="0"/>
          <w:marTop w:val="0"/>
          <w:marBottom w:val="0"/>
          <w:divBdr>
            <w:top w:val="none" w:sz="0" w:space="0" w:color="auto"/>
            <w:left w:val="none" w:sz="0" w:space="0" w:color="auto"/>
            <w:bottom w:val="none" w:sz="0" w:space="0" w:color="auto"/>
            <w:right w:val="none" w:sz="0" w:space="0" w:color="auto"/>
          </w:divBdr>
        </w:div>
      </w:divsChild>
    </w:div>
    <w:div w:id="1335914124">
      <w:bodyDiv w:val="1"/>
      <w:marLeft w:val="0"/>
      <w:marRight w:val="0"/>
      <w:marTop w:val="0"/>
      <w:marBottom w:val="0"/>
      <w:divBdr>
        <w:top w:val="none" w:sz="0" w:space="0" w:color="auto"/>
        <w:left w:val="none" w:sz="0" w:space="0" w:color="auto"/>
        <w:bottom w:val="none" w:sz="0" w:space="0" w:color="auto"/>
        <w:right w:val="none" w:sz="0" w:space="0" w:color="auto"/>
      </w:divBdr>
    </w:div>
    <w:div w:id="1346442951">
      <w:bodyDiv w:val="1"/>
      <w:marLeft w:val="0"/>
      <w:marRight w:val="0"/>
      <w:marTop w:val="0"/>
      <w:marBottom w:val="0"/>
      <w:divBdr>
        <w:top w:val="none" w:sz="0" w:space="0" w:color="auto"/>
        <w:left w:val="none" w:sz="0" w:space="0" w:color="auto"/>
        <w:bottom w:val="none" w:sz="0" w:space="0" w:color="auto"/>
        <w:right w:val="none" w:sz="0" w:space="0" w:color="auto"/>
      </w:divBdr>
    </w:div>
    <w:div w:id="1347293051">
      <w:bodyDiv w:val="1"/>
      <w:marLeft w:val="0"/>
      <w:marRight w:val="0"/>
      <w:marTop w:val="0"/>
      <w:marBottom w:val="0"/>
      <w:divBdr>
        <w:top w:val="none" w:sz="0" w:space="0" w:color="auto"/>
        <w:left w:val="none" w:sz="0" w:space="0" w:color="auto"/>
        <w:bottom w:val="none" w:sz="0" w:space="0" w:color="auto"/>
        <w:right w:val="none" w:sz="0" w:space="0" w:color="auto"/>
      </w:divBdr>
      <w:divsChild>
        <w:div w:id="1730499251">
          <w:marLeft w:val="0"/>
          <w:marRight w:val="0"/>
          <w:marTop w:val="0"/>
          <w:marBottom w:val="0"/>
          <w:divBdr>
            <w:top w:val="none" w:sz="0" w:space="0" w:color="auto"/>
            <w:left w:val="none" w:sz="0" w:space="0" w:color="auto"/>
            <w:bottom w:val="none" w:sz="0" w:space="0" w:color="auto"/>
            <w:right w:val="none" w:sz="0" w:space="0" w:color="auto"/>
          </w:divBdr>
        </w:div>
      </w:divsChild>
    </w:div>
    <w:div w:id="1360086570">
      <w:bodyDiv w:val="1"/>
      <w:marLeft w:val="0"/>
      <w:marRight w:val="0"/>
      <w:marTop w:val="0"/>
      <w:marBottom w:val="0"/>
      <w:divBdr>
        <w:top w:val="none" w:sz="0" w:space="0" w:color="auto"/>
        <w:left w:val="none" w:sz="0" w:space="0" w:color="auto"/>
        <w:bottom w:val="none" w:sz="0" w:space="0" w:color="auto"/>
        <w:right w:val="none" w:sz="0" w:space="0" w:color="auto"/>
      </w:divBdr>
    </w:div>
    <w:div w:id="1457337760">
      <w:bodyDiv w:val="1"/>
      <w:marLeft w:val="0"/>
      <w:marRight w:val="0"/>
      <w:marTop w:val="0"/>
      <w:marBottom w:val="0"/>
      <w:divBdr>
        <w:top w:val="none" w:sz="0" w:space="0" w:color="auto"/>
        <w:left w:val="none" w:sz="0" w:space="0" w:color="auto"/>
        <w:bottom w:val="none" w:sz="0" w:space="0" w:color="auto"/>
        <w:right w:val="none" w:sz="0" w:space="0" w:color="auto"/>
      </w:divBdr>
    </w:div>
    <w:div w:id="1465587102">
      <w:bodyDiv w:val="1"/>
      <w:marLeft w:val="0"/>
      <w:marRight w:val="0"/>
      <w:marTop w:val="0"/>
      <w:marBottom w:val="0"/>
      <w:divBdr>
        <w:top w:val="none" w:sz="0" w:space="0" w:color="auto"/>
        <w:left w:val="none" w:sz="0" w:space="0" w:color="auto"/>
        <w:bottom w:val="none" w:sz="0" w:space="0" w:color="auto"/>
        <w:right w:val="none" w:sz="0" w:space="0" w:color="auto"/>
      </w:divBdr>
      <w:divsChild>
        <w:div w:id="1101875277">
          <w:marLeft w:val="0"/>
          <w:marRight w:val="0"/>
          <w:marTop w:val="0"/>
          <w:marBottom w:val="0"/>
          <w:divBdr>
            <w:top w:val="none" w:sz="0" w:space="0" w:color="auto"/>
            <w:left w:val="none" w:sz="0" w:space="0" w:color="auto"/>
            <w:bottom w:val="none" w:sz="0" w:space="0" w:color="auto"/>
            <w:right w:val="none" w:sz="0" w:space="0" w:color="auto"/>
          </w:divBdr>
        </w:div>
      </w:divsChild>
    </w:div>
    <w:div w:id="1466007033">
      <w:bodyDiv w:val="1"/>
      <w:marLeft w:val="0"/>
      <w:marRight w:val="0"/>
      <w:marTop w:val="0"/>
      <w:marBottom w:val="0"/>
      <w:divBdr>
        <w:top w:val="none" w:sz="0" w:space="0" w:color="auto"/>
        <w:left w:val="none" w:sz="0" w:space="0" w:color="auto"/>
        <w:bottom w:val="none" w:sz="0" w:space="0" w:color="auto"/>
        <w:right w:val="none" w:sz="0" w:space="0" w:color="auto"/>
      </w:divBdr>
      <w:divsChild>
        <w:div w:id="583955920">
          <w:marLeft w:val="0"/>
          <w:marRight w:val="0"/>
          <w:marTop w:val="0"/>
          <w:marBottom w:val="0"/>
          <w:divBdr>
            <w:top w:val="none" w:sz="0" w:space="0" w:color="auto"/>
            <w:left w:val="none" w:sz="0" w:space="0" w:color="auto"/>
            <w:bottom w:val="none" w:sz="0" w:space="0" w:color="auto"/>
            <w:right w:val="none" w:sz="0" w:space="0" w:color="auto"/>
          </w:divBdr>
        </w:div>
      </w:divsChild>
    </w:div>
    <w:div w:id="1523788289">
      <w:bodyDiv w:val="1"/>
      <w:marLeft w:val="0"/>
      <w:marRight w:val="0"/>
      <w:marTop w:val="0"/>
      <w:marBottom w:val="0"/>
      <w:divBdr>
        <w:top w:val="none" w:sz="0" w:space="0" w:color="auto"/>
        <w:left w:val="none" w:sz="0" w:space="0" w:color="auto"/>
        <w:bottom w:val="none" w:sz="0" w:space="0" w:color="auto"/>
        <w:right w:val="none" w:sz="0" w:space="0" w:color="auto"/>
      </w:divBdr>
      <w:divsChild>
        <w:div w:id="683171058">
          <w:marLeft w:val="0"/>
          <w:marRight w:val="0"/>
          <w:marTop w:val="0"/>
          <w:marBottom w:val="0"/>
          <w:divBdr>
            <w:top w:val="none" w:sz="0" w:space="0" w:color="auto"/>
            <w:left w:val="none" w:sz="0" w:space="0" w:color="auto"/>
            <w:bottom w:val="none" w:sz="0" w:space="0" w:color="auto"/>
            <w:right w:val="none" w:sz="0" w:space="0" w:color="auto"/>
          </w:divBdr>
        </w:div>
      </w:divsChild>
    </w:div>
    <w:div w:id="1529636313">
      <w:bodyDiv w:val="1"/>
      <w:marLeft w:val="0"/>
      <w:marRight w:val="0"/>
      <w:marTop w:val="0"/>
      <w:marBottom w:val="0"/>
      <w:divBdr>
        <w:top w:val="none" w:sz="0" w:space="0" w:color="auto"/>
        <w:left w:val="none" w:sz="0" w:space="0" w:color="auto"/>
        <w:bottom w:val="none" w:sz="0" w:space="0" w:color="auto"/>
        <w:right w:val="none" w:sz="0" w:space="0" w:color="auto"/>
      </w:divBdr>
    </w:div>
    <w:div w:id="1576086156">
      <w:bodyDiv w:val="1"/>
      <w:marLeft w:val="0"/>
      <w:marRight w:val="0"/>
      <w:marTop w:val="0"/>
      <w:marBottom w:val="0"/>
      <w:divBdr>
        <w:top w:val="none" w:sz="0" w:space="0" w:color="auto"/>
        <w:left w:val="none" w:sz="0" w:space="0" w:color="auto"/>
        <w:bottom w:val="none" w:sz="0" w:space="0" w:color="auto"/>
        <w:right w:val="none" w:sz="0" w:space="0" w:color="auto"/>
      </w:divBdr>
    </w:div>
    <w:div w:id="158888525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56">
          <w:marLeft w:val="0"/>
          <w:marRight w:val="0"/>
          <w:marTop w:val="0"/>
          <w:marBottom w:val="0"/>
          <w:divBdr>
            <w:top w:val="none" w:sz="0" w:space="0" w:color="auto"/>
            <w:left w:val="none" w:sz="0" w:space="0" w:color="auto"/>
            <w:bottom w:val="none" w:sz="0" w:space="0" w:color="auto"/>
            <w:right w:val="none" w:sz="0" w:space="0" w:color="auto"/>
          </w:divBdr>
        </w:div>
      </w:divsChild>
    </w:div>
    <w:div w:id="1607229208">
      <w:bodyDiv w:val="1"/>
      <w:marLeft w:val="0"/>
      <w:marRight w:val="0"/>
      <w:marTop w:val="0"/>
      <w:marBottom w:val="0"/>
      <w:divBdr>
        <w:top w:val="none" w:sz="0" w:space="0" w:color="auto"/>
        <w:left w:val="none" w:sz="0" w:space="0" w:color="auto"/>
        <w:bottom w:val="none" w:sz="0" w:space="0" w:color="auto"/>
        <w:right w:val="none" w:sz="0" w:space="0" w:color="auto"/>
      </w:divBdr>
    </w:div>
    <w:div w:id="1734888043">
      <w:bodyDiv w:val="1"/>
      <w:marLeft w:val="0"/>
      <w:marRight w:val="0"/>
      <w:marTop w:val="0"/>
      <w:marBottom w:val="0"/>
      <w:divBdr>
        <w:top w:val="none" w:sz="0" w:space="0" w:color="auto"/>
        <w:left w:val="none" w:sz="0" w:space="0" w:color="auto"/>
        <w:bottom w:val="none" w:sz="0" w:space="0" w:color="auto"/>
        <w:right w:val="none" w:sz="0" w:space="0" w:color="auto"/>
      </w:divBdr>
      <w:divsChild>
        <w:div w:id="844788700">
          <w:marLeft w:val="0"/>
          <w:marRight w:val="0"/>
          <w:marTop w:val="0"/>
          <w:marBottom w:val="0"/>
          <w:divBdr>
            <w:top w:val="none" w:sz="0" w:space="0" w:color="auto"/>
            <w:left w:val="none" w:sz="0" w:space="0" w:color="auto"/>
            <w:bottom w:val="none" w:sz="0" w:space="0" w:color="auto"/>
            <w:right w:val="none" w:sz="0" w:space="0" w:color="auto"/>
          </w:divBdr>
        </w:div>
      </w:divsChild>
    </w:div>
    <w:div w:id="1756711038">
      <w:bodyDiv w:val="1"/>
      <w:marLeft w:val="0"/>
      <w:marRight w:val="0"/>
      <w:marTop w:val="0"/>
      <w:marBottom w:val="0"/>
      <w:divBdr>
        <w:top w:val="none" w:sz="0" w:space="0" w:color="auto"/>
        <w:left w:val="none" w:sz="0" w:space="0" w:color="auto"/>
        <w:bottom w:val="none" w:sz="0" w:space="0" w:color="auto"/>
        <w:right w:val="none" w:sz="0" w:space="0" w:color="auto"/>
      </w:divBdr>
    </w:div>
    <w:div w:id="1804425000">
      <w:bodyDiv w:val="1"/>
      <w:marLeft w:val="0"/>
      <w:marRight w:val="0"/>
      <w:marTop w:val="0"/>
      <w:marBottom w:val="0"/>
      <w:divBdr>
        <w:top w:val="none" w:sz="0" w:space="0" w:color="auto"/>
        <w:left w:val="none" w:sz="0" w:space="0" w:color="auto"/>
        <w:bottom w:val="none" w:sz="0" w:space="0" w:color="auto"/>
        <w:right w:val="none" w:sz="0" w:space="0" w:color="auto"/>
      </w:divBdr>
    </w:div>
    <w:div w:id="1926720715">
      <w:bodyDiv w:val="1"/>
      <w:marLeft w:val="0"/>
      <w:marRight w:val="0"/>
      <w:marTop w:val="0"/>
      <w:marBottom w:val="0"/>
      <w:divBdr>
        <w:top w:val="none" w:sz="0" w:space="0" w:color="auto"/>
        <w:left w:val="none" w:sz="0" w:space="0" w:color="auto"/>
        <w:bottom w:val="none" w:sz="0" w:space="0" w:color="auto"/>
        <w:right w:val="none" w:sz="0" w:space="0" w:color="auto"/>
      </w:divBdr>
    </w:div>
    <w:div w:id="1933779221">
      <w:bodyDiv w:val="1"/>
      <w:marLeft w:val="0"/>
      <w:marRight w:val="0"/>
      <w:marTop w:val="0"/>
      <w:marBottom w:val="0"/>
      <w:divBdr>
        <w:top w:val="none" w:sz="0" w:space="0" w:color="auto"/>
        <w:left w:val="none" w:sz="0" w:space="0" w:color="auto"/>
        <w:bottom w:val="none" w:sz="0" w:space="0" w:color="auto"/>
        <w:right w:val="none" w:sz="0" w:space="0" w:color="auto"/>
      </w:divBdr>
    </w:div>
    <w:div w:id="2117558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dotx" TargetMode="External"/></Relationships>
</file>

<file path=word/theme/theme1.xml><?xml version="1.0" encoding="utf-8"?>
<a:theme xmlns:a="http://schemas.openxmlformats.org/drawingml/2006/main" name="Office 主题">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1F9F33-BD29-407C-B5B0-CED3B3C47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Template>
  <TotalTime>1640</TotalTime>
  <Pages>1</Pages>
  <Words>7015</Words>
  <Characters>39992</Characters>
  <Application>Microsoft Office Word</Application>
  <DocSecurity>0</DocSecurity>
  <Lines>333</Lines>
  <Paragraphs>93</Paragraphs>
  <ScaleCrop>false</ScaleCrop>
  <Company/>
  <LinksUpToDate>false</LinksUpToDate>
  <CharactersWithSpaces>46914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abbott chen</cp:lastModifiedBy>
  <cp:revision>294</cp:revision>
  <cp:lastPrinted>2019-03-28T02:54:00Z</cp:lastPrinted>
  <dcterms:created xsi:type="dcterms:W3CDTF">2018-11-23T08:57:00Z</dcterms:created>
  <dcterms:modified xsi:type="dcterms:W3CDTF">2019-03-28T02:54:00Z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